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0"/>
        <w:gridCol w:w="7542"/>
      </w:tblGrid>
      <w:tr w:rsidR="005A6C51" w:rsidRPr="006658C4" w14:paraId="78360595" w14:textId="77777777" w:rsidTr="00F43119">
        <w:trPr>
          <w:tblHeader/>
        </w:trPr>
        <w:tc>
          <w:tcPr>
            <w:tcW w:w="2970" w:type="dxa"/>
            <w:tcMar>
              <w:top w:w="504" w:type="dxa"/>
              <w:right w:w="720" w:type="dxa"/>
            </w:tcMar>
          </w:tcPr>
          <w:p w14:paraId="59FE6262" w14:textId="77777777" w:rsidR="00130E60" w:rsidRDefault="005A6C51" w:rsidP="00130E60">
            <w:pPr>
              <w:pStyle w:val="Initials"/>
              <w:ind w:left="0"/>
              <w:jc w:val="left"/>
              <w:rPr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F00139C" wp14:editId="30FD0E68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90567AA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130E60">
              <w:rPr>
                <w:sz w:val="40"/>
                <w:szCs w:val="40"/>
              </w:rPr>
              <w:t xml:space="preserve">    </w:t>
            </w:r>
          </w:p>
          <w:p w14:paraId="60BA1E17" w14:textId="06E4CA45" w:rsidR="005A6C51" w:rsidRPr="00130E60" w:rsidRDefault="00130E60" w:rsidP="00130E60">
            <w:pPr>
              <w:pStyle w:val="Initials"/>
              <w:ind w:left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GROUP3</w:t>
            </w:r>
          </w:p>
          <w:p w14:paraId="5F2131D1" w14:textId="77777777" w:rsidR="005A6C51" w:rsidRDefault="005A6C51" w:rsidP="00F909FE">
            <w:pPr>
              <w:pStyle w:val="Heading3"/>
            </w:pPr>
            <w:r>
              <w:t>MEMBERS</w:t>
            </w:r>
          </w:p>
          <w:p w14:paraId="17811A7C" w14:textId="77777777" w:rsidR="005A6C51" w:rsidRDefault="005A6C51" w:rsidP="00F909FE">
            <w:r>
              <w:t>MESUT BUNALDI</w:t>
            </w:r>
          </w:p>
          <w:p w14:paraId="4EE1CEAE" w14:textId="77777777" w:rsidR="005A6C51" w:rsidRDefault="005A6C51" w:rsidP="00F909FE">
            <w:r>
              <w:t xml:space="preserve">MUHAMMED KANDUR </w:t>
            </w:r>
          </w:p>
          <w:p w14:paraId="47C2B590" w14:textId="77777777" w:rsidR="005A6C51" w:rsidRDefault="005A6C51" w:rsidP="00F909FE">
            <w:r>
              <w:t>H</w:t>
            </w:r>
            <w:r>
              <w:rPr>
                <w:rFonts w:ascii="Cambria" w:hAnsi="Cambria" w:cs="Cambria"/>
              </w:rPr>
              <w:t>İ</w:t>
            </w:r>
            <w:r>
              <w:t>KMET T</w:t>
            </w:r>
            <w:r>
              <w:rPr>
                <w:rFonts w:ascii="Rockwell" w:hAnsi="Rockwell" w:cs="Rockwell"/>
              </w:rPr>
              <w:t>Ü</w:t>
            </w:r>
            <w:r>
              <w:t>T</w:t>
            </w:r>
            <w:r>
              <w:rPr>
                <w:rFonts w:ascii="Rockwell" w:hAnsi="Rockwell" w:cs="Rockwell"/>
              </w:rPr>
              <w:t>Ü</w:t>
            </w:r>
            <w:r>
              <w:t>NC</w:t>
            </w:r>
            <w:r>
              <w:rPr>
                <w:rFonts w:ascii="Rockwell" w:hAnsi="Rockwell" w:cs="Rockwell"/>
              </w:rPr>
              <w:t>Ü</w:t>
            </w:r>
            <w:r>
              <w:t xml:space="preserve"> </w:t>
            </w:r>
          </w:p>
          <w:p w14:paraId="13BC32AD" w14:textId="77777777" w:rsidR="005A6C51" w:rsidRDefault="005A6C51" w:rsidP="00F909FE">
            <w:r>
              <w:t xml:space="preserve">ONGUN ALP BABA MUHAMMET BURAK </w:t>
            </w:r>
            <w:r>
              <w:rPr>
                <w:rFonts w:ascii="Rockwell" w:hAnsi="Rockwell" w:cs="Rockwell"/>
              </w:rPr>
              <w:t>Ö</w:t>
            </w:r>
            <w:r>
              <w:t>Z</w:t>
            </w:r>
            <w:r>
              <w:rPr>
                <w:rFonts w:ascii="Rockwell" w:hAnsi="Rockwell" w:cs="Rockwell"/>
              </w:rPr>
              <w:t>Ç</w:t>
            </w:r>
            <w:r>
              <w:t>EL</w:t>
            </w:r>
            <w:r>
              <w:rPr>
                <w:rFonts w:ascii="Cambria" w:hAnsi="Cambria" w:cs="Cambria"/>
              </w:rPr>
              <w:t>İ</w:t>
            </w:r>
            <w:r>
              <w:t xml:space="preserve">K  </w:t>
            </w:r>
          </w:p>
          <w:p w14:paraId="0618DEF0" w14:textId="77777777" w:rsidR="005867AF" w:rsidRDefault="005A6C51" w:rsidP="00F909FE">
            <w:pPr>
              <w:rPr>
                <w:rFonts w:ascii="Cambria" w:hAnsi="Cambria" w:cs="Cambria"/>
              </w:rPr>
            </w:pPr>
            <w:r>
              <w:t>LEMYE CEREN G</w:t>
            </w:r>
            <w:r>
              <w:rPr>
                <w:rFonts w:ascii="Rockwell" w:hAnsi="Rockwell" w:cs="Rockwell"/>
              </w:rPr>
              <w:t>Ü</w:t>
            </w:r>
            <w:r>
              <w:t>M</w:t>
            </w:r>
            <w:r>
              <w:rPr>
                <w:rFonts w:ascii="Rockwell" w:hAnsi="Rockwell" w:cs="Rockwell"/>
              </w:rPr>
              <w:t>Ü</w:t>
            </w:r>
            <w:r>
              <w:rPr>
                <w:rFonts w:ascii="Cambria" w:hAnsi="Cambria" w:cs="Cambria"/>
              </w:rPr>
              <w:t>Ş</w:t>
            </w:r>
          </w:p>
          <w:p w14:paraId="35F0D6C3" w14:textId="03D10E29" w:rsidR="005A6C51" w:rsidRDefault="005A6C51" w:rsidP="00F909FE">
            <w:r>
              <w:t xml:space="preserve"> GÖKTU</w:t>
            </w:r>
            <w:r>
              <w:rPr>
                <w:rFonts w:ascii="Cambria" w:hAnsi="Cambria" w:cs="Cambria"/>
              </w:rPr>
              <w:t>Ğ</w:t>
            </w:r>
            <w:r>
              <w:t xml:space="preserve"> AL</w:t>
            </w:r>
            <w:r>
              <w:rPr>
                <w:rFonts w:ascii="Cambria" w:hAnsi="Cambria" w:cs="Cambria"/>
              </w:rPr>
              <w:t>İ</w:t>
            </w:r>
            <w:r>
              <w:t xml:space="preserve"> AKIN </w:t>
            </w:r>
          </w:p>
          <w:p w14:paraId="736BCE5A" w14:textId="77777777" w:rsidR="005A6C51" w:rsidRDefault="005A6C51" w:rsidP="00F909FE">
            <w:r>
              <w:t>FERD</w:t>
            </w:r>
            <w:r>
              <w:rPr>
                <w:rFonts w:ascii="Cambria" w:hAnsi="Cambria" w:cs="Cambria"/>
              </w:rPr>
              <w:t>İ</w:t>
            </w:r>
            <w:r>
              <w:t xml:space="preserve"> S</w:t>
            </w:r>
            <w:r>
              <w:rPr>
                <w:rFonts w:ascii="Rockwell" w:hAnsi="Rockwell" w:cs="Rockwell"/>
              </w:rPr>
              <w:t>Ö</w:t>
            </w:r>
            <w:r>
              <w:t xml:space="preserve">NMEZ </w:t>
            </w:r>
          </w:p>
          <w:p w14:paraId="09D858E5" w14:textId="77777777" w:rsidR="005A6C51" w:rsidRDefault="005A6C51" w:rsidP="00F909FE">
            <w:r>
              <w:t xml:space="preserve">OSMAN </w:t>
            </w:r>
            <w:r>
              <w:rPr>
                <w:rFonts w:ascii="Rockwell" w:hAnsi="Rockwell" w:cs="Rockwell"/>
              </w:rPr>
              <w:t>Ç</w:t>
            </w:r>
            <w:r>
              <w:t>ET</w:t>
            </w:r>
            <w:r>
              <w:rPr>
                <w:rFonts w:ascii="Cambria" w:hAnsi="Cambria" w:cs="Cambria"/>
              </w:rPr>
              <w:t>İ</w:t>
            </w:r>
            <w:r>
              <w:t xml:space="preserve">N </w:t>
            </w:r>
          </w:p>
          <w:p w14:paraId="4BD708F4" w14:textId="77777777" w:rsidR="005A6C51" w:rsidRDefault="005A6C51" w:rsidP="00F909FE">
            <w:r>
              <w:t xml:space="preserve">EMRE DURAK </w:t>
            </w:r>
          </w:p>
          <w:p w14:paraId="137F6896" w14:textId="77777777" w:rsidR="005A6C51" w:rsidRPr="006658C4" w:rsidRDefault="005A6C51" w:rsidP="00F909FE">
            <w:r>
              <w:t>MEL</w:t>
            </w:r>
            <w:r>
              <w:rPr>
                <w:rFonts w:ascii="Cambria" w:hAnsi="Cambria" w:cs="Cambria"/>
              </w:rPr>
              <w:t>İ</w:t>
            </w:r>
            <w:r>
              <w:t xml:space="preserve">KE SERRA KALYON HASNAIN ALI </w:t>
            </w:r>
          </w:p>
        </w:tc>
        <w:tc>
          <w:tcPr>
            <w:tcW w:w="75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542"/>
            </w:tblGrid>
            <w:tr w:rsidR="005A6C51" w:rsidRPr="006658C4" w14:paraId="3C6B5BD2" w14:textId="77777777" w:rsidTr="00F909FE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19DC0435" w14:textId="09C43A5B" w:rsidR="005A6C51" w:rsidRPr="003A05FE" w:rsidRDefault="000C1702" w:rsidP="00F909FE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C3A0F877DEBB43F2A35AE5314BEB6316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A6C51">
                        <w:t>DEPLOY</w:t>
                      </w:r>
                    </w:sdtContent>
                  </w:sdt>
                </w:p>
                <w:p w14:paraId="289A2432" w14:textId="3C63BA38" w:rsidR="005A6C51" w:rsidRPr="006658C4" w:rsidRDefault="00002F01" w:rsidP="00F909FE">
                  <w:pPr>
                    <w:pStyle w:val="Heading2"/>
                    <w:outlineLvl w:val="1"/>
                  </w:pPr>
                  <w:r>
                    <w:t>12 DECEMBER</w:t>
                  </w:r>
                  <w:r w:rsidR="005A6C51">
                    <w:t xml:space="preserve"> 2019</w:t>
                  </w: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81CEAD8AA28B46FAB29EEA6882166DE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7DAE4FF7" w14:textId="236C8FC8" w:rsidR="005A6C51" w:rsidRPr="00125981" w:rsidRDefault="00F76ED8" w:rsidP="00F909FE">
                <w:pPr>
                  <w:pStyle w:val="Heading3"/>
                </w:pPr>
                <w:r>
                  <w:t xml:space="preserve">REPORT </w:t>
                </w:r>
                <w:r w:rsidR="00441E33">
                  <w:t>6</w:t>
                </w:r>
                <w:r>
                  <w:t>:</w:t>
                </w:r>
              </w:p>
            </w:sdtContent>
          </w:sdt>
          <w:p w14:paraId="6002AE88" w14:textId="77777777" w:rsidR="004542E5" w:rsidRDefault="004542E5" w:rsidP="004542E5">
            <w:pPr>
              <w:pStyle w:val="Date"/>
            </w:pPr>
            <w:r>
              <w:t>The group member who did not attend the meeting is MUHAMMED KANDUR,GOKTUG ALI AKIN,EMRE DURAK,HASNAIN ALI</w:t>
            </w:r>
          </w:p>
          <w:p w14:paraId="233EBE47" w14:textId="77777777" w:rsidR="005A6C51" w:rsidRPr="006658C4" w:rsidRDefault="005A6C51" w:rsidP="00F909FE">
            <w:pPr>
              <w:pStyle w:val="Heading4"/>
            </w:pPr>
            <w:bookmarkStart w:id="0" w:name="_GoBack"/>
            <w:bookmarkEnd w:id="0"/>
          </w:p>
          <w:p w14:paraId="100E787B" w14:textId="0ED6B515" w:rsidR="005A6C51" w:rsidRDefault="00F43119" w:rsidP="00F909FE">
            <w:pPr>
              <w:pStyle w:val="Signature"/>
            </w:pPr>
            <w:r>
              <w:t>12 DECEMBER 2019</w:t>
            </w:r>
          </w:p>
          <w:p w14:paraId="5DEDA0C6" w14:textId="56D942A0" w:rsidR="0007135B" w:rsidRDefault="0007135B" w:rsidP="0007135B">
            <w:r>
              <w:t>LISTENE</w:t>
            </w:r>
            <w:r w:rsidR="00224D0C">
              <w:t>R</w:t>
            </w:r>
          </w:p>
          <w:p w14:paraId="54409B37" w14:textId="77777777" w:rsidR="00224D0C" w:rsidRDefault="00224D0C" w:rsidP="00224D0C">
            <w:r>
              <w:t>import json</w:t>
            </w:r>
          </w:p>
          <w:p w14:paraId="4D8F743B" w14:textId="77777777" w:rsidR="00224D0C" w:rsidRDefault="00224D0C" w:rsidP="00224D0C">
            <w:r>
              <w:t xml:space="preserve">import </w:t>
            </w:r>
            <w:proofErr w:type="spellStart"/>
            <w:r>
              <w:t>http.server</w:t>
            </w:r>
            <w:proofErr w:type="spellEnd"/>
          </w:p>
          <w:p w14:paraId="136AE0D1" w14:textId="77777777" w:rsidR="00224D0C" w:rsidRDefault="00224D0C" w:rsidP="00224D0C">
            <w:r>
              <w:t xml:space="preserve">import </w:t>
            </w:r>
            <w:proofErr w:type="spellStart"/>
            <w:r>
              <w:t>socketserver</w:t>
            </w:r>
            <w:proofErr w:type="spellEnd"/>
          </w:p>
          <w:p w14:paraId="063F5C30" w14:textId="77777777" w:rsidR="00224D0C" w:rsidRDefault="00224D0C" w:rsidP="00224D0C"/>
          <w:p w14:paraId="47C061FF" w14:textId="77777777" w:rsidR="00224D0C" w:rsidRDefault="00224D0C" w:rsidP="00224D0C">
            <w:r>
              <w:t>#</w:t>
            </w:r>
            <w:proofErr w:type="spellStart"/>
            <w:r>
              <w:t>json.dumps</w:t>
            </w:r>
            <w:proofErr w:type="spellEnd"/>
            <w:r>
              <w:t>/dump -&gt; creates json file</w:t>
            </w:r>
          </w:p>
          <w:p w14:paraId="3A7C5532" w14:textId="77777777" w:rsidR="00224D0C" w:rsidRDefault="00224D0C" w:rsidP="00224D0C">
            <w:r>
              <w:t>#</w:t>
            </w:r>
            <w:proofErr w:type="spellStart"/>
            <w:r>
              <w:t>json.loads</w:t>
            </w:r>
            <w:proofErr w:type="spellEnd"/>
            <w:r>
              <w:t>/load -&gt; parses json file</w:t>
            </w:r>
          </w:p>
          <w:p w14:paraId="4EDD25AC" w14:textId="77777777" w:rsidR="00224D0C" w:rsidRDefault="00224D0C" w:rsidP="00224D0C">
            <w:r>
              <w:t>PORT = 8081</w:t>
            </w:r>
          </w:p>
          <w:p w14:paraId="14FB0E67" w14:textId="77777777" w:rsidR="00224D0C" w:rsidRDefault="00224D0C" w:rsidP="00224D0C"/>
          <w:p w14:paraId="7E6453DD" w14:textId="77777777" w:rsidR="00224D0C" w:rsidRDefault="00224D0C" w:rsidP="00224D0C">
            <w:r>
              <w:t xml:space="preserve">class </w:t>
            </w:r>
            <w:proofErr w:type="spellStart"/>
            <w:r>
              <w:t>ServerHandler</w:t>
            </w:r>
            <w:proofErr w:type="spellEnd"/>
            <w:r>
              <w:t>(</w:t>
            </w:r>
            <w:proofErr w:type="spellStart"/>
            <w:r>
              <w:t>http.server.CGIHTTPRequestHandler</w:t>
            </w:r>
            <w:proofErr w:type="spellEnd"/>
            <w:r>
              <w:t>):</w:t>
            </w:r>
          </w:p>
          <w:p w14:paraId="69F24C4E" w14:textId="77777777" w:rsidR="00224D0C" w:rsidRDefault="00224D0C" w:rsidP="00224D0C"/>
          <w:p w14:paraId="0F663277" w14:textId="77777777" w:rsidR="00224D0C" w:rsidRDefault="00224D0C" w:rsidP="00224D0C">
            <w:r>
              <w:t xml:space="preserve">    def </w:t>
            </w:r>
            <w:proofErr w:type="spellStart"/>
            <w:r>
              <w:t>do_POST</w:t>
            </w:r>
            <w:proofErr w:type="spellEnd"/>
            <w:r>
              <w:t>(self):</w:t>
            </w:r>
          </w:p>
          <w:p w14:paraId="5EAAC8CF" w14:textId="77777777" w:rsidR="00224D0C" w:rsidRDefault="00224D0C" w:rsidP="00224D0C">
            <w:r>
              <w:t xml:space="preserve">      </w:t>
            </w:r>
            <w:proofErr w:type="spellStart"/>
            <w:r>
              <w:t>content_len</w:t>
            </w:r>
            <w:proofErr w:type="spellEnd"/>
            <w:r>
              <w:t xml:space="preserve"> = int(</w:t>
            </w:r>
            <w:proofErr w:type="spellStart"/>
            <w:r>
              <w:t>self.headers.get</w:t>
            </w:r>
            <w:proofErr w:type="spellEnd"/>
            <w:r>
              <w:t>('Content-Length'))</w:t>
            </w:r>
          </w:p>
          <w:p w14:paraId="58E69546" w14:textId="77777777" w:rsidR="00224D0C" w:rsidRDefault="00224D0C" w:rsidP="00224D0C">
            <w:r>
              <w:t xml:space="preserve">      #</w:t>
            </w:r>
            <w:proofErr w:type="spellStart"/>
            <w:r>
              <w:t>bytewise</w:t>
            </w:r>
            <w:proofErr w:type="spellEnd"/>
            <w:r>
              <w:t xml:space="preserve"> json file</w:t>
            </w:r>
          </w:p>
          <w:p w14:paraId="20F983BC" w14:textId="77777777" w:rsidR="00224D0C" w:rsidRDefault="00224D0C" w:rsidP="00224D0C">
            <w:r>
              <w:t xml:space="preserve">      </w:t>
            </w:r>
            <w:proofErr w:type="spellStart"/>
            <w:r>
              <w:t>json_body</w:t>
            </w:r>
            <w:proofErr w:type="spellEnd"/>
            <w:r>
              <w:t xml:space="preserve"> = </w:t>
            </w:r>
            <w:proofErr w:type="spellStart"/>
            <w:r>
              <w:t>self.rfile.read</w:t>
            </w:r>
            <w:proofErr w:type="spellEnd"/>
            <w:r>
              <w:t>(</w:t>
            </w:r>
            <w:proofErr w:type="spellStart"/>
            <w:r>
              <w:t>content_len</w:t>
            </w:r>
            <w:proofErr w:type="spellEnd"/>
            <w:r>
              <w:t>)</w:t>
            </w:r>
          </w:p>
          <w:p w14:paraId="1F3F8CF4" w14:textId="77777777" w:rsidR="00224D0C" w:rsidRDefault="00224D0C" w:rsidP="00224D0C">
            <w:r>
              <w:lastRenderedPageBreak/>
              <w:t xml:space="preserve">      print(</w:t>
            </w:r>
            <w:proofErr w:type="spellStart"/>
            <w:r>
              <w:t>json_body</w:t>
            </w:r>
            <w:proofErr w:type="spellEnd"/>
            <w:r>
              <w:t>)</w:t>
            </w:r>
          </w:p>
          <w:p w14:paraId="640F3552" w14:textId="77777777" w:rsidR="00224D0C" w:rsidRDefault="00224D0C" w:rsidP="00224D0C">
            <w:r>
              <w:t xml:space="preserve">      #parses json file</w:t>
            </w:r>
          </w:p>
          <w:p w14:paraId="367D6BF9" w14:textId="77777777" w:rsidR="00224D0C" w:rsidRDefault="00224D0C" w:rsidP="00224D0C">
            <w:r>
              <w:t xml:space="preserve">      data = </w:t>
            </w:r>
            <w:proofErr w:type="spellStart"/>
            <w:r>
              <w:t>json.loads</w:t>
            </w:r>
            <w:proofErr w:type="spellEnd"/>
            <w:r>
              <w:t>(</w:t>
            </w:r>
            <w:proofErr w:type="spellStart"/>
            <w:r>
              <w:t>json_body</w:t>
            </w:r>
            <w:proofErr w:type="spellEnd"/>
            <w:r>
              <w:t>)</w:t>
            </w:r>
          </w:p>
          <w:p w14:paraId="04A3F97D" w14:textId="77777777" w:rsidR="00224D0C" w:rsidRDefault="00224D0C" w:rsidP="00224D0C">
            <w:r>
              <w:t xml:space="preserve">      #prints json object's </w:t>
            </w:r>
            <w:proofErr w:type="spellStart"/>
            <w:r>
              <w:t>properties,failure</w:t>
            </w:r>
            <w:proofErr w:type="spellEnd"/>
            <w:r>
              <w:t xml:space="preserve"> part(like array accessing)</w:t>
            </w:r>
          </w:p>
          <w:p w14:paraId="21A6F592" w14:textId="77777777" w:rsidR="00224D0C" w:rsidRDefault="00224D0C" w:rsidP="00224D0C">
            <w:r>
              <w:t xml:space="preserve">      print(data["properties"]["failure"])</w:t>
            </w:r>
          </w:p>
          <w:p w14:paraId="1D27AE9E" w14:textId="77777777" w:rsidR="00224D0C" w:rsidRDefault="00224D0C" w:rsidP="00224D0C"/>
          <w:p w14:paraId="1662AF4E" w14:textId="77777777" w:rsidR="00224D0C" w:rsidRDefault="00224D0C" w:rsidP="00224D0C">
            <w:r>
              <w:t xml:space="preserve">      </w:t>
            </w:r>
            <w:proofErr w:type="spellStart"/>
            <w:r>
              <w:t>self.send_response</w:t>
            </w:r>
            <w:proofErr w:type="spellEnd"/>
            <w:r>
              <w:t>(200)</w:t>
            </w:r>
          </w:p>
          <w:p w14:paraId="62EBF6E3" w14:textId="77777777" w:rsidR="00224D0C" w:rsidRDefault="00224D0C" w:rsidP="00224D0C">
            <w:r>
              <w:t xml:space="preserve">      </w:t>
            </w:r>
            <w:proofErr w:type="spellStart"/>
            <w:r>
              <w:t>self.send_header</w:t>
            </w:r>
            <w:proofErr w:type="spellEnd"/>
            <w:r>
              <w:t>("State", "Delivery Confirmed")</w:t>
            </w:r>
          </w:p>
          <w:p w14:paraId="116B3B1C" w14:textId="77777777" w:rsidR="00224D0C" w:rsidRDefault="00224D0C" w:rsidP="00224D0C">
            <w:r>
              <w:t xml:space="preserve">      </w:t>
            </w:r>
            <w:proofErr w:type="spellStart"/>
            <w:r>
              <w:t>self.end_headers</w:t>
            </w:r>
            <w:proofErr w:type="spellEnd"/>
            <w:r>
              <w:t>()</w:t>
            </w:r>
          </w:p>
          <w:p w14:paraId="59C75013" w14:textId="77777777" w:rsidR="00224D0C" w:rsidRDefault="00224D0C" w:rsidP="00224D0C">
            <w:r>
              <w:t xml:space="preserve">      #sends response itself</w:t>
            </w:r>
          </w:p>
          <w:p w14:paraId="4E57DDDD" w14:textId="77777777" w:rsidR="00224D0C" w:rsidRDefault="00224D0C" w:rsidP="00224D0C">
            <w:r>
              <w:t xml:space="preserve">      </w:t>
            </w:r>
            <w:proofErr w:type="spellStart"/>
            <w:r>
              <w:t>self.wfile.write</w:t>
            </w:r>
            <w:proofErr w:type="spellEnd"/>
            <w:r>
              <w:t>(</w:t>
            </w:r>
            <w:proofErr w:type="spellStart"/>
            <w:r>
              <w:t>json_body</w:t>
            </w:r>
            <w:proofErr w:type="spellEnd"/>
            <w:r>
              <w:t>)</w:t>
            </w:r>
          </w:p>
          <w:p w14:paraId="1BE755E2" w14:textId="77777777" w:rsidR="00224D0C" w:rsidRDefault="00224D0C" w:rsidP="00224D0C"/>
          <w:p w14:paraId="14D6767A" w14:textId="77777777" w:rsidR="00224D0C" w:rsidRDefault="00224D0C" w:rsidP="00224D0C">
            <w:r>
              <w:t xml:space="preserve">Handler = </w:t>
            </w:r>
            <w:proofErr w:type="spellStart"/>
            <w:r>
              <w:t>ServerHandler</w:t>
            </w:r>
            <w:proofErr w:type="spellEnd"/>
          </w:p>
          <w:p w14:paraId="028BE2B7" w14:textId="77777777" w:rsidR="00224D0C" w:rsidRDefault="00224D0C" w:rsidP="00224D0C"/>
          <w:p w14:paraId="4B854964" w14:textId="77777777" w:rsidR="00224D0C" w:rsidRDefault="00224D0C" w:rsidP="00224D0C">
            <w:r>
              <w:t xml:space="preserve">with </w:t>
            </w:r>
            <w:proofErr w:type="spellStart"/>
            <w:r>
              <w:t>socketserver.TCPServer</w:t>
            </w:r>
            <w:proofErr w:type="spellEnd"/>
            <w:r>
              <w:t>(("", PORT), Handler) as httpd:</w:t>
            </w:r>
          </w:p>
          <w:p w14:paraId="535D6309" w14:textId="77777777" w:rsidR="00224D0C" w:rsidRDefault="00224D0C" w:rsidP="00224D0C">
            <w:r>
              <w:t xml:space="preserve">    print("serving at port", PORT)</w:t>
            </w:r>
          </w:p>
          <w:p w14:paraId="67DDD2AF" w14:textId="7A2F03A4" w:rsidR="00224D0C" w:rsidRDefault="00224D0C" w:rsidP="00224D0C">
            <w:r>
              <w:t xml:space="preserve">    </w:t>
            </w:r>
            <w:proofErr w:type="spellStart"/>
            <w:r>
              <w:t>httpd.serve_forever</w:t>
            </w:r>
            <w:proofErr w:type="spellEnd"/>
            <w:r>
              <w:t>()</w:t>
            </w:r>
          </w:p>
          <w:p w14:paraId="78AB951F" w14:textId="5AD53912" w:rsidR="00224D0C" w:rsidRDefault="00224D0C" w:rsidP="00224D0C">
            <w:r>
              <w:t>PYTHON REQUEST :</w:t>
            </w:r>
          </w:p>
          <w:p w14:paraId="00650AE1" w14:textId="77777777" w:rsidR="00224D0C" w:rsidRDefault="00224D0C" w:rsidP="00224D0C">
            <w:r>
              <w:t xml:space="preserve"># importing the requests library </w:t>
            </w:r>
          </w:p>
          <w:p w14:paraId="3F5F189A" w14:textId="77777777" w:rsidR="00224D0C" w:rsidRDefault="00224D0C" w:rsidP="00224D0C">
            <w:r>
              <w:t xml:space="preserve">import requests </w:t>
            </w:r>
          </w:p>
          <w:p w14:paraId="3E3FB4FF" w14:textId="77777777" w:rsidR="00224D0C" w:rsidRDefault="00224D0C" w:rsidP="00224D0C">
            <w:r>
              <w:t>import json</w:t>
            </w:r>
          </w:p>
          <w:p w14:paraId="2D0F75D3" w14:textId="77777777" w:rsidR="00224D0C" w:rsidRDefault="00224D0C" w:rsidP="00224D0C"/>
          <w:p w14:paraId="4527FBAA" w14:textId="77777777" w:rsidR="00224D0C" w:rsidRDefault="00224D0C" w:rsidP="00224D0C">
            <w:proofErr w:type="spellStart"/>
            <w:r>
              <w:t>jsonFile</w:t>
            </w:r>
            <w:proofErr w:type="spellEnd"/>
            <w:r>
              <w:t xml:space="preserve"> = open(r'/home/fatihselimyakar/Desktop/codeversioning/code_versioning_response.json', 'r')</w:t>
            </w:r>
          </w:p>
          <w:p w14:paraId="29EE84B2" w14:textId="77777777" w:rsidR="00224D0C" w:rsidRDefault="00224D0C" w:rsidP="00224D0C">
            <w:r>
              <w:t xml:space="preserve">data = </w:t>
            </w:r>
            <w:proofErr w:type="spellStart"/>
            <w:r>
              <w:t>json.load</w:t>
            </w:r>
            <w:proofErr w:type="spellEnd"/>
            <w:r>
              <w:t>(</w:t>
            </w:r>
            <w:proofErr w:type="spellStart"/>
            <w:r>
              <w:t>jsonFile</w:t>
            </w:r>
            <w:proofErr w:type="spellEnd"/>
            <w:r>
              <w:t>)</w:t>
            </w:r>
          </w:p>
          <w:p w14:paraId="3E6575A2" w14:textId="77777777" w:rsidR="00224D0C" w:rsidRDefault="00224D0C" w:rsidP="00224D0C">
            <w:r>
              <w:t>print (data)</w:t>
            </w:r>
          </w:p>
          <w:p w14:paraId="555EA0F1" w14:textId="77777777" w:rsidR="00224D0C" w:rsidRDefault="00224D0C" w:rsidP="00224D0C"/>
          <w:p w14:paraId="2A511644" w14:textId="77777777" w:rsidR="00224D0C" w:rsidRDefault="00224D0C" w:rsidP="00224D0C">
            <w:r>
              <w:lastRenderedPageBreak/>
              <w:t xml:space="preserve"># sending post request and saving response as response object </w:t>
            </w:r>
          </w:p>
          <w:p w14:paraId="03D00AF2" w14:textId="77777777" w:rsidR="00224D0C" w:rsidRDefault="00224D0C" w:rsidP="00224D0C">
            <w:r>
              <w:t xml:space="preserve">r = </w:t>
            </w:r>
            <w:proofErr w:type="spellStart"/>
            <w:r>
              <w:t>requests.post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 = 'http://localhost:8081', data = </w:t>
            </w:r>
            <w:proofErr w:type="spellStart"/>
            <w:r>
              <w:t>json.dumps</w:t>
            </w:r>
            <w:proofErr w:type="spellEnd"/>
            <w:r>
              <w:t xml:space="preserve">(data)) </w:t>
            </w:r>
          </w:p>
          <w:p w14:paraId="5F408A07" w14:textId="77777777" w:rsidR="00224D0C" w:rsidRDefault="00224D0C" w:rsidP="00224D0C">
            <w:r>
              <w:t xml:space="preserve"># extracting response text </w:t>
            </w:r>
          </w:p>
          <w:p w14:paraId="49FC1D83" w14:textId="77777777" w:rsidR="00224D0C" w:rsidRDefault="00224D0C" w:rsidP="00224D0C">
            <w:proofErr w:type="spellStart"/>
            <w:r>
              <w:t>sent_json</w:t>
            </w:r>
            <w:proofErr w:type="spellEnd"/>
            <w:r>
              <w:t xml:space="preserve"> = </w:t>
            </w:r>
            <w:proofErr w:type="spellStart"/>
            <w:r>
              <w:t>r.headers</w:t>
            </w:r>
            <w:proofErr w:type="spellEnd"/>
          </w:p>
          <w:p w14:paraId="40FB437A" w14:textId="239620FD" w:rsidR="00224D0C" w:rsidRDefault="00224D0C" w:rsidP="00224D0C">
            <w:r>
              <w:t>print("\</w:t>
            </w:r>
            <w:proofErr w:type="spellStart"/>
            <w:r>
              <w:t>nResponse</w:t>
            </w:r>
            <w:proofErr w:type="spellEnd"/>
            <w:r>
              <w:t>:%s"%</w:t>
            </w:r>
            <w:proofErr w:type="spellStart"/>
            <w:r>
              <w:t>sent_json</w:t>
            </w:r>
            <w:proofErr w:type="spellEnd"/>
            <w:r>
              <w:t>)</w:t>
            </w:r>
          </w:p>
          <w:p w14:paraId="517C4EB2" w14:textId="405418DD" w:rsidR="00224D0C" w:rsidRDefault="00224D0C" w:rsidP="00224D0C">
            <w:r>
              <w:t>REQUEST :</w:t>
            </w:r>
          </w:p>
          <w:p w14:paraId="7D9DD2CC" w14:textId="77777777" w:rsidR="00224D0C" w:rsidRDefault="00224D0C" w:rsidP="00224D0C">
            <w:r>
              <w:t>{  "$schema": "http://json-schema.org/draft-04/schema#",</w:t>
            </w:r>
          </w:p>
          <w:p w14:paraId="2AACD9EA" w14:textId="77777777" w:rsidR="00224D0C" w:rsidRDefault="00224D0C" w:rsidP="00224D0C">
            <w:r>
              <w:t xml:space="preserve">    "title": "Request information for version controlling module",</w:t>
            </w:r>
          </w:p>
          <w:p w14:paraId="4430BEF3" w14:textId="77777777" w:rsidR="00224D0C" w:rsidRDefault="00224D0C" w:rsidP="00224D0C">
            <w:r>
              <w:t xml:space="preserve">    "type": "object",</w:t>
            </w:r>
          </w:p>
          <w:p w14:paraId="1D1A3B0F" w14:textId="77777777" w:rsidR="00224D0C" w:rsidRDefault="00224D0C" w:rsidP="00224D0C">
            <w:r>
              <w:t xml:space="preserve">    "description": "Contains required and unrequired data fields for </w:t>
            </w:r>
            <w:proofErr w:type="spellStart"/>
            <w:r>
              <w:t>comunication</w:t>
            </w:r>
            <w:proofErr w:type="spellEnd"/>
            <w:r>
              <w:t xml:space="preserve"> with deploy module. Important: </w:t>
            </w:r>
            <w:proofErr w:type="spellStart"/>
            <w:r>
              <w:t>object_type</w:t>
            </w:r>
            <w:proofErr w:type="spellEnd"/>
            <w:r>
              <w:t xml:space="preserve"> = </w:t>
            </w:r>
            <w:proofErr w:type="spellStart"/>
            <w:r>
              <w:t>deploy_request,dest_type</w:t>
            </w:r>
            <w:proofErr w:type="spellEnd"/>
            <w:r>
              <w:t xml:space="preserve"> = build",</w:t>
            </w:r>
          </w:p>
          <w:p w14:paraId="12586C91" w14:textId="77777777" w:rsidR="00224D0C" w:rsidRDefault="00224D0C" w:rsidP="00224D0C">
            <w:r>
              <w:t xml:space="preserve">    "properties": {</w:t>
            </w:r>
          </w:p>
          <w:p w14:paraId="6549C067" w14:textId="77777777" w:rsidR="00224D0C" w:rsidRDefault="00224D0C" w:rsidP="00224D0C">
            <w:r>
              <w:tab/>
            </w:r>
            <w:r>
              <w:tab/>
              <w:t>"</w:t>
            </w:r>
            <w:proofErr w:type="spellStart"/>
            <w:r>
              <w:t>dest_type</w:t>
            </w:r>
            <w:proofErr w:type="spellEnd"/>
            <w:r>
              <w:t>": {"</w:t>
            </w:r>
            <w:proofErr w:type="spellStart"/>
            <w:r>
              <w:t>type":"string</w:t>
            </w:r>
            <w:proofErr w:type="spellEnd"/>
            <w:r>
              <w:t>"},</w:t>
            </w:r>
          </w:p>
          <w:p w14:paraId="5967256E" w14:textId="77777777" w:rsidR="00224D0C" w:rsidRDefault="00224D0C" w:rsidP="00224D0C">
            <w:r>
              <w:t xml:space="preserve">        "</w:t>
            </w:r>
            <w:proofErr w:type="spellStart"/>
            <w:r>
              <w:t>object_type</w:t>
            </w:r>
            <w:proofErr w:type="spellEnd"/>
            <w:r>
              <w:t>": {"type": "string"},</w:t>
            </w:r>
          </w:p>
          <w:p w14:paraId="6513CA05" w14:textId="77777777" w:rsidR="00224D0C" w:rsidRDefault="00224D0C" w:rsidP="00224D0C">
            <w:r>
              <w:t xml:space="preserve">        "</w:t>
            </w:r>
            <w:proofErr w:type="spellStart"/>
            <w:r>
              <w:t>github_login</w:t>
            </w:r>
            <w:proofErr w:type="spellEnd"/>
            <w:r>
              <w:t>": { "type": "string" },</w:t>
            </w:r>
          </w:p>
          <w:p w14:paraId="433A1295" w14:textId="77777777" w:rsidR="00224D0C" w:rsidRDefault="00224D0C" w:rsidP="00224D0C">
            <w:r>
              <w:t xml:space="preserve">        "</w:t>
            </w:r>
            <w:proofErr w:type="spellStart"/>
            <w:r>
              <w:t>github_password</w:t>
            </w:r>
            <w:proofErr w:type="spellEnd"/>
            <w:r>
              <w:t>": { "type": "string" },</w:t>
            </w:r>
          </w:p>
          <w:p w14:paraId="25E7C622" w14:textId="77777777" w:rsidR="00224D0C" w:rsidRDefault="00224D0C" w:rsidP="00224D0C">
            <w:r>
              <w:t xml:space="preserve">        "</w:t>
            </w:r>
            <w:proofErr w:type="spellStart"/>
            <w:r>
              <w:t>repository_url</w:t>
            </w:r>
            <w:proofErr w:type="spellEnd"/>
            <w:r>
              <w:t>": { "type": "string" },</w:t>
            </w:r>
          </w:p>
          <w:p w14:paraId="47A8BE53" w14:textId="77777777" w:rsidR="00224D0C" w:rsidRDefault="00224D0C" w:rsidP="00224D0C">
            <w:r>
              <w:t xml:space="preserve">        "</w:t>
            </w:r>
            <w:proofErr w:type="spellStart"/>
            <w:r>
              <w:t>commit_id</w:t>
            </w:r>
            <w:proofErr w:type="spellEnd"/>
            <w:r>
              <w:t>": {"type": "string"}</w:t>
            </w:r>
          </w:p>
          <w:p w14:paraId="2F9A43EE" w14:textId="77777777" w:rsidR="00224D0C" w:rsidRDefault="00224D0C" w:rsidP="00224D0C">
            <w:r>
              <w:t xml:space="preserve">    },</w:t>
            </w:r>
          </w:p>
          <w:p w14:paraId="4C2CC9C4" w14:textId="77777777" w:rsidR="00224D0C" w:rsidRDefault="00224D0C" w:rsidP="00224D0C">
            <w:r>
              <w:t xml:space="preserve">    "required": [ "dest_type","</w:t>
            </w:r>
            <w:proofErr w:type="spellStart"/>
            <w:r>
              <w:t>object_type</w:t>
            </w:r>
            <w:proofErr w:type="spellEnd"/>
            <w:r>
              <w:t>", "</w:t>
            </w:r>
            <w:proofErr w:type="spellStart"/>
            <w:r>
              <w:t>github_login</w:t>
            </w:r>
            <w:proofErr w:type="spellEnd"/>
            <w:r>
              <w:t>", "</w:t>
            </w:r>
            <w:proofErr w:type="spellStart"/>
            <w:r>
              <w:t>github_password</w:t>
            </w:r>
            <w:proofErr w:type="spellEnd"/>
            <w:r>
              <w:t>", "</w:t>
            </w:r>
            <w:proofErr w:type="spellStart"/>
            <w:r>
              <w:t>repository_url</w:t>
            </w:r>
            <w:proofErr w:type="spellEnd"/>
            <w:r>
              <w:t>"]</w:t>
            </w:r>
          </w:p>
          <w:p w14:paraId="754AB0F2" w14:textId="160ACAEB" w:rsidR="00224D0C" w:rsidRDefault="00224D0C" w:rsidP="00224D0C">
            <w:r>
              <w:t>}</w:t>
            </w:r>
          </w:p>
          <w:p w14:paraId="37175CBC" w14:textId="081DD0FB" w:rsidR="00224D0C" w:rsidRDefault="00224D0C" w:rsidP="00224D0C">
            <w:r>
              <w:t>RESPONSE :</w:t>
            </w:r>
          </w:p>
          <w:p w14:paraId="1669CF17" w14:textId="77777777" w:rsidR="00224D0C" w:rsidRDefault="00224D0C" w:rsidP="00224D0C">
            <w:r>
              <w:t>{  "$schema": "http://json-schema.org/draft-04/schema#",</w:t>
            </w:r>
          </w:p>
          <w:p w14:paraId="743A5B4D" w14:textId="77777777" w:rsidR="00224D0C" w:rsidRDefault="00224D0C" w:rsidP="00224D0C">
            <w:r>
              <w:t xml:space="preserve">       "title": "Response information for code versioning modules",</w:t>
            </w:r>
          </w:p>
          <w:p w14:paraId="7DCD90C8" w14:textId="77777777" w:rsidR="00224D0C" w:rsidRDefault="00224D0C" w:rsidP="00224D0C">
            <w:r>
              <w:t xml:space="preserve">       "type": "object",</w:t>
            </w:r>
          </w:p>
          <w:p w14:paraId="52383394" w14:textId="77777777" w:rsidR="00224D0C" w:rsidRDefault="00224D0C" w:rsidP="00224D0C">
            <w:r>
              <w:t xml:space="preserve">       "description": "Object type = </w:t>
            </w:r>
            <w:proofErr w:type="spellStart"/>
            <w:r>
              <w:t>response_deploy</w:t>
            </w:r>
            <w:proofErr w:type="spellEnd"/>
            <w:r>
              <w:t xml:space="preserve"> ,Responses true(1) or false(0),if </w:t>
            </w:r>
            <w:proofErr w:type="spellStart"/>
            <w:r>
              <w:t>commit_id</w:t>
            </w:r>
            <w:proofErr w:type="spellEnd"/>
            <w:r>
              <w:t xml:space="preserve"> is required, add the </w:t>
            </w:r>
            <w:proofErr w:type="spellStart"/>
            <w:r>
              <w:t>commit_id</w:t>
            </w:r>
            <w:proofErr w:type="spellEnd"/>
            <w:r>
              <w:t>",</w:t>
            </w:r>
          </w:p>
          <w:p w14:paraId="511F9665" w14:textId="77777777" w:rsidR="00224D0C" w:rsidRDefault="00224D0C" w:rsidP="00224D0C">
            <w:r>
              <w:lastRenderedPageBreak/>
              <w:t xml:space="preserve">       "properties": {</w:t>
            </w:r>
          </w:p>
          <w:p w14:paraId="43D99488" w14:textId="77777777" w:rsidR="00224D0C" w:rsidRDefault="00224D0C" w:rsidP="00224D0C">
            <w:r>
              <w:t xml:space="preserve">         "</w:t>
            </w:r>
            <w:proofErr w:type="spellStart"/>
            <w:r>
              <w:t>object_type</w:t>
            </w:r>
            <w:proofErr w:type="spellEnd"/>
            <w:r>
              <w:t>": {"type": "string"},</w:t>
            </w:r>
          </w:p>
          <w:p w14:paraId="0D23F835" w14:textId="77777777" w:rsidR="00224D0C" w:rsidRDefault="00224D0C" w:rsidP="00224D0C">
            <w:r>
              <w:tab/>
              <w:t xml:space="preserve">  "failure": {"bool": "True"},</w:t>
            </w:r>
          </w:p>
          <w:p w14:paraId="37F5B1B7" w14:textId="77777777" w:rsidR="00224D0C" w:rsidRDefault="00224D0C" w:rsidP="00224D0C">
            <w:r>
              <w:tab/>
              <w:t xml:space="preserve">  "</w:t>
            </w:r>
            <w:proofErr w:type="spellStart"/>
            <w:r>
              <w:t>commit_id</w:t>
            </w:r>
            <w:proofErr w:type="spellEnd"/>
            <w:r>
              <w:t xml:space="preserve">": {"type": "string"}  </w:t>
            </w:r>
          </w:p>
          <w:p w14:paraId="67AF969D" w14:textId="77777777" w:rsidR="00224D0C" w:rsidRDefault="00224D0C" w:rsidP="00224D0C">
            <w:r>
              <w:t xml:space="preserve">       },</w:t>
            </w:r>
          </w:p>
          <w:p w14:paraId="5631FCC5" w14:textId="77777777" w:rsidR="00224D0C" w:rsidRDefault="00224D0C" w:rsidP="00224D0C">
            <w:r>
              <w:t xml:space="preserve">       "required": [ "</w:t>
            </w:r>
            <w:proofErr w:type="spellStart"/>
            <w:r>
              <w:t>object_type</w:t>
            </w:r>
            <w:proofErr w:type="spellEnd"/>
            <w:r>
              <w:t>", "failure" ]</w:t>
            </w:r>
          </w:p>
          <w:p w14:paraId="7AE6CFDF" w14:textId="5D66F51F" w:rsidR="00224D0C" w:rsidRDefault="00224D0C" w:rsidP="00224D0C">
            <w:r>
              <w:t>}</w:t>
            </w:r>
          </w:p>
          <w:p w14:paraId="51D696E1" w14:textId="573674CA" w:rsidR="00224D0C" w:rsidRPr="0007135B" w:rsidRDefault="00224D0C" w:rsidP="00224D0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2533C7" wp14:editId="364020ED">
                      <wp:extent cx="304800" cy="304800"/>
                      <wp:effectExtent l="0" t="0" r="0" b="0"/>
                      <wp:docPr id="62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2F3A0B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PZw98uxAgAAuAUAAA4AAAAAAAAA&#10;AAAAAAAALgIAAGRycy9lMm9Eb2MueG1sUEsBAi0AFAAGAAgAAAAhAEyg6SzYAAAAAwEAAA8AAAAA&#10;AAAAAAAAAAAACwUAAGRycy9kb3ducmV2LnhtbFBLBQYAAAAABAAEAPMAAAA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2B43D2" wp14:editId="19D5B259">
                  <wp:extent cx="4000500" cy="3048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2C0A9" w14:textId="37AA01A9" w:rsidR="00130E60" w:rsidRPr="00130E60" w:rsidRDefault="00130E60" w:rsidP="00130E60"/>
        </w:tc>
      </w:tr>
      <w:tr w:rsidR="00224D0C" w:rsidRPr="006658C4" w14:paraId="3DCCEDC9" w14:textId="77777777" w:rsidTr="00F43119">
        <w:trPr>
          <w:tblHeader/>
        </w:trPr>
        <w:tc>
          <w:tcPr>
            <w:tcW w:w="2970" w:type="dxa"/>
            <w:tcMar>
              <w:top w:w="504" w:type="dxa"/>
              <w:right w:w="720" w:type="dxa"/>
            </w:tcMar>
          </w:tcPr>
          <w:p w14:paraId="4D10976F" w14:textId="09532EC8" w:rsidR="00224D0C" w:rsidRPr="00224D0C" w:rsidRDefault="00224D0C" w:rsidP="00130E60">
            <w:pPr>
              <w:pStyle w:val="Initials"/>
              <w:ind w:left="0"/>
              <w:jc w:val="left"/>
              <w:rPr>
                <w:noProof/>
                <w:sz w:val="18"/>
                <w:szCs w:val="18"/>
              </w:rPr>
            </w:pPr>
          </w:p>
        </w:tc>
        <w:tc>
          <w:tcPr>
            <w:tcW w:w="7542" w:type="dxa"/>
            <w:tcMar>
              <w:top w:w="504" w:type="dxa"/>
              <w:left w:w="0" w:type="dxa"/>
            </w:tcMar>
          </w:tcPr>
          <w:p w14:paraId="108E4A81" w14:textId="77777777" w:rsidR="00224D0C" w:rsidRDefault="00224D0C" w:rsidP="00F909FE">
            <w:pPr>
              <w:pStyle w:val="Heading1"/>
            </w:pPr>
          </w:p>
        </w:tc>
      </w:tr>
    </w:tbl>
    <w:p w14:paraId="4B811E70" w14:textId="77777777" w:rsidR="005A6C51" w:rsidRDefault="005A6C51" w:rsidP="005A6C51">
      <w:pPr>
        <w:pStyle w:val="NoSpacing"/>
      </w:pPr>
    </w:p>
    <w:tbl>
      <w:tblPr>
        <w:tblW w:w="5000" w:type="pct"/>
        <w:tblLayout w:type="fixed"/>
        <w:tblLook w:val="04A0" w:firstRow="1" w:lastRow="0" w:firstColumn="1" w:lastColumn="0" w:noHBand="0" w:noVBand="1"/>
        <w:tblDescription w:val="Footer layout table for contact Information"/>
      </w:tblPr>
      <w:tblGrid>
        <w:gridCol w:w="2628"/>
        <w:gridCol w:w="2628"/>
        <w:gridCol w:w="2628"/>
        <w:gridCol w:w="2628"/>
      </w:tblGrid>
      <w:tr w:rsidR="005A6C51" w14:paraId="11FCBCAD" w14:textId="77777777" w:rsidTr="00F909FE"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33798B86" w14:textId="77777777" w:rsidR="005A6C51" w:rsidRDefault="005A6C51" w:rsidP="00F909FE">
            <w:pPr>
              <w:pStyle w:val="Footer"/>
            </w:pPr>
            <w:r w:rsidRPr="00CA3DF1">
              <w:rPr>
                <w:noProof/>
              </w:rPr>
              <mc:AlternateContent>
                <mc:Choice Requires="wpg">
                  <w:drawing>
                    <wp:inline distT="0" distB="0" distL="0" distR="0" wp14:anchorId="0742579B" wp14:editId="1727984C">
                      <wp:extent cx="329184" cy="329184"/>
                      <wp:effectExtent l="0" t="0" r="0" b="0"/>
                      <wp:docPr id="15" name="Group 102" title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25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Isosceles Triangle 46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CF5DD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OHEx7UqCAAAFzkAAA4AAAAAAAAAAAAAAAAALgIAAGRycy9lMm9Eb2MueG1s&#10;UEsBAi0AFAAGAAgAAAAhAGhHG9DYAAAAAwEAAA8AAAAAAAAAAAAAAAAAhAoAAGRycy9kb3ducmV2&#10;LnhtbFBLBQYAAAAABAAEAPMAAACJCwAAAAA=&#10;">
                      <o:lock v:ext="edit" aspectratio="t"/>
  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ea4e4e [3204]" stroked="f" strokeweight="1pt">
                        <v:stroke joinstyle="miter"/>
                      </v:oval>
  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0scxgAAANsAAAAPAAAAZHJzL2Rvd25yZXYueG1sRI9Ba8JA&#10;FITvQv/D8gq9iG4sRm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DttLHMYAAADbAAAA&#10;DwAAAAAAAAAAAAAAAAAHAgAAZHJzL2Rvd25yZXYueG1sUEsFBgAAAAADAAMAtwAAAPoC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58EA6F8A" w14:textId="77777777" w:rsidR="005A6C51" w:rsidRDefault="005A6C51" w:rsidP="00F909FE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650A5DEB" wp14:editId="59C1F70E">
                      <wp:extent cx="329184" cy="329184"/>
                      <wp:effectExtent l="0" t="0" r="13970" b="13970"/>
                      <wp:docPr id="47" name="Group 4" title="Twitter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Pr id="48" name="Circle around 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avLst/>
                                  <a:gdLst>
                                    <a:gd name="T0" fmla="*/ 1825 w 3441"/>
                                    <a:gd name="T1" fmla="*/ 4 h 3441"/>
                                    <a:gd name="T2" fmla="*/ 2029 w 3441"/>
                                    <a:gd name="T3" fmla="*/ 29 h 3441"/>
                                    <a:gd name="T4" fmla="*/ 2226 w 3441"/>
                                    <a:gd name="T5" fmla="*/ 76 h 3441"/>
                                    <a:gd name="T6" fmla="*/ 2412 w 3441"/>
                                    <a:gd name="T7" fmla="*/ 146 h 3441"/>
                                    <a:gd name="T8" fmla="*/ 2588 w 3441"/>
                                    <a:gd name="T9" fmla="*/ 236 h 3441"/>
                                    <a:gd name="T10" fmla="*/ 2752 w 3441"/>
                                    <a:gd name="T11" fmla="*/ 344 h 3441"/>
                                    <a:gd name="T12" fmla="*/ 2901 w 3441"/>
                                    <a:gd name="T13" fmla="*/ 471 h 3441"/>
                                    <a:gd name="T14" fmla="*/ 3035 w 3441"/>
                                    <a:gd name="T15" fmla="*/ 613 h 3441"/>
                                    <a:gd name="T16" fmla="*/ 3154 w 3441"/>
                                    <a:gd name="T17" fmla="*/ 769 h 3441"/>
                                    <a:gd name="T18" fmla="*/ 3253 w 3441"/>
                                    <a:gd name="T19" fmla="*/ 939 h 3441"/>
                                    <a:gd name="T20" fmla="*/ 3333 w 3441"/>
                                    <a:gd name="T21" fmla="*/ 1121 h 3441"/>
                                    <a:gd name="T22" fmla="*/ 3392 w 3441"/>
                                    <a:gd name="T23" fmla="*/ 1313 h 3441"/>
                                    <a:gd name="T24" fmla="*/ 3428 w 3441"/>
                                    <a:gd name="T25" fmla="*/ 1513 h 3441"/>
                                    <a:gd name="T26" fmla="*/ 3441 w 3441"/>
                                    <a:gd name="T27" fmla="*/ 1721 h 3441"/>
                                    <a:gd name="T28" fmla="*/ 3428 w 3441"/>
                                    <a:gd name="T29" fmla="*/ 1929 h 3441"/>
                                    <a:gd name="T30" fmla="*/ 3392 w 3441"/>
                                    <a:gd name="T31" fmla="*/ 2130 h 3441"/>
                                    <a:gd name="T32" fmla="*/ 3333 w 3441"/>
                                    <a:gd name="T33" fmla="*/ 2321 h 3441"/>
                                    <a:gd name="T34" fmla="*/ 3253 w 3441"/>
                                    <a:gd name="T35" fmla="*/ 2502 h 3441"/>
                                    <a:gd name="T36" fmla="*/ 3154 w 3441"/>
                                    <a:gd name="T37" fmla="*/ 2672 h 3441"/>
                                    <a:gd name="T38" fmla="*/ 3035 w 3441"/>
                                    <a:gd name="T39" fmla="*/ 2829 h 3441"/>
                                    <a:gd name="T40" fmla="*/ 2901 w 3441"/>
                                    <a:gd name="T41" fmla="*/ 2972 h 3441"/>
                                    <a:gd name="T42" fmla="*/ 2752 w 3441"/>
                                    <a:gd name="T43" fmla="*/ 3097 h 3441"/>
                                    <a:gd name="T44" fmla="*/ 2588 w 3441"/>
                                    <a:gd name="T45" fmla="*/ 3206 h 3441"/>
                                    <a:gd name="T46" fmla="*/ 2412 w 3441"/>
                                    <a:gd name="T47" fmla="*/ 3296 h 3441"/>
                                    <a:gd name="T48" fmla="*/ 2226 w 3441"/>
                                    <a:gd name="T49" fmla="*/ 3365 h 3441"/>
                                    <a:gd name="T50" fmla="*/ 2029 w 3441"/>
                                    <a:gd name="T51" fmla="*/ 3414 h 3441"/>
                                    <a:gd name="T52" fmla="*/ 1825 w 3441"/>
                                    <a:gd name="T53" fmla="*/ 3438 h 3441"/>
                                    <a:gd name="T54" fmla="*/ 1615 w 3441"/>
                                    <a:gd name="T55" fmla="*/ 3438 h 3441"/>
                                    <a:gd name="T56" fmla="*/ 1411 w 3441"/>
                                    <a:gd name="T57" fmla="*/ 3414 h 3441"/>
                                    <a:gd name="T58" fmla="*/ 1214 w 3441"/>
                                    <a:gd name="T59" fmla="*/ 3365 h 3441"/>
                                    <a:gd name="T60" fmla="*/ 1028 w 3441"/>
                                    <a:gd name="T61" fmla="*/ 3296 h 3441"/>
                                    <a:gd name="T62" fmla="*/ 852 w 3441"/>
                                    <a:gd name="T63" fmla="*/ 3206 h 3441"/>
                                    <a:gd name="T64" fmla="*/ 689 w 3441"/>
                                    <a:gd name="T65" fmla="*/ 3097 h 3441"/>
                                    <a:gd name="T66" fmla="*/ 539 w 3441"/>
                                    <a:gd name="T67" fmla="*/ 2972 h 3441"/>
                                    <a:gd name="T68" fmla="*/ 405 w 3441"/>
                                    <a:gd name="T69" fmla="*/ 2829 h 3441"/>
                                    <a:gd name="T70" fmla="*/ 287 w 3441"/>
                                    <a:gd name="T71" fmla="*/ 2672 h 3441"/>
                                    <a:gd name="T72" fmla="*/ 188 w 3441"/>
                                    <a:gd name="T73" fmla="*/ 2502 h 3441"/>
                                    <a:gd name="T74" fmla="*/ 108 w 3441"/>
                                    <a:gd name="T75" fmla="*/ 2321 h 3441"/>
                                    <a:gd name="T76" fmla="*/ 49 w 3441"/>
                                    <a:gd name="T77" fmla="*/ 2130 h 3441"/>
                                    <a:gd name="T78" fmla="*/ 13 w 3441"/>
                                    <a:gd name="T79" fmla="*/ 1929 h 3441"/>
                                    <a:gd name="T80" fmla="*/ 0 w 3441"/>
                                    <a:gd name="T81" fmla="*/ 1721 h 3441"/>
                                    <a:gd name="T82" fmla="*/ 13 w 3441"/>
                                    <a:gd name="T83" fmla="*/ 1513 h 3441"/>
                                    <a:gd name="T84" fmla="*/ 49 w 3441"/>
                                    <a:gd name="T85" fmla="*/ 1313 h 3441"/>
                                    <a:gd name="T86" fmla="*/ 108 w 3441"/>
                                    <a:gd name="T87" fmla="*/ 1121 h 3441"/>
                                    <a:gd name="T88" fmla="*/ 188 w 3441"/>
                                    <a:gd name="T89" fmla="*/ 939 h 3441"/>
                                    <a:gd name="T90" fmla="*/ 287 w 3441"/>
                                    <a:gd name="T91" fmla="*/ 769 h 3441"/>
                                    <a:gd name="T92" fmla="*/ 405 w 3441"/>
                                    <a:gd name="T93" fmla="*/ 613 h 3441"/>
                                    <a:gd name="T94" fmla="*/ 539 w 3441"/>
                                    <a:gd name="T95" fmla="*/ 471 h 3441"/>
                                    <a:gd name="T96" fmla="*/ 689 w 3441"/>
                                    <a:gd name="T97" fmla="*/ 344 h 3441"/>
                                    <a:gd name="T98" fmla="*/ 852 w 3441"/>
                                    <a:gd name="T99" fmla="*/ 236 h 3441"/>
                                    <a:gd name="T100" fmla="*/ 1028 w 3441"/>
                                    <a:gd name="T101" fmla="*/ 146 h 3441"/>
                                    <a:gd name="T102" fmla="*/ 1214 w 3441"/>
                                    <a:gd name="T103" fmla="*/ 76 h 3441"/>
                                    <a:gd name="T104" fmla="*/ 1411 w 3441"/>
                                    <a:gd name="T105" fmla="*/ 29 h 3441"/>
                                    <a:gd name="T106" fmla="*/ 1615 w 3441"/>
                                    <a:gd name="T107" fmla="*/ 4 h 34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41" h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avLst/>
                                  <a:gdLst>
                                    <a:gd name="T0" fmla="*/ 1407 w 1898"/>
                                    <a:gd name="T1" fmla="*/ 12 h 1692"/>
                                    <a:gd name="T2" fmla="*/ 1530 w 1898"/>
                                    <a:gd name="T3" fmla="*/ 71 h 1692"/>
                                    <a:gd name="T4" fmla="*/ 1664 w 1898"/>
                                    <a:gd name="T5" fmla="*/ 118 h 1692"/>
                                    <a:gd name="T6" fmla="*/ 1845 w 1898"/>
                                    <a:gd name="T7" fmla="*/ 31 h 1692"/>
                                    <a:gd name="T8" fmla="*/ 1779 w 1898"/>
                                    <a:gd name="T9" fmla="*/ 167 h 1692"/>
                                    <a:gd name="T10" fmla="*/ 1675 w 1898"/>
                                    <a:gd name="T11" fmla="*/ 267 h 1692"/>
                                    <a:gd name="T12" fmla="*/ 1844 w 1898"/>
                                    <a:gd name="T13" fmla="*/ 223 h 1692"/>
                                    <a:gd name="T14" fmla="*/ 1829 w 1898"/>
                                    <a:gd name="T15" fmla="*/ 298 h 1692"/>
                                    <a:gd name="T16" fmla="*/ 1704 w 1898"/>
                                    <a:gd name="T17" fmla="*/ 421 h 1692"/>
                                    <a:gd name="T18" fmla="*/ 1699 w 1898"/>
                                    <a:gd name="T19" fmla="*/ 603 h 1692"/>
                                    <a:gd name="T20" fmla="*/ 1665 w 1898"/>
                                    <a:gd name="T21" fmla="*/ 794 h 1692"/>
                                    <a:gd name="T22" fmla="*/ 1603 w 1898"/>
                                    <a:gd name="T23" fmla="*/ 982 h 1692"/>
                                    <a:gd name="T24" fmla="*/ 1514 w 1898"/>
                                    <a:gd name="T25" fmla="*/ 1160 h 1692"/>
                                    <a:gd name="T26" fmla="*/ 1398 w 1898"/>
                                    <a:gd name="T27" fmla="*/ 1322 h 1692"/>
                                    <a:gd name="T28" fmla="*/ 1256 w 1898"/>
                                    <a:gd name="T29" fmla="*/ 1461 h 1692"/>
                                    <a:gd name="T30" fmla="*/ 1087 w 1898"/>
                                    <a:gd name="T31" fmla="*/ 1573 h 1692"/>
                                    <a:gd name="T32" fmla="*/ 893 w 1898"/>
                                    <a:gd name="T33" fmla="*/ 1652 h 1692"/>
                                    <a:gd name="T34" fmla="*/ 676 w 1898"/>
                                    <a:gd name="T35" fmla="*/ 1690 h 1692"/>
                                    <a:gd name="T36" fmla="*/ 435 w 1898"/>
                                    <a:gd name="T37" fmla="*/ 1679 h 1692"/>
                                    <a:gd name="T38" fmla="*/ 206 w 1898"/>
                                    <a:gd name="T39" fmla="*/ 1614 h 1692"/>
                                    <a:gd name="T40" fmla="*/ 0 w 1898"/>
                                    <a:gd name="T41" fmla="*/ 1500 h 1692"/>
                                    <a:gd name="T42" fmla="*/ 160 w 1898"/>
                                    <a:gd name="T43" fmla="*/ 1503 h 1692"/>
                                    <a:gd name="T44" fmla="*/ 353 w 1898"/>
                                    <a:gd name="T45" fmla="*/ 1457 h 1692"/>
                                    <a:gd name="T46" fmla="*/ 525 w 1898"/>
                                    <a:gd name="T47" fmla="*/ 1364 h 1692"/>
                                    <a:gd name="T48" fmla="*/ 487 w 1898"/>
                                    <a:gd name="T49" fmla="*/ 1309 h 1692"/>
                                    <a:gd name="T50" fmla="*/ 367 w 1898"/>
                                    <a:gd name="T51" fmla="*/ 1251 h 1692"/>
                                    <a:gd name="T52" fmla="*/ 272 w 1898"/>
                                    <a:gd name="T53" fmla="*/ 1153 h 1692"/>
                                    <a:gd name="T54" fmla="*/ 213 w 1898"/>
                                    <a:gd name="T55" fmla="*/ 1027 h 1692"/>
                                    <a:gd name="T56" fmla="*/ 322 w 1898"/>
                                    <a:gd name="T57" fmla="*/ 1032 h 1692"/>
                                    <a:gd name="T58" fmla="*/ 345 w 1898"/>
                                    <a:gd name="T59" fmla="*/ 1007 h 1692"/>
                                    <a:gd name="T60" fmla="*/ 228 w 1898"/>
                                    <a:gd name="T61" fmla="*/ 939 h 1692"/>
                                    <a:gd name="T62" fmla="*/ 139 w 1898"/>
                                    <a:gd name="T63" fmla="*/ 834 h 1692"/>
                                    <a:gd name="T64" fmla="*/ 87 w 1898"/>
                                    <a:gd name="T65" fmla="*/ 700 h 1692"/>
                                    <a:gd name="T66" fmla="*/ 77 w 1898"/>
                                    <a:gd name="T67" fmla="*/ 595 h 1692"/>
                                    <a:gd name="T68" fmla="*/ 205 w 1898"/>
                                    <a:gd name="T69" fmla="*/ 643 h 1692"/>
                                    <a:gd name="T70" fmla="*/ 189 w 1898"/>
                                    <a:gd name="T71" fmla="*/ 590 h 1692"/>
                                    <a:gd name="T72" fmla="*/ 117 w 1898"/>
                                    <a:gd name="T73" fmla="*/ 477 h 1692"/>
                                    <a:gd name="T74" fmla="*/ 82 w 1898"/>
                                    <a:gd name="T75" fmla="*/ 342 h 1692"/>
                                    <a:gd name="T76" fmla="*/ 88 w 1898"/>
                                    <a:gd name="T77" fmla="*/ 201 h 1692"/>
                                    <a:gd name="T78" fmla="*/ 132 w 1898"/>
                                    <a:gd name="T79" fmla="*/ 78 h 1692"/>
                                    <a:gd name="T80" fmla="*/ 293 w 1898"/>
                                    <a:gd name="T81" fmla="*/ 255 h 1692"/>
                                    <a:gd name="T82" fmla="*/ 484 w 1898"/>
                                    <a:gd name="T83" fmla="*/ 391 h 1692"/>
                                    <a:gd name="T84" fmla="*/ 700 w 1898"/>
                                    <a:gd name="T85" fmla="*/ 483 h 1692"/>
                                    <a:gd name="T86" fmla="*/ 934 w 1898"/>
                                    <a:gd name="T87" fmla="*/ 524 h 1692"/>
                                    <a:gd name="T88" fmla="*/ 928 w 1898"/>
                                    <a:gd name="T89" fmla="*/ 373 h 1692"/>
                                    <a:gd name="T90" fmla="*/ 970 w 1898"/>
                                    <a:gd name="T91" fmla="*/ 226 h 1692"/>
                                    <a:gd name="T92" fmla="*/ 1056 w 1898"/>
                                    <a:gd name="T93" fmla="*/ 108 h 1692"/>
                                    <a:gd name="T94" fmla="*/ 1173 w 1898"/>
                                    <a:gd name="T95" fmla="*/ 29 h 1692"/>
                                    <a:gd name="T96" fmla="*/ 1314 w 1898"/>
                                    <a:gd name="T97" fmla="*/ 0 h 16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8" h="1692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1B784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wf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LnHsH6YSAAAYZQAADgAAAAAAAAAAAAAAAAAuAgAAZHJzL2Uyb0Rv&#10;Yy54bWxQSwECLQAUAAYACAAAACEAaEcb0NgAAAADAQAADwAAAAAAAAAAAAAAAAAAFQAAZHJzL2Rv&#10;d25yZXYueG1sUEsFBgAAAAAEAAQA8wAAAAUWAAAAAA==&#10;">
                      <o:lock v:ext="edit" aspectratio="t"/>
  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</v:shape>
  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34C5F57F" w14:textId="77777777" w:rsidR="005A6C51" w:rsidRDefault="005A6C51" w:rsidP="00F909FE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012FC981" wp14:editId="2151FF2E">
                      <wp:extent cx="329184" cy="329184"/>
                      <wp:effectExtent l="0" t="0" r="13970" b="13970"/>
                      <wp:docPr id="50" name="Group 10" title="Tele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51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0A39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4kOKREAALJdAAAOAAAAZHJzL2Uyb0RvYy54bWzsXNtuI8cRfQ+QfyD4GCAWu+cuWGsEa8cI&#10;4DgGrCDPsxQlEqE4DMld7ebrc6q6e1gtT3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nfOJDikRAACyXQAADgAAAAAAAAAA&#10;AAAAAAAuAgAAZHJzL2Uyb0RvYy54bWxQSwECLQAUAAYACAAAACEAaEcb0NgAAAADAQAADwAAAAAA&#10;AAAAAAAAAACDEwAAZHJzL2Rvd25yZXYueG1sUEsFBgAAAAAEAAQA8wAAAIg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2967E659" w14:textId="77777777" w:rsidR="005A6C51" w:rsidRDefault="005A6C51" w:rsidP="00F909FE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61B74CB8" wp14:editId="50071F59">
                      <wp:extent cx="329184" cy="329184"/>
                      <wp:effectExtent l="0" t="0" r="13970" b="13970"/>
                      <wp:docPr id="56" name="Group 16" title="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57" name="Circle around LinkedI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725 w 3451"/>
                                    <a:gd name="T1" fmla="*/ 0 h 3451"/>
                                    <a:gd name="T2" fmla="*/ 1933 w 3451"/>
                                    <a:gd name="T3" fmla="*/ 13 h 3451"/>
                                    <a:gd name="T4" fmla="*/ 2134 w 3451"/>
                                    <a:gd name="T5" fmla="*/ 49 h 3451"/>
                                    <a:gd name="T6" fmla="*/ 2327 w 3451"/>
                                    <a:gd name="T7" fmla="*/ 109 h 3451"/>
                                    <a:gd name="T8" fmla="*/ 2509 w 3451"/>
                                    <a:gd name="T9" fmla="*/ 189 h 3451"/>
                                    <a:gd name="T10" fmla="*/ 2679 w 3451"/>
                                    <a:gd name="T11" fmla="*/ 288 h 3451"/>
                                    <a:gd name="T12" fmla="*/ 2837 w 3451"/>
                                    <a:gd name="T13" fmla="*/ 407 h 3451"/>
                                    <a:gd name="T14" fmla="*/ 2979 w 3451"/>
                                    <a:gd name="T15" fmla="*/ 542 h 3451"/>
                                    <a:gd name="T16" fmla="*/ 3105 w 3451"/>
                                    <a:gd name="T17" fmla="*/ 691 h 3451"/>
                                    <a:gd name="T18" fmla="*/ 3215 w 3451"/>
                                    <a:gd name="T19" fmla="*/ 855 h 3451"/>
                                    <a:gd name="T20" fmla="*/ 3305 w 3451"/>
                                    <a:gd name="T21" fmla="*/ 1032 h 3451"/>
                                    <a:gd name="T22" fmla="*/ 3374 w 3451"/>
                                    <a:gd name="T23" fmla="*/ 1219 h 3451"/>
                                    <a:gd name="T24" fmla="*/ 3422 w 3451"/>
                                    <a:gd name="T25" fmla="*/ 1416 h 3451"/>
                                    <a:gd name="T26" fmla="*/ 3447 w 3451"/>
                                    <a:gd name="T27" fmla="*/ 1620 h 3451"/>
                                    <a:gd name="T28" fmla="*/ 3447 w 3451"/>
                                    <a:gd name="T29" fmla="*/ 1831 h 3451"/>
                                    <a:gd name="T30" fmla="*/ 3422 w 3451"/>
                                    <a:gd name="T31" fmla="*/ 2036 h 3451"/>
                                    <a:gd name="T32" fmla="*/ 3374 w 3451"/>
                                    <a:gd name="T33" fmla="*/ 2233 h 3451"/>
                                    <a:gd name="T34" fmla="*/ 3305 w 3451"/>
                                    <a:gd name="T35" fmla="*/ 2420 h 3451"/>
                                    <a:gd name="T36" fmla="*/ 3215 w 3451"/>
                                    <a:gd name="T37" fmla="*/ 2596 h 3451"/>
                                    <a:gd name="T38" fmla="*/ 3105 w 3451"/>
                                    <a:gd name="T39" fmla="*/ 2761 h 3451"/>
                                    <a:gd name="T40" fmla="*/ 2979 w 3451"/>
                                    <a:gd name="T41" fmla="*/ 2911 h 3451"/>
                                    <a:gd name="T42" fmla="*/ 2837 w 3451"/>
                                    <a:gd name="T43" fmla="*/ 3046 h 3451"/>
                                    <a:gd name="T44" fmla="*/ 2679 w 3451"/>
                                    <a:gd name="T45" fmla="*/ 3163 h 3451"/>
                                    <a:gd name="T46" fmla="*/ 2509 w 3451"/>
                                    <a:gd name="T47" fmla="*/ 3262 h 3451"/>
                                    <a:gd name="T48" fmla="*/ 2327 w 3451"/>
                                    <a:gd name="T49" fmla="*/ 3343 h 3451"/>
                                    <a:gd name="T50" fmla="*/ 2134 w 3451"/>
                                    <a:gd name="T51" fmla="*/ 3402 h 3451"/>
                                    <a:gd name="T52" fmla="*/ 1933 w 3451"/>
                                    <a:gd name="T53" fmla="*/ 3438 h 3451"/>
                                    <a:gd name="T54" fmla="*/ 1725 w 3451"/>
                                    <a:gd name="T55" fmla="*/ 3451 h 3451"/>
                                    <a:gd name="T56" fmla="*/ 1516 w 3451"/>
                                    <a:gd name="T57" fmla="*/ 3438 h 3451"/>
                                    <a:gd name="T58" fmla="*/ 1315 w 3451"/>
                                    <a:gd name="T59" fmla="*/ 3402 h 3451"/>
                                    <a:gd name="T60" fmla="*/ 1123 w 3451"/>
                                    <a:gd name="T61" fmla="*/ 3343 h 3451"/>
                                    <a:gd name="T62" fmla="*/ 941 w 3451"/>
                                    <a:gd name="T63" fmla="*/ 3262 h 3451"/>
                                    <a:gd name="T64" fmla="*/ 771 w 3451"/>
                                    <a:gd name="T65" fmla="*/ 3163 h 3451"/>
                                    <a:gd name="T66" fmla="*/ 614 w 3451"/>
                                    <a:gd name="T67" fmla="*/ 3046 h 3451"/>
                                    <a:gd name="T68" fmla="*/ 471 w 3451"/>
                                    <a:gd name="T69" fmla="*/ 2911 h 3451"/>
                                    <a:gd name="T70" fmla="*/ 345 w 3451"/>
                                    <a:gd name="T71" fmla="*/ 2761 h 3451"/>
                                    <a:gd name="T72" fmla="*/ 236 w 3451"/>
                                    <a:gd name="T73" fmla="*/ 2596 h 3451"/>
                                    <a:gd name="T74" fmla="*/ 146 w 3451"/>
                                    <a:gd name="T75" fmla="*/ 2420 h 3451"/>
                                    <a:gd name="T76" fmla="*/ 75 w 3451"/>
                                    <a:gd name="T77" fmla="*/ 2233 h 3451"/>
                                    <a:gd name="T78" fmla="*/ 28 w 3451"/>
                                    <a:gd name="T79" fmla="*/ 2036 h 3451"/>
                                    <a:gd name="T80" fmla="*/ 3 w 3451"/>
                                    <a:gd name="T81" fmla="*/ 1831 h 3451"/>
                                    <a:gd name="T82" fmla="*/ 3 w 3451"/>
                                    <a:gd name="T83" fmla="*/ 1620 h 3451"/>
                                    <a:gd name="T84" fmla="*/ 28 w 3451"/>
                                    <a:gd name="T85" fmla="*/ 1416 h 3451"/>
                                    <a:gd name="T86" fmla="*/ 75 w 3451"/>
                                    <a:gd name="T87" fmla="*/ 1219 h 3451"/>
                                    <a:gd name="T88" fmla="*/ 146 w 3451"/>
                                    <a:gd name="T89" fmla="*/ 1032 h 3451"/>
                                    <a:gd name="T90" fmla="*/ 236 w 3451"/>
                                    <a:gd name="T91" fmla="*/ 855 h 3451"/>
                                    <a:gd name="T92" fmla="*/ 345 w 3451"/>
                                    <a:gd name="T93" fmla="*/ 691 h 3451"/>
                                    <a:gd name="T94" fmla="*/ 471 w 3451"/>
                                    <a:gd name="T95" fmla="*/ 542 h 3451"/>
                                    <a:gd name="T96" fmla="*/ 614 w 3451"/>
                                    <a:gd name="T97" fmla="*/ 407 h 3451"/>
                                    <a:gd name="T98" fmla="*/ 771 w 3451"/>
                                    <a:gd name="T99" fmla="*/ 288 h 3451"/>
                                    <a:gd name="T100" fmla="*/ 941 w 3451"/>
                                    <a:gd name="T101" fmla="*/ 189 h 3451"/>
                                    <a:gd name="T102" fmla="*/ 1123 w 3451"/>
                                    <a:gd name="T103" fmla="*/ 109 h 3451"/>
                                    <a:gd name="T104" fmla="*/ 1315 w 3451"/>
                                    <a:gd name="T105" fmla="*/ 49 h 3451"/>
                                    <a:gd name="T106" fmla="*/ 1516 w 3451"/>
                                    <a:gd name="T107" fmla="*/ 13 h 3451"/>
                                    <a:gd name="T108" fmla="*/ 1725 w 3451"/>
                                    <a:gd name="T109" fmla="*/ 0 h 3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LinkedI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362 w 1619"/>
                                    <a:gd name="T1" fmla="*/ 537 h 1615"/>
                                    <a:gd name="T2" fmla="*/ 27 w 1619"/>
                                    <a:gd name="T3" fmla="*/ 1615 h 1615"/>
                                    <a:gd name="T4" fmla="*/ 1217 w 1619"/>
                                    <a:gd name="T5" fmla="*/ 509 h 1615"/>
                                    <a:gd name="T6" fmla="*/ 1314 w 1619"/>
                                    <a:gd name="T7" fmla="*/ 517 h 1615"/>
                                    <a:gd name="T8" fmla="*/ 1396 w 1619"/>
                                    <a:gd name="T9" fmla="*/ 538 h 1615"/>
                                    <a:gd name="T10" fmla="*/ 1462 w 1619"/>
                                    <a:gd name="T11" fmla="*/ 571 h 1615"/>
                                    <a:gd name="T12" fmla="*/ 1514 w 1619"/>
                                    <a:gd name="T13" fmla="*/ 617 h 1615"/>
                                    <a:gd name="T14" fmla="*/ 1554 w 1619"/>
                                    <a:gd name="T15" fmla="*/ 673 h 1615"/>
                                    <a:gd name="T16" fmla="*/ 1582 w 1619"/>
                                    <a:gd name="T17" fmla="*/ 738 h 1615"/>
                                    <a:gd name="T18" fmla="*/ 1601 w 1619"/>
                                    <a:gd name="T19" fmla="*/ 811 h 1615"/>
                                    <a:gd name="T20" fmla="*/ 1613 w 1619"/>
                                    <a:gd name="T21" fmla="*/ 892 h 1615"/>
                                    <a:gd name="T22" fmla="*/ 1618 w 1619"/>
                                    <a:gd name="T23" fmla="*/ 978 h 1615"/>
                                    <a:gd name="T24" fmla="*/ 1619 w 1619"/>
                                    <a:gd name="T25" fmla="*/ 1615 h 1615"/>
                                    <a:gd name="T26" fmla="*/ 1284 w 1619"/>
                                    <a:gd name="T27" fmla="*/ 1091 h 1615"/>
                                    <a:gd name="T28" fmla="*/ 1283 w 1619"/>
                                    <a:gd name="T29" fmla="*/ 1042 h 1615"/>
                                    <a:gd name="T30" fmla="*/ 1281 w 1619"/>
                                    <a:gd name="T31" fmla="*/ 993 h 1615"/>
                                    <a:gd name="T32" fmla="*/ 1273 w 1619"/>
                                    <a:gd name="T33" fmla="*/ 945 h 1615"/>
                                    <a:gd name="T34" fmla="*/ 1261 w 1619"/>
                                    <a:gd name="T35" fmla="*/ 901 h 1615"/>
                                    <a:gd name="T36" fmla="*/ 1240 w 1619"/>
                                    <a:gd name="T37" fmla="*/ 862 h 1615"/>
                                    <a:gd name="T38" fmla="*/ 1208 w 1619"/>
                                    <a:gd name="T39" fmla="*/ 832 h 1615"/>
                                    <a:gd name="T40" fmla="*/ 1166 w 1619"/>
                                    <a:gd name="T41" fmla="*/ 812 h 1615"/>
                                    <a:gd name="T42" fmla="*/ 1109 w 1619"/>
                                    <a:gd name="T43" fmla="*/ 805 h 1615"/>
                                    <a:gd name="T44" fmla="*/ 1047 w 1619"/>
                                    <a:gd name="T45" fmla="*/ 812 h 1615"/>
                                    <a:gd name="T46" fmla="*/ 999 w 1619"/>
                                    <a:gd name="T47" fmla="*/ 831 h 1615"/>
                                    <a:gd name="T48" fmla="*/ 963 w 1619"/>
                                    <a:gd name="T49" fmla="*/ 861 h 1615"/>
                                    <a:gd name="T50" fmla="*/ 937 w 1619"/>
                                    <a:gd name="T51" fmla="*/ 901 h 1615"/>
                                    <a:gd name="T52" fmla="*/ 921 w 1619"/>
                                    <a:gd name="T53" fmla="*/ 947 h 1615"/>
                                    <a:gd name="T54" fmla="*/ 912 w 1619"/>
                                    <a:gd name="T55" fmla="*/ 998 h 1615"/>
                                    <a:gd name="T56" fmla="*/ 908 w 1619"/>
                                    <a:gd name="T57" fmla="*/ 1054 h 1615"/>
                                    <a:gd name="T58" fmla="*/ 908 w 1619"/>
                                    <a:gd name="T59" fmla="*/ 1615 h 1615"/>
                                    <a:gd name="T60" fmla="*/ 573 w 1619"/>
                                    <a:gd name="T61" fmla="*/ 537 h 1615"/>
                                    <a:gd name="T62" fmla="*/ 894 w 1619"/>
                                    <a:gd name="T63" fmla="*/ 684 h 1615"/>
                                    <a:gd name="T64" fmla="*/ 913 w 1619"/>
                                    <a:gd name="T65" fmla="*/ 660 h 1615"/>
                                    <a:gd name="T66" fmla="*/ 950 w 1619"/>
                                    <a:gd name="T67" fmla="*/ 615 h 1615"/>
                                    <a:gd name="T68" fmla="*/ 999 w 1619"/>
                                    <a:gd name="T69" fmla="*/ 574 h 1615"/>
                                    <a:gd name="T70" fmla="*/ 1060 w 1619"/>
                                    <a:gd name="T71" fmla="*/ 541 h 1615"/>
                                    <a:gd name="T72" fmla="*/ 1133 w 1619"/>
                                    <a:gd name="T73" fmla="*/ 518 h 1615"/>
                                    <a:gd name="T74" fmla="*/ 1217 w 1619"/>
                                    <a:gd name="T75" fmla="*/ 509 h 1615"/>
                                    <a:gd name="T76" fmla="*/ 229 w 1619"/>
                                    <a:gd name="T77" fmla="*/ 3 h 1615"/>
                                    <a:gd name="T78" fmla="*/ 293 w 1619"/>
                                    <a:gd name="T79" fmla="*/ 26 h 1615"/>
                                    <a:gd name="T80" fmla="*/ 343 w 1619"/>
                                    <a:gd name="T81" fmla="*/ 69 h 1615"/>
                                    <a:gd name="T82" fmla="*/ 377 w 1619"/>
                                    <a:gd name="T83" fmla="*/ 126 h 1615"/>
                                    <a:gd name="T84" fmla="*/ 389 w 1619"/>
                                    <a:gd name="T85" fmla="*/ 194 h 1615"/>
                                    <a:gd name="T86" fmla="*/ 377 w 1619"/>
                                    <a:gd name="T87" fmla="*/ 262 h 1615"/>
                                    <a:gd name="T88" fmla="*/ 343 w 1619"/>
                                    <a:gd name="T89" fmla="*/ 320 h 1615"/>
                                    <a:gd name="T90" fmla="*/ 293 w 1619"/>
                                    <a:gd name="T91" fmla="*/ 363 h 1615"/>
                                    <a:gd name="T92" fmla="*/ 229 w 1619"/>
                                    <a:gd name="T93" fmla="*/ 386 h 1615"/>
                                    <a:gd name="T94" fmla="*/ 160 w 1619"/>
                                    <a:gd name="T95" fmla="*/ 386 h 1615"/>
                                    <a:gd name="T96" fmla="*/ 96 w 1619"/>
                                    <a:gd name="T97" fmla="*/ 363 h 1615"/>
                                    <a:gd name="T98" fmla="*/ 46 w 1619"/>
                                    <a:gd name="T99" fmla="*/ 320 h 1615"/>
                                    <a:gd name="T100" fmla="*/ 12 w 1619"/>
                                    <a:gd name="T101" fmla="*/ 262 h 1615"/>
                                    <a:gd name="T102" fmla="*/ 0 w 1619"/>
                                    <a:gd name="T103" fmla="*/ 194 h 1615"/>
                                    <a:gd name="T104" fmla="*/ 12 w 1619"/>
                                    <a:gd name="T105" fmla="*/ 126 h 1615"/>
                                    <a:gd name="T106" fmla="*/ 46 w 1619"/>
                                    <a:gd name="T107" fmla="*/ 69 h 1615"/>
                                    <a:gd name="T108" fmla="*/ 96 w 1619"/>
                                    <a:gd name="T109" fmla="*/ 26 h 1615"/>
                                    <a:gd name="T110" fmla="*/ 160 w 1619"/>
                                    <a:gd name="T111" fmla="*/ 3 h 16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7B0AD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AkObXZtREAAOZjAAAOAAAAAAAAAAAAAAAAAC4CAABkcnMvZTJvRG9jLnhtbFBLAQItABQA&#10;BgAIAAAAIQBoRxvQ2AAAAAMBAAAPAAAAAAAAAAAAAAAAAA8UAABkcnMvZG93bnJldi54bWxQSwUG&#10;AAAAAAQABADzAAAAFBUAAAAA&#10;">
                      <o:lock v:ext="edit" aspectratio="t"/>
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</v:shape>
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A213391" w14:textId="77777777" w:rsidR="00621FD0" w:rsidRPr="005A6C51" w:rsidRDefault="00621FD0" w:rsidP="005A6C51"/>
    <w:sectPr w:rsidR="00621FD0" w:rsidRPr="005A6C51" w:rsidSect="004D7F4E">
      <w:footerReference w:type="defaul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64F7A" w14:textId="77777777" w:rsidR="000C1702" w:rsidRDefault="000C1702" w:rsidP="00713050">
      <w:pPr>
        <w:spacing w:line="240" w:lineRule="auto"/>
      </w:pPr>
      <w:r>
        <w:separator/>
      </w:r>
    </w:p>
  </w:endnote>
  <w:endnote w:type="continuationSeparator" w:id="0">
    <w:p w14:paraId="5D0DBB1D" w14:textId="77777777" w:rsidR="000C1702" w:rsidRDefault="000C170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C85B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FAF59" w14:textId="77777777" w:rsidR="000C1702" w:rsidRDefault="000C1702" w:rsidP="00713050">
      <w:pPr>
        <w:spacing w:line="240" w:lineRule="auto"/>
      </w:pPr>
      <w:r>
        <w:separator/>
      </w:r>
    </w:p>
  </w:footnote>
  <w:footnote w:type="continuationSeparator" w:id="0">
    <w:p w14:paraId="06432AFD" w14:textId="77777777" w:rsidR="000C1702" w:rsidRDefault="000C170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51"/>
    <w:rsid w:val="00002F01"/>
    <w:rsid w:val="00022E2F"/>
    <w:rsid w:val="000353A6"/>
    <w:rsid w:val="0006350A"/>
    <w:rsid w:val="0007135B"/>
    <w:rsid w:val="000B0C2C"/>
    <w:rsid w:val="000C1702"/>
    <w:rsid w:val="000E5C48"/>
    <w:rsid w:val="0011675E"/>
    <w:rsid w:val="00125981"/>
    <w:rsid w:val="00125AB1"/>
    <w:rsid w:val="00130E60"/>
    <w:rsid w:val="00135EC8"/>
    <w:rsid w:val="00151C62"/>
    <w:rsid w:val="00184BAC"/>
    <w:rsid w:val="001B403A"/>
    <w:rsid w:val="001D270E"/>
    <w:rsid w:val="00217980"/>
    <w:rsid w:val="00223B22"/>
    <w:rsid w:val="00224D0C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1E33"/>
    <w:rsid w:val="00443F85"/>
    <w:rsid w:val="004542E5"/>
    <w:rsid w:val="004717C5"/>
    <w:rsid w:val="004A7665"/>
    <w:rsid w:val="004D4DB9"/>
    <w:rsid w:val="004D7F4E"/>
    <w:rsid w:val="00543DB7"/>
    <w:rsid w:val="0055382B"/>
    <w:rsid w:val="005867AF"/>
    <w:rsid w:val="005A530F"/>
    <w:rsid w:val="005A6C51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2146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AF7438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43119"/>
    <w:rsid w:val="00F645C7"/>
    <w:rsid w:val="00F76ED8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BDF81"/>
  <w15:chartTrackingRefBased/>
  <w15:docId w15:val="{DC2AC13D-8C0B-4F11-B3D8-6A4ACCFE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6C51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after="0"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after="0"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  <w:pPr>
      <w:spacing w:after="0" w:line="259" w:lineRule="auto"/>
    </w:pPr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 w:after="0" w:line="259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 w:line="259" w:lineRule="auto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line="259" w:lineRule="auto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  <w:pPr>
      <w:spacing w:after="0" w:line="259" w:lineRule="auto"/>
    </w:pPr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spacing w:after="0" w:line="259" w:lineRule="auto"/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 w:line="259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 w:line="259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 w:line="259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 w:line="259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nhideWhenUsed/>
    <w:rsid w:val="0061057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pPr>
      <w:spacing w:after="0" w:line="259" w:lineRule="auto"/>
    </w:pPr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 w:line="259" w:lineRule="auto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spacing w:after="0" w:line="259" w:lineRule="auto"/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spacing w:after="0" w:line="259" w:lineRule="auto"/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spacing w:after="0" w:line="259" w:lineRule="auto"/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spacing w:after="0" w:line="259" w:lineRule="auto"/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spacing w:after="0" w:line="259" w:lineRule="auto"/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spacing w:after="0" w:line="259" w:lineRule="auto"/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spacing w:after="0" w:line="259" w:lineRule="auto"/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spacing w:after="0" w:line="259" w:lineRule="auto"/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spacing w:after="0" w:line="259" w:lineRule="auto"/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spacing w:after="0" w:line="259" w:lineRule="auto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 w:line="259" w:lineRule="auto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 w:line="259" w:lineRule="auto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 w:line="259" w:lineRule="auto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 w:line="259" w:lineRule="auto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 w:line="259" w:lineRule="auto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spacing w:after="0" w:line="259" w:lineRule="auto"/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spacing w:after="0" w:line="259" w:lineRule="auto"/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spacing w:after="0" w:line="259" w:lineRule="auto"/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spacing w:after="0" w:line="259" w:lineRule="auto"/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spacing w:after="0" w:line="259" w:lineRule="auto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spacing w:after="0" w:line="259" w:lineRule="auto"/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nhideWhenUsed/>
    <w:rsid w:val="00610578"/>
    <w:pPr>
      <w:spacing w:after="0" w:line="259" w:lineRule="auto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spacing w:after="0" w:line="259" w:lineRule="auto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spacing w:after="0" w:line="259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  <w:pPr>
      <w:spacing w:after="0" w:line="259" w:lineRule="auto"/>
    </w:pPr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 w:after="0" w:line="259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 w:line="259" w:lineRule="auto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msonormal0">
    <w:name w:val="msonormal"/>
    <w:basedOn w:val="Normal"/>
    <w:rsid w:val="005A6C51"/>
    <w:pPr>
      <w:spacing w:after="0"/>
    </w:pPr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5A6C51"/>
    <w:pPr>
      <w:suppressAutoHyphens/>
      <w:autoSpaceDN w:val="0"/>
      <w:spacing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-c">
    <w:name w:val="pl-c"/>
    <w:basedOn w:val="DefaultParagraphFont"/>
    <w:rsid w:val="005A6C51"/>
  </w:style>
  <w:style w:type="character" w:customStyle="1" w:styleId="pl-k">
    <w:name w:val="pl-k"/>
    <w:basedOn w:val="DefaultParagraphFont"/>
    <w:rsid w:val="005A6C51"/>
  </w:style>
  <w:style w:type="character" w:customStyle="1" w:styleId="pl-s">
    <w:name w:val="pl-s"/>
    <w:basedOn w:val="DefaultParagraphFont"/>
    <w:rsid w:val="005A6C51"/>
  </w:style>
  <w:style w:type="character" w:customStyle="1" w:styleId="pl-c1">
    <w:name w:val="pl-c1"/>
    <w:basedOn w:val="DefaultParagraphFont"/>
    <w:rsid w:val="005A6C51"/>
  </w:style>
  <w:style w:type="character" w:customStyle="1" w:styleId="pl-pds">
    <w:name w:val="pl-pds"/>
    <w:basedOn w:val="DefaultParagraphFont"/>
    <w:rsid w:val="005A6C51"/>
  </w:style>
  <w:style w:type="character" w:customStyle="1" w:styleId="pl-smi">
    <w:name w:val="pl-smi"/>
    <w:basedOn w:val="DefaultParagraphFont"/>
    <w:rsid w:val="005A6C51"/>
  </w:style>
  <w:style w:type="character" w:customStyle="1" w:styleId="pl-cce">
    <w:name w:val="pl-cce"/>
    <w:basedOn w:val="DefaultParagraphFont"/>
    <w:rsid w:val="005A6C51"/>
  </w:style>
  <w:style w:type="character" w:customStyle="1" w:styleId="pl-en">
    <w:name w:val="pl-en"/>
    <w:basedOn w:val="DefaultParagraphFont"/>
    <w:rsid w:val="005A6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ngm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A0F877DEBB43F2A35AE5314BEB6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0A92F-A87C-4EF4-BA3E-68971BF7176E}"/>
      </w:docPartPr>
      <w:docPartBody>
        <w:p w:rsidR="0078055A" w:rsidRDefault="002A2E67" w:rsidP="002A2E67">
          <w:pPr>
            <w:pStyle w:val="C3A0F877DEBB43F2A35AE5314BEB6316"/>
          </w:pPr>
          <w:r>
            <w:t>Your name</w:t>
          </w:r>
        </w:p>
      </w:docPartBody>
    </w:docPart>
    <w:docPart>
      <w:docPartPr>
        <w:name w:val="81CEAD8AA28B46FAB29EEA688216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23D4-3136-4675-83F1-050425B0342D}"/>
      </w:docPartPr>
      <w:docPartBody>
        <w:p w:rsidR="0078055A" w:rsidRDefault="002A2E67" w:rsidP="002A2E67">
          <w:pPr>
            <w:pStyle w:val="81CEAD8AA28B46FAB29EEA6882166DE4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67"/>
    <w:rsid w:val="002A2E67"/>
    <w:rsid w:val="00596A1C"/>
    <w:rsid w:val="006B5977"/>
    <w:rsid w:val="0078055A"/>
    <w:rsid w:val="00C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C73BEE14A46CAAA76362D4512B806">
    <w:name w:val="604C73BEE14A46CAAA76362D4512B806"/>
  </w:style>
  <w:style w:type="paragraph" w:customStyle="1" w:styleId="30155F3D8AC94F7982F35C51E0094205">
    <w:name w:val="30155F3D8AC94F7982F35C51E0094205"/>
  </w:style>
  <w:style w:type="paragraph" w:customStyle="1" w:styleId="19458F7E4CCE4E4B845EDACBBFBF6F71">
    <w:name w:val="19458F7E4CCE4E4B845EDACBBFBF6F71"/>
  </w:style>
  <w:style w:type="paragraph" w:customStyle="1" w:styleId="991A72FA13E941ACA2C41570160D3441">
    <w:name w:val="991A72FA13E941ACA2C41570160D3441"/>
  </w:style>
  <w:style w:type="paragraph" w:customStyle="1" w:styleId="C61DB99EC56C44BFB16234113AF4E95A">
    <w:name w:val="C61DB99EC56C44BFB16234113AF4E95A"/>
  </w:style>
  <w:style w:type="paragraph" w:customStyle="1" w:styleId="1C2EB0242AF541DDAFB6D7E0C62C798D">
    <w:name w:val="1C2EB0242AF541DDAFB6D7E0C62C798D"/>
  </w:style>
  <w:style w:type="paragraph" w:customStyle="1" w:styleId="53B193CB63C14E8B999A3FCCB7BD9016">
    <w:name w:val="53B193CB63C14E8B999A3FCCB7BD9016"/>
  </w:style>
  <w:style w:type="paragraph" w:customStyle="1" w:styleId="48DD5278790F4F6F82131E5C05A5203C">
    <w:name w:val="48DD5278790F4F6F82131E5C05A5203C"/>
  </w:style>
  <w:style w:type="paragraph" w:customStyle="1" w:styleId="F1BD8117B8734CCFAC695089F66D64C0">
    <w:name w:val="F1BD8117B8734CCFAC695089F66D64C0"/>
  </w:style>
  <w:style w:type="paragraph" w:customStyle="1" w:styleId="EB32D01B39FF47A0B83E9556D786B142">
    <w:name w:val="EB32D01B39FF47A0B83E9556D786B142"/>
  </w:style>
  <w:style w:type="paragraph" w:customStyle="1" w:styleId="AC343D0F2825446885FD80B74E99A9F1">
    <w:name w:val="AC343D0F2825446885FD80B74E99A9F1"/>
  </w:style>
  <w:style w:type="paragraph" w:customStyle="1" w:styleId="B2AE68CED8614B1FA50A3FD36BB95D64">
    <w:name w:val="B2AE68CED8614B1FA50A3FD36BB95D64"/>
  </w:style>
  <w:style w:type="paragraph" w:customStyle="1" w:styleId="9EA6D549F7134B2F8591423173278433">
    <w:name w:val="9EA6D549F7134B2F8591423173278433"/>
  </w:style>
  <w:style w:type="paragraph" w:customStyle="1" w:styleId="ED2B48E5D5CB4C7192257DA1D68FCDCF">
    <w:name w:val="ED2B48E5D5CB4C7192257DA1D68FCDCF"/>
  </w:style>
  <w:style w:type="paragraph" w:customStyle="1" w:styleId="D4F50D3AE7F24F599A05B1311989B074">
    <w:name w:val="D4F50D3AE7F24F599A05B1311989B074"/>
  </w:style>
  <w:style w:type="paragraph" w:customStyle="1" w:styleId="32AA6DFD8E93484C84BB248848EC7706">
    <w:name w:val="32AA6DFD8E93484C84BB248848EC7706"/>
  </w:style>
  <w:style w:type="paragraph" w:customStyle="1" w:styleId="D3B07708ADC742A5BBBB1B9BFAE98735">
    <w:name w:val="D3B07708ADC742A5BBBB1B9BFAE98735"/>
  </w:style>
  <w:style w:type="paragraph" w:customStyle="1" w:styleId="09ACFCF5220642AEAAB2085804573700">
    <w:name w:val="09ACFCF5220642AEAAB2085804573700"/>
  </w:style>
  <w:style w:type="paragraph" w:customStyle="1" w:styleId="CF2A5CC6DFA7479DA96B6A66B6738742">
    <w:name w:val="CF2A5CC6DFA7479DA96B6A66B6738742"/>
  </w:style>
  <w:style w:type="paragraph" w:customStyle="1" w:styleId="91CD3396DCD64D40A86DD26C2FD35175">
    <w:name w:val="91CD3396DCD64D40A86DD26C2FD35175"/>
    <w:rsid w:val="002A2E67"/>
  </w:style>
  <w:style w:type="paragraph" w:customStyle="1" w:styleId="F2E067CEF7454C95AA3D5C75ADAC9A89">
    <w:name w:val="F2E067CEF7454C95AA3D5C75ADAC9A89"/>
    <w:rsid w:val="002A2E67"/>
  </w:style>
  <w:style w:type="paragraph" w:customStyle="1" w:styleId="49638E62094A466DBE77BAEDD7823D34">
    <w:name w:val="49638E62094A466DBE77BAEDD7823D34"/>
    <w:rsid w:val="002A2E67"/>
  </w:style>
  <w:style w:type="paragraph" w:customStyle="1" w:styleId="25CFEC873EA5459E9D99172325E289EF">
    <w:name w:val="25CFEC873EA5459E9D99172325E289EF"/>
    <w:rsid w:val="002A2E67"/>
  </w:style>
  <w:style w:type="paragraph" w:customStyle="1" w:styleId="CAB2A470B34E4839B273206D9232D632">
    <w:name w:val="CAB2A470B34E4839B273206D9232D632"/>
    <w:rsid w:val="002A2E67"/>
  </w:style>
  <w:style w:type="paragraph" w:customStyle="1" w:styleId="00F4B95326EA4CBA9B41A1C70E25E45D">
    <w:name w:val="00F4B95326EA4CBA9B41A1C70E25E45D"/>
    <w:rsid w:val="002A2E67"/>
  </w:style>
  <w:style w:type="paragraph" w:customStyle="1" w:styleId="D24D4FD0076940B8BDE721DF4548F0C8">
    <w:name w:val="D24D4FD0076940B8BDE721DF4548F0C8"/>
    <w:rsid w:val="002A2E67"/>
  </w:style>
  <w:style w:type="paragraph" w:customStyle="1" w:styleId="C3A0F877DEBB43F2A35AE5314BEB6316">
    <w:name w:val="C3A0F877DEBB43F2A35AE5314BEB6316"/>
    <w:rsid w:val="002A2E67"/>
  </w:style>
  <w:style w:type="paragraph" w:customStyle="1" w:styleId="81CEAD8AA28B46FAB29EEA6882166DE4">
    <w:name w:val="81CEAD8AA28B46FAB29EEA6882166DE4"/>
    <w:rsid w:val="002A2E67"/>
  </w:style>
  <w:style w:type="paragraph" w:customStyle="1" w:styleId="495F94C24A72460B908C1C9C0F6F8B4E">
    <w:name w:val="495F94C24A72460B908C1C9C0F6F8B4E"/>
    <w:rsid w:val="002A2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32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REPORT 6: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GÜMÜŞ</dc:creator>
  <cp:keywords/>
  <dc:description/>
  <cp:lastModifiedBy>Ceren GÜMÜŞ</cp:lastModifiedBy>
  <cp:revision>9</cp:revision>
  <dcterms:created xsi:type="dcterms:W3CDTF">2020-01-11T23:28:00Z</dcterms:created>
  <dcterms:modified xsi:type="dcterms:W3CDTF">2020-01-12T00:28:00Z</dcterms:modified>
  <cp:contentStatus>DEPLOY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