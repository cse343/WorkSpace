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3BFCDEB9" w14:textId="77777777" w:rsidTr="005D4417">
        <w:trPr>
          <w:tblHeader/>
        </w:trPr>
        <w:tc>
          <w:tcPr>
            <w:tcW w:w="3787" w:type="dxa"/>
            <w:tcMar>
              <w:top w:w="504" w:type="dxa"/>
              <w:right w:w="720" w:type="dxa"/>
            </w:tcMar>
          </w:tcPr>
          <w:p w14:paraId="7C123704" w14:textId="5FC9B001" w:rsidR="00125AB1" w:rsidRPr="006658C4" w:rsidRDefault="00125981" w:rsidP="006166DA">
            <w:pPr>
              <w:pStyle w:val="Initials"/>
              <w:jc w:val="left"/>
            </w:pPr>
            <w:r>
              <w:rPr>
                <w:noProof/>
              </w:rPr>
              <mc:AlternateContent>
                <mc:Choice Requires="wpg">
                  <w:drawing>
                    <wp:anchor distT="0" distB="0" distL="114300" distR="114300" simplePos="0" relativeHeight="251659264" behindDoc="1" locked="1" layoutInCell="1" allowOverlap="1" wp14:anchorId="31762EDF" wp14:editId="1DF0F6E2">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5595277"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sz w:val="52"/>
                  <w:szCs w:val="52"/>
                </w:rPr>
                <w:alias w:val="Initials:"/>
                <w:tag w:val="Initials:"/>
                <w:id w:val="477349409"/>
                <w:placeholder>
                  <w:docPart w:val="55DC4A3045B54C4581BF0E14DB47AA6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166DA" w:rsidRPr="006166DA">
                  <w:rPr>
                    <w:sz w:val="52"/>
                    <w:szCs w:val="52"/>
                  </w:rPr>
                  <w:t>GROUP3</w:t>
                </w:r>
              </w:sdtContent>
            </w:sdt>
          </w:p>
          <w:p w14:paraId="61D59447" w14:textId="021F7536" w:rsidR="00125AB1" w:rsidRPr="006658C4" w:rsidRDefault="00C237E3" w:rsidP="00125AB1">
            <w:pPr>
              <w:pStyle w:val="Heading3"/>
            </w:pPr>
            <w:r>
              <w:t>MEMBERS</w:t>
            </w:r>
          </w:p>
          <w:p w14:paraId="0CB4DA48" w14:textId="77777777" w:rsidR="00C237E3" w:rsidRDefault="00C237E3" w:rsidP="00C237E3">
            <w:r>
              <w:t>MESUT BUNALDI</w:t>
            </w:r>
          </w:p>
          <w:p w14:paraId="1126A84B" w14:textId="77777777" w:rsidR="00C237E3" w:rsidRDefault="00C237E3" w:rsidP="00C237E3">
            <w:r>
              <w:t xml:space="preserve">MUHAMMED KANDUR </w:t>
            </w:r>
          </w:p>
          <w:p w14:paraId="1312F833" w14:textId="77777777" w:rsidR="00C237E3" w:rsidRDefault="00C237E3" w:rsidP="00C237E3">
            <w:r>
              <w:t>H</w:t>
            </w:r>
            <w:r>
              <w:rPr>
                <w:rFonts w:ascii="Cambria" w:hAnsi="Cambria" w:cs="Cambria"/>
              </w:rPr>
              <w:t>İ</w:t>
            </w:r>
            <w:r>
              <w:t>KMET T</w:t>
            </w:r>
            <w:r>
              <w:rPr>
                <w:rFonts w:ascii="Rockwell" w:hAnsi="Rockwell" w:cs="Rockwell"/>
              </w:rPr>
              <w:t>Ü</w:t>
            </w:r>
            <w:r>
              <w:t>T</w:t>
            </w:r>
            <w:r>
              <w:rPr>
                <w:rFonts w:ascii="Rockwell" w:hAnsi="Rockwell" w:cs="Rockwell"/>
              </w:rPr>
              <w:t>Ü</w:t>
            </w:r>
            <w:r>
              <w:t>NC</w:t>
            </w:r>
            <w:r>
              <w:rPr>
                <w:rFonts w:ascii="Rockwell" w:hAnsi="Rockwell" w:cs="Rockwell"/>
              </w:rPr>
              <w:t>Ü</w:t>
            </w:r>
            <w:r>
              <w:t xml:space="preserve"> </w:t>
            </w:r>
          </w:p>
          <w:p w14:paraId="59C883C8" w14:textId="77777777" w:rsidR="00C237E3" w:rsidRDefault="00C237E3" w:rsidP="00C237E3">
            <w:r>
              <w:t xml:space="preserve">ONGUN ALP BABA MUHAMMET BURAK </w:t>
            </w:r>
            <w:r>
              <w:rPr>
                <w:rFonts w:ascii="Rockwell" w:hAnsi="Rockwell" w:cs="Rockwell"/>
              </w:rPr>
              <w:t>Ö</w:t>
            </w:r>
            <w:r>
              <w:t>Z</w:t>
            </w:r>
            <w:r>
              <w:rPr>
                <w:rFonts w:ascii="Rockwell" w:hAnsi="Rockwell" w:cs="Rockwell"/>
              </w:rPr>
              <w:t>Ç</w:t>
            </w:r>
            <w:r>
              <w:t>EL</w:t>
            </w:r>
            <w:r>
              <w:rPr>
                <w:rFonts w:ascii="Cambria" w:hAnsi="Cambria" w:cs="Cambria"/>
              </w:rPr>
              <w:t>İ</w:t>
            </w:r>
            <w:r>
              <w:t xml:space="preserve">K  </w:t>
            </w:r>
          </w:p>
          <w:p w14:paraId="7C7485E4" w14:textId="77777777" w:rsidR="00C237E3" w:rsidRDefault="00C237E3" w:rsidP="00C237E3">
            <w:pPr>
              <w:rPr>
                <w:rFonts w:ascii="Cambria" w:hAnsi="Cambria" w:cs="Cambria"/>
              </w:rPr>
            </w:pPr>
            <w:r>
              <w:t>LEMYE CEREN G</w:t>
            </w:r>
            <w:r>
              <w:rPr>
                <w:rFonts w:ascii="Rockwell" w:hAnsi="Rockwell" w:cs="Rockwell"/>
              </w:rPr>
              <w:t>Ü</w:t>
            </w:r>
            <w:r>
              <w:t>M</w:t>
            </w:r>
            <w:r>
              <w:rPr>
                <w:rFonts w:ascii="Rockwell" w:hAnsi="Rockwell" w:cs="Rockwell"/>
              </w:rPr>
              <w:t>Ü</w:t>
            </w:r>
            <w:r>
              <w:rPr>
                <w:rFonts w:ascii="Cambria" w:hAnsi="Cambria" w:cs="Cambria"/>
              </w:rPr>
              <w:t>Ş</w:t>
            </w:r>
          </w:p>
          <w:p w14:paraId="1D416DCC" w14:textId="77777777" w:rsidR="00C237E3" w:rsidRDefault="00C237E3" w:rsidP="00C237E3">
            <w:r>
              <w:t xml:space="preserve"> GÖKTU</w:t>
            </w:r>
            <w:r>
              <w:rPr>
                <w:rFonts w:ascii="Cambria" w:hAnsi="Cambria" w:cs="Cambria"/>
              </w:rPr>
              <w:t>Ğ</w:t>
            </w:r>
            <w:r>
              <w:t xml:space="preserve"> AL</w:t>
            </w:r>
            <w:r>
              <w:rPr>
                <w:rFonts w:ascii="Cambria" w:hAnsi="Cambria" w:cs="Cambria"/>
              </w:rPr>
              <w:t>İ</w:t>
            </w:r>
            <w:r>
              <w:t xml:space="preserve"> AKIN </w:t>
            </w:r>
          </w:p>
          <w:p w14:paraId="721DE939" w14:textId="77777777" w:rsidR="00C237E3" w:rsidRDefault="00C237E3" w:rsidP="00C237E3">
            <w:r>
              <w:t>FERD</w:t>
            </w:r>
            <w:r>
              <w:rPr>
                <w:rFonts w:ascii="Cambria" w:hAnsi="Cambria" w:cs="Cambria"/>
              </w:rPr>
              <w:t>İ</w:t>
            </w:r>
            <w:r>
              <w:t xml:space="preserve"> S</w:t>
            </w:r>
            <w:r>
              <w:rPr>
                <w:rFonts w:ascii="Rockwell" w:hAnsi="Rockwell" w:cs="Rockwell"/>
              </w:rPr>
              <w:t>Ö</w:t>
            </w:r>
            <w:r>
              <w:t xml:space="preserve">NMEZ </w:t>
            </w:r>
          </w:p>
          <w:p w14:paraId="00891FCE" w14:textId="77777777" w:rsidR="00C237E3" w:rsidRDefault="00C237E3" w:rsidP="00C237E3">
            <w:r>
              <w:t xml:space="preserve">OSMAN </w:t>
            </w:r>
            <w:r>
              <w:rPr>
                <w:rFonts w:ascii="Rockwell" w:hAnsi="Rockwell" w:cs="Rockwell"/>
              </w:rPr>
              <w:t>Ç</w:t>
            </w:r>
            <w:r>
              <w:t>ET</w:t>
            </w:r>
            <w:r>
              <w:rPr>
                <w:rFonts w:ascii="Cambria" w:hAnsi="Cambria" w:cs="Cambria"/>
              </w:rPr>
              <w:t>İ</w:t>
            </w:r>
            <w:r>
              <w:t xml:space="preserve">N </w:t>
            </w:r>
          </w:p>
          <w:p w14:paraId="2795CB20" w14:textId="77777777" w:rsidR="00C237E3" w:rsidRDefault="00C237E3" w:rsidP="00C237E3">
            <w:r>
              <w:t xml:space="preserve">EMRE DURAK </w:t>
            </w:r>
          </w:p>
          <w:p w14:paraId="7CF6AF69" w14:textId="389E4153" w:rsidR="00125AB1" w:rsidRPr="006658C4" w:rsidRDefault="00C237E3" w:rsidP="00C237E3">
            <w:r>
              <w:t>MEL</w:t>
            </w:r>
            <w:r>
              <w:rPr>
                <w:rFonts w:ascii="Cambria" w:hAnsi="Cambria" w:cs="Cambria"/>
              </w:rPr>
              <w:t>İ</w:t>
            </w:r>
            <w:r>
              <w:t>KE SERRA KALYON HASNAIN ALI</w:t>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043336C1" w14:textId="77777777" w:rsidTr="0006350A">
              <w:trPr>
                <w:trHeight w:hRule="exact" w:val="1296"/>
                <w:tblHeader/>
              </w:trPr>
              <w:tc>
                <w:tcPr>
                  <w:tcW w:w="6055" w:type="dxa"/>
                  <w:vAlign w:val="center"/>
                </w:tcPr>
                <w:p w14:paraId="1EB454BE" w14:textId="6C8A6AFD" w:rsidR="00125AB1" w:rsidRPr="003A05FE" w:rsidRDefault="00DE2B89" w:rsidP="00E96C92">
                  <w:pPr>
                    <w:pStyle w:val="Heading1"/>
                    <w:outlineLvl w:val="0"/>
                  </w:pPr>
                  <w:sdt>
                    <w:sdtPr>
                      <w:alias w:val="Enter Your Name:"/>
                      <w:tag w:val="Enter Your Name:"/>
                      <w:id w:val="-1312861891"/>
                      <w:placeholder>
                        <w:docPart w:val="BC56BA6C3B9F4D9894B18AA0B00A9EF8"/>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166DA">
                        <w:t>DEPLOY</w:t>
                      </w:r>
                    </w:sdtContent>
                  </w:sdt>
                </w:p>
                <w:p w14:paraId="0723D1C5" w14:textId="345284EC" w:rsidR="00125AB1" w:rsidRPr="006658C4" w:rsidRDefault="00DE2B89" w:rsidP="00C237E3">
                  <w:pPr>
                    <w:pStyle w:val="Heading2"/>
                    <w:jc w:val="center"/>
                    <w:outlineLvl w:val="1"/>
                  </w:pPr>
                  <w:sdt>
                    <w:sdtPr>
                      <w:alias w:val="Enter Profession or Industry:"/>
                      <w:tag w:val="Enter Profession or Industry:"/>
                      <w:id w:val="-596704785"/>
                      <w:placeholder>
                        <w:docPart w:val="A0A2508837204B90ABA5E17051B7696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37E3">
                        <w:t xml:space="preserve">                                                                                 3 JANUARY 2019</w:t>
                      </w:r>
                    </w:sdtContent>
                  </w:sdt>
                </w:p>
              </w:tc>
            </w:tr>
          </w:tbl>
          <w:sdt>
            <w:sdtPr>
              <w:alias w:val="Enter recipient name:"/>
              <w:tag w:val="Enter recipient name:"/>
              <w:id w:val="-1172632310"/>
              <w:placeholder>
                <w:docPart w:val="D9AE3A34ADF442D9B19F0D2C5D78DC55"/>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BC848D4" w14:textId="3C412D0E" w:rsidR="00125AB1" w:rsidRPr="00125981" w:rsidRDefault="00F216BC" w:rsidP="00125981">
                <w:pPr>
                  <w:pStyle w:val="Heading3"/>
                </w:pPr>
                <w:r>
                  <w:t>REPORT 7</w:t>
                </w:r>
              </w:p>
            </w:sdtContent>
          </w:sdt>
          <w:p w14:paraId="2607532A" w14:textId="6FB95944" w:rsidR="00125AB1" w:rsidRDefault="007368CA" w:rsidP="007368CA">
            <w:pPr>
              <w:pStyle w:val="Date"/>
            </w:pPr>
            <w:r>
              <w:t xml:space="preserve">The group member who did not attend the meeting is </w:t>
            </w:r>
            <w:r>
              <w:t>MUHAMMED</w:t>
            </w:r>
            <w:r>
              <w:t xml:space="preserve"> KANDUR</w:t>
            </w:r>
            <w:r>
              <w:t>,GOKTUG ALI AKIN,EMRE DURAK,HASNAIN ALI</w:t>
            </w:r>
          </w:p>
          <w:p w14:paraId="3E7AF329" w14:textId="77777777" w:rsidR="007368CA" w:rsidRDefault="007368CA" w:rsidP="007368CA">
            <w:r>
              <w:t xml:space="preserve">from flask import Flask, </w:t>
            </w:r>
            <w:proofErr w:type="spellStart"/>
            <w:r>
              <w:t>jsonify</w:t>
            </w:r>
            <w:proofErr w:type="spellEnd"/>
            <w:r>
              <w:t>, request #import objects from the Flask model</w:t>
            </w:r>
          </w:p>
          <w:p w14:paraId="0DCF53F9" w14:textId="77777777" w:rsidR="007368CA" w:rsidRDefault="007368CA" w:rsidP="007368CA">
            <w:r>
              <w:t>app = Flask(__name__) #define app using Flask</w:t>
            </w:r>
          </w:p>
          <w:p w14:paraId="65D53665" w14:textId="77777777" w:rsidR="007368CA" w:rsidRDefault="007368CA" w:rsidP="007368CA"/>
          <w:p w14:paraId="3F94B0B6" w14:textId="77777777" w:rsidR="007368CA" w:rsidRDefault="007368CA" w:rsidP="007368CA">
            <w:r>
              <w:t>languages = [{'name' : 'JavaScript'}, {'name' : 'Python'}, {'name' : 'Ruby'}]</w:t>
            </w:r>
          </w:p>
          <w:p w14:paraId="464BFECC" w14:textId="77777777" w:rsidR="007368CA" w:rsidRDefault="007368CA" w:rsidP="007368CA"/>
          <w:p w14:paraId="6C7AB94A" w14:textId="77777777" w:rsidR="007368CA" w:rsidRDefault="007368CA" w:rsidP="007368CA">
            <w:r>
              <w:t>@</w:t>
            </w:r>
            <w:proofErr w:type="spellStart"/>
            <w:r>
              <w:t>app.route</w:t>
            </w:r>
            <w:proofErr w:type="spellEnd"/>
            <w:r>
              <w:t>('/', methods=['GET'])</w:t>
            </w:r>
          </w:p>
          <w:p w14:paraId="3B233C47" w14:textId="77777777" w:rsidR="007368CA" w:rsidRDefault="007368CA" w:rsidP="007368CA">
            <w:r>
              <w:t>def test():</w:t>
            </w:r>
          </w:p>
          <w:p w14:paraId="51CC34F3" w14:textId="77777777" w:rsidR="007368CA" w:rsidRDefault="007368CA" w:rsidP="007368CA">
            <w:r>
              <w:tab/>
              <w:t xml:space="preserve">return </w:t>
            </w:r>
            <w:proofErr w:type="spellStart"/>
            <w:r>
              <w:t>jsonify</w:t>
            </w:r>
            <w:proofErr w:type="spellEnd"/>
            <w:r>
              <w:t>({'message' : 'It works!'})</w:t>
            </w:r>
          </w:p>
          <w:p w14:paraId="22184138" w14:textId="77777777" w:rsidR="007368CA" w:rsidRDefault="007368CA" w:rsidP="007368CA"/>
          <w:p w14:paraId="178ACD40" w14:textId="77777777" w:rsidR="007368CA" w:rsidRDefault="007368CA" w:rsidP="007368CA">
            <w:r>
              <w:t>@</w:t>
            </w:r>
            <w:proofErr w:type="spellStart"/>
            <w:r>
              <w:t>app.route</w:t>
            </w:r>
            <w:proofErr w:type="spellEnd"/>
            <w:r>
              <w:t>('/</w:t>
            </w:r>
            <w:proofErr w:type="spellStart"/>
            <w:r>
              <w:t>lang</w:t>
            </w:r>
            <w:proofErr w:type="spellEnd"/>
            <w:r>
              <w:t>', methods=['GET'])</w:t>
            </w:r>
          </w:p>
          <w:p w14:paraId="42F0C3CD" w14:textId="77777777" w:rsidR="007368CA" w:rsidRDefault="007368CA" w:rsidP="007368CA">
            <w:r>
              <w:t xml:space="preserve">def </w:t>
            </w:r>
            <w:proofErr w:type="spellStart"/>
            <w:r>
              <w:t>returnAll</w:t>
            </w:r>
            <w:proofErr w:type="spellEnd"/>
            <w:r>
              <w:t>():</w:t>
            </w:r>
          </w:p>
          <w:p w14:paraId="2994681D" w14:textId="77777777" w:rsidR="007368CA" w:rsidRDefault="007368CA" w:rsidP="007368CA">
            <w:r>
              <w:tab/>
              <w:t xml:space="preserve">return </w:t>
            </w:r>
            <w:proofErr w:type="spellStart"/>
            <w:r>
              <w:t>jsonify</w:t>
            </w:r>
            <w:proofErr w:type="spellEnd"/>
            <w:r>
              <w:t>({'languages' : languages})</w:t>
            </w:r>
          </w:p>
          <w:p w14:paraId="3D6AF5CE" w14:textId="77777777" w:rsidR="007368CA" w:rsidRDefault="007368CA" w:rsidP="007368CA"/>
          <w:p w14:paraId="4B64AE6F" w14:textId="77777777" w:rsidR="007368CA" w:rsidRDefault="007368CA" w:rsidP="007368CA">
            <w:r>
              <w:t>@</w:t>
            </w:r>
            <w:proofErr w:type="spellStart"/>
            <w:r>
              <w:t>app.route</w:t>
            </w:r>
            <w:proofErr w:type="spellEnd"/>
            <w:r>
              <w:t>('/</w:t>
            </w:r>
            <w:proofErr w:type="spellStart"/>
            <w:r>
              <w:t>lang</w:t>
            </w:r>
            <w:proofErr w:type="spellEnd"/>
            <w:r>
              <w:t>/&lt;</w:t>
            </w:r>
            <w:proofErr w:type="spellStart"/>
            <w:r>
              <w:t>string:name</w:t>
            </w:r>
            <w:proofErr w:type="spellEnd"/>
            <w:r>
              <w:t>&gt;', methods=['GET'])</w:t>
            </w:r>
          </w:p>
          <w:p w14:paraId="7084C6EA" w14:textId="77777777" w:rsidR="007368CA" w:rsidRDefault="007368CA" w:rsidP="007368CA">
            <w:r>
              <w:t xml:space="preserve">def </w:t>
            </w:r>
            <w:proofErr w:type="spellStart"/>
            <w:r>
              <w:t>returnOne</w:t>
            </w:r>
            <w:proofErr w:type="spellEnd"/>
            <w:r>
              <w:t>(name):</w:t>
            </w:r>
          </w:p>
          <w:p w14:paraId="30D0031C" w14:textId="77777777" w:rsidR="007368CA" w:rsidRDefault="007368CA" w:rsidP="007368CA">
            <w:r>
              <w:tab/>
            </w:r>
            <w:proofErr w:type="spellStart"/>
            <w:r>
              <w:t>langs</w:t>
            </w:r>
            <w:proofErr w:type="spellEnd"/>
            <w:r>
              <w:t xml:space="preserve"> = [language for language in languages if language['name'] == name]</w:t>
            </w:r>
          </w:p>
          <w:p w14:paraId="371405A4" w14:textId="77777777" w:rsidR="007368CA" w:rsidRDefault="007368CA" w:rsidP="007368CA">
            <w:r>
              <w:tab/>
              <w:t xml:space="preserve">return </w:t>
            </w:r>
            <w:proofErr w:type="spellStart"/>
            <w:r>
              <w:t>jsonify</w:t>
            </w:r>
            <w:proofErr w:type="spellEnd"/>
            <w:r>
              <w:t xml:space="preserve">({'language' : </w:t>
            </w:r>
            <w:proofErr w:type="spellStart"/>
            <w:r>
              <w:t>langs</w:t>
            </w:r>
            <w:proofErr w:type="spellEnd"/>
            <w:r>
              <w:t>[0]})</w:t>
            </w:r>
          </w:p>
          <w:p w14:paraId="16292E76" w14:textId="77777777" w:rsidR="007368CA" w:rsidRDefault="007368CA" w:rsidP="007368CA"/>
          <w:p w14:paraId="44E81C17" w14:textId="77777777" w:rsidR="007368CA" w:rsidRDefault="007368CA" w:rsidP="007368CA">
            <w:r>
              <w:t>@</w:t>
            </w:r>
            <w:proofErr w:type="spellStart"/>
            <w:r>
              <w:t>app.route</w:t>
            </w:r>
            <w:proofErr w:type="spellEnd"/>
            <w:r>
              <w:t>('/</w:t>
            </w:r>
            <w:proofErr w:type="spellStart"/>
            <w:r>
              <w:t>lang</w:t>
            </w:r>
            <w:proofErr w:type="spellEnd"/>
            <w:r>
              <w:t>', methods=['POST'])</w:t>
            </w:r>
          </w:p>
          <w:p w14:paraId="178A732D" w14:textId="77777777" w:rsidR="007368CA" w:rsidRDefault="007368CA" w:rsidP="007368CA">
            <w:r>
              <w:t xml:space="preserve">def </w:t>
            </w:r>
            <w:proofErr w:type="spellStart"/>
            <w:r>
              <w:t>addOne</w:t>
            </w:r>
            <w:proofErr w:type="spellEnd"/>
            <w:r>
              <w:t>():</w:t>
            </w:r>
          </w:p>
          <w:p w14:paraId="35715080" w14:textId="77777777" w:rsidR="007368CA" w:rsidRDefault="007368CA" w:rsidP="007368CA">
            <w:r>
              <w:tab/>
              <w:t xml:space="preserve">language = {'name' : </w:t>
            </w:r>
            <w:proofErr w:type="spellStart"/>
            <w:r>
              <w:t>request.json</w:t>
            </w:r>
            <w:proofErr w:type="spellEnd"/>
            <w:r>
              <w:t>['name']}</w:t>
            </w:r>
          </w:p>
          <w:p w14:paraId="572A1F75" w14:textId="77777777" w:rsidR="007368CA" w:rsidRDefault="007368CA" w:rsidP="007368CA"/>
          <w:p w14:paraId="0605A6FF" w14:textId="77777777" w:rsidR="007368CA" w:rsidRDefault="007368CA" w:rsidP="007368CA">
            <w:r>
              <w:lastRenderedPageBreak/>
              <w:tab/>
            </w:r>
            <w:proofErr w:type="spellStart"/>
            <w:r>
              <w:t>languages.append</w:t>
            </w:r>
            <w:proofErr w:type="spellEnd"/>
            <w:r>
              <w:t>(language)</w:t>
            </w:r>
          </w:p>
          <w:p w14:paraId="21E42FCC" w14:textId="77777777" w:rsidR="007368CA" w:rsidRDefault="007368CA" w:rsidP="007368CA">
            <w:r>
              <w:tab/>
              <w:t xml:space="preserve">return </w:t>
            </w:r>
            <w:proofErr w:type="spellStart"/>
            <w:r>
              <w:t>jsonify</w:t>
            </w:r>
            <w:proofErr w:type="spellEnd"/>
            <w:r>
              <w:t>({'languages' : languages})</w:t>
            </w:r>
          </w:p>
          <w:p w14:paraId="4A0A7090" w14:textId="77777777" w:rsidR="007368CA" w:rsidRDefault="007368CA" w:rsidP="007368CA"/>
          <w:p w14:paraId="0D8D1AC8" w14:textId="77777777" w:rsidR="007368CA" w:rsidRDefault="007368CA" w:rsidP="007368CA">
            <w:r>
              <w:t>@</w:t>
            </w:r>
            <w:proofErr w:type="spellStart"/>
            <w:r>
              <w:t>app.route</w:t>
            </w:r>
            <w:proofErr w:type="spellEnd"/>
            <w:r>
              <w:t>('/</w:t>
            </w:r>
            <w:proofErr w:type="spellStart"/>
            <w:r>
              <w:t>lang</w:t>
            </w:r>
            <w:proofErr w:type="spellEnd"/>
            <w:r>
              <w:t>/&lt;</w:t>
            </w:r>
            <w:proofErr w:type="spellStart"/>
            <w:r>
              <w:t>string:name</w:t>
            </w:r>
            <w:proofErr w:type="spellEnd"/>
            <w:r>
              <w:t>&gt;', methods=['PUT'])</w:t>
            </w:r>
          </w:p>
          <w:p w14:paraId="794935A8" w14:textId="77777777" w:rsidR="007368CA" w:rsidRDefault="007368CA" w:rsidP="007368CA">
            <w:r>
              <w:t xml:space="preserve">def </w:t>
            </w:r>
            <w:proofErr w:type="spellStart"/>
            <w:r>
              <w:t>editOne</w:t>
            </w:r>
            <w:proofErr w:type="spellEnd"/>
            <w:r>
              <w:t>(name):</w:t>
            </w:r>
          </w:p>
          <w:p w14:paraId="089C676B" w14:textId="77777777" w:rsidR="007368CA" w:rsidRDefault="007368CA" w:rsidP="007368CA">
            <w:r>
              <w:tab/>
            </w:r>
            <w:proofErr w:type="spellStart"/>
            <w:r>
              <w:t>langs</w:t>
            </w:r>
            <w:proofErr w:type="spellEnd"/>
            <w:r>
              <w:t xml:space="preserve"> = [language for language in languages if language['name'] == name]</w:t>
            </w:r>
          </w:p>
          <w:p w14:paraId="7338313C" w14:textId="77777777" w:rsidR="007368CA" w:rsidRDefault="007368CA" w:rsidP="007368CA">
            <w:r>
              <w:tab/>
            </w:r>
            <w:proofErr w:type="spellStart"/>
            <w:r>
              <w:t>langs</w:t>
            </w:r>
            <w:proofErr w:type="spellEnd"/>
            <w:r>
              <w:t xml:space="preserve">[0]['name'] = </w:t>
            </w:r>
            <w:proofErr w:type="spellStart"/>
            <w:r>
              <w:t>request.json</w:t>
            </w:r>
            <w:proofErr w:type="spellEnd"/>
            <w:r>
              <w:t>['name']</w:t>
            </w:r>
          </w:p>
          <w:p w14:paraId="4DC5C1EF" w14:textId="77777777" w:rsidR="007368CA" w:rsidRDefault="007368CA" w:rsidP="007368CA">
            <w:r>
              <w:tab/>
              <w:t xml:space="preserve">return </w:t>
            </w:r>
            <w:proofErr w:type="spellStart"/>
            <w:r>
              <w:t>jsonify</w:t>
            </w:r>
            <w:proofErr w:type="spellEnd"/>
            <w:r>
              <w:t xml:space="preserve">({'language' : </w:t>
            </w:r>
            <w:proofErr w:type="spellStart"/>
            <w:r>
              <w:t>langs</w:t>
            </w:r>
            <w:proofErr w:type="spellEnd"/>
            <w:r>
              <w:t>[0]})</w:t>
            </w:r>
          </w:p>
          <w:p w14:paraId="36ADC079" w14:textId="77777777" w:rsidR="007368CA" w:rsidRDefault="007368CA" w:rsidP="007368CA"/>
          <w:p w14:paraId="42BDA2D8" w14:textId="77777777" w:rsidR="007368CA" w:rsidRDefault="007368CA" w:rsidP="007368CA">
            <w:r>
              <w:t>@</w:t>
            </w:r>
            <w:proofErr w:type="spellStart"/>
            <w:r>
              <w:t>app.route</w:t>
            </w:r>
            <w:proofErr w:type="spellEnd"/>
            <w:r>
              <w:t>('/</w:t>
            </w:r>
            <w:proofErr w:type="spellStart"/>
            <w:r>
              <w:t>lang</w:t>
            </w:r>
            <w:proofErr w:type="spellEnd"/>
            <w:r>
              <w:t>/&lt;</w:t>
            </w:r>
            <w:proofErr w:type="spellStart"/>
            <w:r>
              <w:t>string:name</w:t>
            </w:r>
            <w:proofErr w:type="spellEnd"/>
            <w:r>
              <w:t>&gt;', methods=['DELETE'])</w:t>
            </w:r>
          </w:p>
          <w:p w14:paraId="001D1DDA" w14:textId="77777777" w:rsidR="007368CA" w:rsidRDefault="007368CA" w:rsidP="007368CA">
            <w:r>
              <w:t xml:space="preserve">def </w:t>
            </w:r>
            <w:proofErr w:type="spellStart"/>
            <w:r>
              <w:t>removeOne</w:t>
            </w:r>
            <w:proofErr w:type="spellEnd"/>
            <w:r>
              <w:t>(name):</w:t>
            </w:r>
          </w:p>
          <w:p w14:paraId="780EDE74" w14:textId="77777777" w:rsidR="007368CA" w:rsidRDefault="007368CA" w:rsidP="007368CA">
            <w:r>
              <w:tab/>
            </w:r>
            <w:proofErr w:type="spellStart"/>
            <w:r>
              <w:t>lang</w:t>
            </w:r>
            <w:proofErr w:type="spellEnd"/>
            <w:r>
              <w:t xml:space="preserve"> = [language for language in languages if language['name'] == name]</w:t>
            </w:r>
          </w:p>
          <w:p w14:paraId="6D78F310" w14:textId="77777777" w:rsidR="007368CA" w:rsidRDefault="007368CA" w:rsidP="007368CA">
            <w:r>
              <w:tab/>
            </w:r>
            <w:proofErr w:type="spellStart"/>
            <w:r>
              <w:t>languages.remove</w:t>
            </w:r>
            <w:proofErr w:type="spellEnd"/>
            <w:r>
              <w:t>(</w:t>
            </w:r>
            <w:proofErr w:type="spellStart"/>
            <w:r>
              <w:t>lang</w:t>
            </w:r>
            <w:proofErr w:type="spellEnd"/>
            <w:r>
              <w:t>[0])</w:t>
            </w:r>
          </w:p>
          <w:p w14:paraId="54119CD4" w14:textId="77777777" w:rsidR="007368CA" w:rsidRDefault="007368CA" w:rsidP="007368CA">
            <w:r>
              <w:tab/>
              <w:t xml:space="preserve">return </w:t>
            </w:r>
            <w:proofErr w:type="spellStart"/>
            <w:r>
              <w:t>jsonify</w:t>
            </w:r>
            <w:proofErr w:type="spellEnd"/>
            <w:r>
              <w:t>({'languages' : languages})</w:t>
            </w:r>
          </w:p>
          <w:p w14:paraId="42BA6022" w14:textId="77777777" w:rsidR="007368CA" w:rsidRDefault="007368CA" w:rsidP="007368CA"/>
          <w:p w14:paraId="0306E082" w14:textId="77777777" w:rsidR="007368CA" w:rsidRDefault="007368CA" w:rsidP="007368CA">
            <w:r>
              <w:t>if __name__ == '__main__':</w:t>
            </w:r>
          </w:p>
          <w:p w14:paraId="34A277BF" w14:textId="0765F34D" w:rsidR="007368CA" w:rsidRDefault="007368CA" w:rsidP="007368CA">
            <w:r>
              <w:tab/>
            </w:r>
            <w:proofErr w:type="spellStart"/>
            <w:r>
              <w:t>app.run</w:t>
            </w:r>
            <w:proofErr w:type="spellEnd"/>
            <w:r>
              <w:t>(debug=True, port=8080) #run app on port 8080 in debug mode</w:t>
            </w:r>
          </w:p>
          <w:p w14:paraId="1FDAE87D" w14:textId="77777777" w:rsidR="007368CA" w:rsidRDefault="007368CA" w:rsidP="007368CA">
            <w:pPr>
              <w:pStyle w:val="Standard"/>
            </w:pPr>
          </w:p>
          <w:p w14:paraId="2C15D682" w14:textId="77777777" w:rsidR="007368CA" w:rsidRDefault="007368CA" w:rsidP="007368CA">
            <w:pPr>
              <w:pStyle w:val="Standard"/>
            </w:pPr>
            <w:r>
              <w:rPr>
                <w:b/>
                <w:bCs/>
              </w:rPr>
              <w:t>SAMPLE DEPLOY REQUEST JSON FILE</w:t>
            </w:r>
          </w:p>
          <w:p w14:paraId="5CD2FD8F" w14:textId="77777777" w:rsidR="007368CA" w:rsidRDefault="007368CA" w:rsidP="007368CA">
            <w:pPr>
              <w:pStyle w:val="Standard"/>
            </w:pPr>
            <w:r>
              <w:t>{</w:t>
            </w:r>
          </w:p>
          <w:p w14:paraId="255649F7" w14:textId="77777777" w:rsidR="007368CA" w:rsidRDefault="007368CA" w:rsidP="007368CA">
            <w:pPr>
              <w:pStyle w:val="Standard"/>
            </w:pPr>
            <w:r>
              <w:tab/>
              <w:t>"Deployment":"</w:t>
            </w:r>
            <w:proofErr w:type="spellStart"/>
            <w:r>
              <w:t>Undeploy</w:t>
            </w:r>
            <w:proofErr w:type="spellEnd"/>
            <w:r>
              <w:t>",</w:t>
            </w:r>
          </w:p>
          <w:p w14:paraId="7A605B99" w14:textId="77777777" w:rsidR="007368CA" w:rsidRDefault="007368CA" w:rsidP="007368CA">
            <w:pPr>
              <w:pStyle w:val="Standard"/>
            </w:pPr>
            <w:r>
              <w:tab/>
              <w:t>"</w:t>
            </w:r>
            <w:proofErr w:type="spellStart"/>
            <w:r>
              <w:t>targetIP</w:t>
            </w:r>
            <w:proofErr w:type="spellEnd"/>
            <w:r>
              <w:t>":"</w:t>
            </w:r>
            <w:proofErr w:type="spellStart"/>
            <w:r>
              <w:t>targetIP</w:t>
            </w:r>
            <w:proofErr w:type="spellEnd"/>
            <w:r>
              <w:t>",</w:t>
            </w:r>
          </w:p>
          <w:p w14:paraId="5DA6F8BD" w14:textId="77777777" w:rsidR="007368CA" w:rsidRDefault="007368CA" w:rsidP="007368CA">
            <w:pPr>
              <w:pStyle w:val="Standard"/>
            </w:pPr>
            <w:r>
              <w:tab/>
              <w:t>"targetPswd":"gtu2017A",</w:t>
            </w:r>
          </w:p>
          <w:p w14:paraId="69A143BF" w14:textId="77777777" w:rsidR="007368CA" w:rsidRDefault="007368CA" w:rsidP="007368CA">
            <w:pPr>
              <w:pStyle w:val="Standard"/>
            </w:pPr>
            <w:r>
              <w:tab/>
              <w:t>"destination":"3",</w:t>
            </w:r>
          </w:p>
          <w:p w14:paraId="6AB0F576" w14:textId="77777777" w:rsidR="007368CA" w:rsidRDefault="007368CA" w:rsidP="007368CA">
            <w:pPr>
              <w:pStyle w:val="Standard"/>
            </w:pPr>
            <w:r>
              <w:tab/>
              <w:t>"source":"3"</w:t>
            </w:r>
          </w:p>
          <w:p w14:paraId="21C5B278" w14:textId="77777777" w:rsidR="007368CA" w:rsidRDefault="007368CA" w:rsidP="007368CA">
            <w:pPr>
              <w:pStyle w:val="Standard"/>
            </w:pPr>
            <w:r>
              <w:t>}</w:t>
            </w:r>
          </w:p>
          <w:p w14:paraId="385C7013" w14:textId="77777777" w:rsidR="007368CA" w:rsidRDefault="007368CA" w:rsidP="007368CA">
            <w:pPr>
              <w:pStyle w:val="Standard"/>
            </w:pPr>
          </w:p>
          <w:p w14:paraId="4D445182" w14:textId="77777777" w:rsidR="007368CA" w:rsidRDefault="007368CA" w:rsidP="007368CA">
            <w:pPr>
              <w:pStyle w:val="Standard"/>
              <w:rPr>
                <w:b/>
                <w:bCs/>
              </w:rPr>
            </w:pPr>
            <w:r>
              <w:rPr>
                <w:b/>
                <w:bCs/>
              </w:rPr>
              <w:t>SAMPLE UNDEPLOY REQUEST JSON FILE</w:t>
            </w:r>
          </w:p>
          <w:p w14:paraId="50F7C271" w14:textId="77777777" w:rsidR="007368CA" w:rsidRDefault="007368CA" w:rsidP="007368CA">
            <w:pPr>
              <w:pStyle w:val="Standard"/>
            </w:pPr>
            <w:r>
              <w:t>{</w:t>
            </w:r>
          </w:p>
          <w:p w14:paraId="4BEB3733" w14:textId="77777777" w:rsidR="007368CA" w:rsidRDefault="007368CA" w:rsidP="007368CA">
            <w:pPr>
              <w:pStyle w:val="Standard"/>
            </w:pPr>
            <w:r>
              <w:tab/>
              <w:t>"Deployment":"</w:t>
            </w:r>
            <w:proofErr w:type="spellStart"/>
            <w:r>
              <w:t>Undeploy</w:t>
            </w:r>
            <w:proofErr w:type="spellEnd"/>
            <w:r>
              <w:t>",</w:t>
            </w:r>
          </w:p>
          <w:p w14:paraId="19B18AAD" w14:textId="77777777" w:rsidR="007368CA" w:rsidRDefault="007368CA" w:rsidP="007368CA">
            <w:pPr>
              <w:pStyle w:val="Standard"/>
            </w:pPr>
            <w:r>
              <w:tab/>
              <w:t>"containerID":"5ad1c5f0b9e8",</w:t>
            </w:r>
          </w:p>
          <w:p w14:paraId="4B21DEF2" w14:textId="77777777" w:rsidR="007368CA" w:rsidRDefault="007368CA" w:rsidP="007368CA">
            <w:pPr>
              <w:pStyle w:val="Standard"/>
            </w:pPr>
            <w:r>
              <w:tab/>
              <w:t>"</w:t>
            </w:r>
            <w:proofErr w:type="spellStart"/>
            <w:r>
              <w:t>targetIP</w:t>
            </w:r>
            <w:proofErr w:type="spellEnd"/>
            <w:r>
              <w:t>":"</w:t>
            </w:r>
            <w:proofErr w:type="spellStart"/>
            <w:r>
              <w:t>targetIP</w:t>
            </w:r>
            <w:proofErr w:type="spellEnd"/>
            <w:r>
              <w:t>",</w:t>
            </w:r>
          </w:p>
          <w:p w14:paraId="6D72CA6B" w14:textId="77777777" w:rsidR="007368CA" w:rsidRDefault="007368CA" w:rsidP="007368CA">
            <w:pPr>
              <w:pStyle w:val="Standard"/>
            </w:pPr>
            <w:r>
              <w:tab/>
              <w:t>"targetPswd":"gtu2017A",</w:t>
            </w:r>
          </w:p>
          <w:p w14:paraId="67CC6946" w14:textId="77777777" w:rsidR="007368CA" w:rsidRDefault="007368CA" w:rsidP="007368CA">
            <w:pPr>
              <w:pStyle w:val="Standard"/>
            </w:pPr>
            <w:r>
              <w:tab/>
              <w:t>"destination":"3",</w:t>
            </w:r>
          </w:p>
          <w:p w14:paraId="27EF8CC1" w14:textId="77777777" w:rsidR="007368CA" w:rsidRDefault="007368CA" w:rsidP="007368CA">
            <w:pPr>
              <w:pStyle w:val="Standard"/>
            </w:pPr>
            <w:r>
              <w:tab/>
              <w:t>"source":"3"</w:t>
            </w:r>
          </w:p>
          <w:p w14:paraId="2BF7984A" w14:textId="77777777" w:rsidR="007368CA" w:rsidRDefault="007368CA" w:rsidP="007368CA">
            <w:pPr>
              <w:pStyle w:val="Standard"/>
            </w:pPr>
            <w:r>
              <w:t>}</w:t>
            </w:r>
          </w:p>
          <w:p w14:paraId="549A0FFF" w14:textId="77777777" w:rsidR="007368CA" w:rsidRDefault="007368CA" w:rsidP="007368CA">
            <w:pPr>
              <w:pStyle w:val="Standard"/>
              <w:rPr>
                <w:b/>
                <w:bCs/>
              </w:rPr>
            </w:pPr>
          </w:p>
          <w:p w14:paraId="35647D8F" w14:textId="77777777" w:rsidR="007368CA" w:rsidRDefault="007368CA" w:rsidP="007368CA">
            <w:pPr>
              <w:pStyle w:val="Standard"/>
              <w:rPr>
                <w:b/>
                <w:bCs/>
              </w:rPr>
            </w:pPr>
          </w:p>
          <w:p w14:paraId="6741CDCA" w14:textId="77777777" w:rsidR="007368CA" w:rsidRDefault="007368CA" w:rsidP="007368CA">
            <w:pPr>
              <w:pStyle w:val="Standard"/>
              <w:rPr>
                <w:b/>
                <w:bCs/>
              </w:rPr>
            </w:pPr>
          </w:p>
          <w:p w14:paraId="7EAC62B7" w14:textId="77777777" w:rsidR="007368CA" w:rsidRDefault="007368CA" w:rsidP="007368CA">
            <w:pPr>
              <w:pStyle w:val="Standard"/>
              <w:rPr>
                <w:b/>
                <w:bCs/>
              </w:rPr>
            </w:pPr>
          </w:p>
          <w:p w14:paraId="6B319B35" w14:textId="3653FCA5" w:rsidR="007368CA" w:rsidRDefault="007368CA" w:rsidP="007368CA">
            <w:pPr>
              <w:pStyle w:val="Standard"/>
              <w:rPr>
                <w:b/>
                <w:bCs/>
              </w:rPr>
            </w:pPr>
            <w:r>
              <w:rPr>
                <w:b/>
                <w:bCs/>
              </w:rPr>
              <w:lastRenderedPageBreak/>
              <w:t>SAMPLE DEPLOY SUCCESS RESPONSE JSON FILE</w:t>
            </w:r>
          </w:p>
          <w:p w14:paraId="691C2C4C" w14:textId="77777777" w:rsidR="007368CA" w:rsidRDefault="007368CA" w:rsidP="007368CA">
            <w:pPr>
              <w:pStyle w:val="Standard"/>
              <w:rPr>
                <w:b/>
                <w:bCs/>
              </w:rPr>
            </w:pPr>
          </w:p>
          <w:p w14:paraId="78DC5D1C" w14:textId="77777777" w:rsidR="007368CA" w:rsidRDefault="007368CA" w:rsidP="007368CA">
            <w:pPr>
              <w:pStyle w:val="Standard"/>
            </w:pPr>
            <w:r>
              <w:t>{"Deployment": [{</w:t>
            </w:r>
          </w:p>
          <w:p w14:paraId="38ED04E4" w14:textId="77777777" w:rsidR="007368CA" w:rsidRDefault="007368CA" w:rsidP="007368CA">
            <w:pPr>
              <w:pStyle w:val="Standard"/>
            </w:pPr>
            <w:r>
              <w:tab/>
              <w:t>"State": "Success",</w:t>
            </w:r>
          </w:p>
          <w:p w14:paraId="77E17345" w14:textId="77777777" w:rsidR="007368CA" w:rsidRDefault="007368CA" w:rsidP="007368CA">
            <w:pPr>
              <w:pStyle w:val="Standard"/>
            </w:pPr>
            <w:r>
              <w:tab/>
              <w:t>"Deployment": "Deploy",</w:t>
            </w:r>
          </w:p>
          <w:p w14:paraId="1F10131B" w14:textId="77777777" w:rsidR="007368CA" w:rsidRDefault="007368CA" w:rsidP="007368CA">
            <w:pPr>
              <w:pStyle w:val="Standard"/>
            </w:pPr>
            <w:r>
              <w:tab/>
              <w:t>"</w:t>
            </w:r>
            <w:proofErr w:type="spellStart"/>
            <w:r>
              <w:t>ContainerID</w:t>
            </w:r>
            <w:proofErr w:type="spellEnd"/>
            <w:r>
              <w:t>": "8b254e53a2b8",</w:t>
            </w:r>
          </w:p>
          <w:p w14:paraId="46B9C228" w14:textId="77777777" w:rsidR="007368CA" w:rsidRDefault="007368CA" w:rsidP="007368CA">
            <w:pPr>
              <w:pStyle w:val="Standard"/>
            </w:pPr>
            <w:r>
              <w:tab/>
              <w:t>"destination": "3",</w:t>
            </w:r>
          </w:p>
          <w:p w14:paraId="5F5A6015" w14:textId="77777777" w:rsidR="007368CA" w:rsidRDefault="007368CA" w:rsidP="007368CA">
            <w:pPr>
              <w:pStyle w:val="Standard"/>
            </w:pPr>
            <w:r>
              <w:tab/>
              <w:t>"source": "3"}]}</w:t>
            </w:r>
          </w:p>
          <w:p w14:paraId="2924E085" w14:textId="77777777" w:rsidR="007368CA" w:rsidRDefault="007368CA" w:rsidP="007368CA">
            <w:pPr>
              <w:pStyle w:val="Standard"/>
            </w:pPr>
          </w:p>
          <w:p w14:paraId="06C60E75" w14:textId="77777777" w:rsidR="007368CA" w:rsidRDefault="007368CA" w:rsidP="007368CA">
            <w:pPr>
              <w:pStyle w:val="Standard"/>
              <w:rPr>
                <w:b/>
                <w:bCs/>
              </w:rPr>
            </w:pPr>
            <w:r>
              <w:rPr>
                <w:b/>
                <w:bCs/>
              </w:rPr>
              <w:t>SAMPLE DEPLOY FAIL RESPONSE JSON FILE</w:t>
            </w:r>
          </w:p>
          <w:p w14:paraId="7725648F" w14:textId="77777777" w:rsidR="007368CA" w:rsidRDefault="007368CA" w:rsidP="007368CA">
            <w:pPr>
              <w:pStyle w:val="Standard"/>
              <w:rPr>
                <w:b/>
                <w:bCs/>
              </w:rPr>
            </w:pPr>
          </w:p>
          <w:p w14:paraId="708FBBC8" w14:textId="77777777" w:rsidR="007368CA" w:rsidRDefault="007368CA" w:rsidP="007368CA">
            <w:pPr>
              <w:pStyle w:val="Standard"/>
            </w:pPr>
            <w:r>
              <w:t>{"Deployment":</w:t>
            </w:r>
          </w:p>
          <w:p w14:paraId="5523CEFB" w14:textId="77777777" w:rsidR="007368CA" w:rsidRDefault="007368CA" w:rsidP="007368CA">
            <w:pPr>
              <w:pStyle w:val="Standard"/>
            </w:pPr>
            <w:r>
              <w:tab/>
              <w:t>[{"State": "Failed",</w:t>
            </w:r>
          </w:p>
          <w:p w14:paraId="59C85F9B" w14:textId="77777777" w:rsidR="007368CA" w:rsidRDefault="007368CA" w:rsidP="007368CA">
            <w:pPr>
              <w:pStyle w:val="Standard"/>
            </w:pPr>
            <w:r>
              <w:tab/>
              <w:t>"Deployment": "Deploy",</w:t>
            </w:r>
          </w:p>
          <w:p w14:paraId="770890C7" w14:textId="77777777" w:rsidR="007368CA" w:rsidRDefault="007368CA" w:rsidP="007368CA">
            <w:pPr>
              <w:pStyle w:val="Standard"/>
            </w:pPr>
            <w:r>
              <w:tab/>
              <w:t>"</w:t>
            </w:r>
            <w:proofErr w:type="spellStart"/>
            <w:r>
              <w:t>ContainerID</w:t>
            </w:r>
            <w:proofErr w:type="spellEnd"/>
            <w:r>
              <w:t>": "8b254e53a2b8",</w:t>
            </w:r>
          </w:p>
          <w:p w14:paraId="1EA70979" w14:textId="77777777" w:rsidR="007368CA" w:rsidRDefault="007368CA" w:rsidP="007368CA">
            <w:pPr>
              <w:pStyle w:val="Standard"/>
            </w:pPr>
            <w:r>
              <w:tab/>
              <w:t xml:space="preserve"> "destination": "3",</w:t>
            </w:r>
          </w:p>
          <w:p w14:paraId="09231F15" w14:textId="77777777" w:rsidR="007368CA" w:rsidRDefault="007368CA" w:rsidP="007368CA">
            <w:pPr>
              <w:pStyle w:val="Standard"/>
            </w:pPr>
            <w:r>
              <w:tab/>
              <w:t>"source": "3"}]}</w:t>
            </w:r>
          </w:p>
          <w:p w14:paraId="236C1DFB" w14:textId="77777777" w:rsidR="007368CA" w:rsidRDefault="007368CA" w:rsidP="007368CA">
            <w:pPr>
              <w:pStyle w:val="Standard"/>
            </w:pPr>
          </w:p>
          <w:p w14:paraId="05C6E640" w14:textId="77777777" w:rsidR="007368CA" w:rsidRDefault="007368CA" w:rsidP="007368CA">
            <w:pPr>
              <w:pStyle w:val="Standard"/>
              <w:rPr>
                <w:b/>
                <w:bCs/>
              </w:rPr>
            </w:pPr>
          </w:p>
          <w:p w14:paraId="3A7BE457" w14:textId="77777777" w:rsidR="007368CA" w:rsidRDefault="007368CA" w:rsidP="007368CA">
            <w:pPr>
              <w:pStyle w:val="Standard"/>
              <w:rPr>
                <w:b/>
                <w:bCs/>
              </w:rPr>
            </w:pPr>
            <w:r>
              <w:rPr>
                <w:b/>
                <w:bCs/>
              </w:rPr>
              <w:t>SAMPLE UNDEPLOY SUCCESS RESPONSE JSON FILE</w:t>
            </w:r>
          </w:p>
          <w:p w14:paraId="3DF3B532" w14:textId="77777777" w:rsidR="007368CA" w:rsidRDefault="007368CA" w:rsidP="007368CA">
            <w:pPr>
              <w:pStyle w:val="Standard"/>
              <w:rPr>
                <w:b/>
                <w:bCs/>
              </w:rPr>
            </w:pPr>
          </w:p>
          <w:p w14:paraId="497B25F7" w14:textId="77777777" w:rsidR="007368CA" w:rsidRDefault="007368CA" w:rsidP="007368CA">
            <w:pPr>
              <w:pStyle w:val="Standard"/>
            </w:pPr>
            <w:r>
              <w:t>{"Deployment": [{</w:t>
            </w:r>
          </w:p>
          <w:p w14:paraId="146C56AA" w14:textId="77777777" w:rsidR="007368CA" w:rsidRDefault="007368CA" w:rsidP="007368CA">
            <w:pPr>
              <w:pStyle w:val="Standard"/>
            </w:pPr>
            <w:r>
              <w:tab/>
              <w:t>"State": "Success",</w:t>
            </w:r>
          </w:p>
          <w:p w14:paraId="1B457ABF" w14:textId="77777777" w:rsidR="007368CA" w:rsidRDefault="007368CA" w:rsidP="007368CA">
            <w:pPr>
              <w:pStyle w:val="Standard"/>
            </w:pPr>
            <w:r>
              <w:tab/>
              <w:t>"Deployment": "</w:t>
            </w:r>
            <w:proofErr w:type="spellStart"/>
            <w:r>
              <w:t>Undeploy</w:t>
            </w:r>
            <w:proofErr w:type="spellEnd"/>
            <w:r>
              <w:t>",</w:t>
            </w:r>
          </w:p>
          <w:p w14:paraId="5382B3B3" w14:textId="77777777" w:rsidR="007368CA" w:rsidRDefault="007368CA" w:rsidP="007368CA">
            <w:pPr>
              <w:pStyle w:val="Standard"/>
            </w:pPr>
            <w:r>
              <w:tab/>
              <w:t>"</w:t>
            </w:r>
            <w:proofErr w:type="spellStart"/>
            <w:r>
              <w:t>ContainerID</w:t>
            </w:r>
            <w:proofErr w:type="spellEnd"/>
            <w:r>
              <w:t>": "8b254e53a2b8",</w:t>
            </w:r>
          </w:p>
          <w:p w14:paraId="5834AA59" w14:textId="77777777" w:rsidR="007368CA" w:rsidRDefault="007368CA" w:rsidP="007368CA">
            <w:pPr>
              <w:pStyle w:val="Standard"/>
            </w:pPr>
            <w:r>
              <w:tab/>
              <w:t>"destination": "3",</w:t>
            </w:r>
          </w:p>
          <w:p w14:paraId="77780DBE" w14:textId="77777777" w:rsidR="007368CA" w:rsidRDefault="007368CA" w:rsidP="007368CA">
            <w:pPr>
              <w:pStyle w:val="Standard"/>
            </w:pPr>
            <w:r>
              <w:tab/>
              <w:t>"source": "3"}]}</w:t>
            </w:r>
          </w:p>
          <w:p w14:paraId="53B42410" w14:textId="77777777" w:rsidR="007368CA" w:rsidRDefault="007368CA" w:rsidP="007368CA">
            <w:pPr>
              <w:pStyle w:val="Standard"/>
            </w:pPr>
          </w:p>
          <w:p w14:paraId="40D86556" w14:textId="77777777" w:rsidR="007368CA" w:rsidRDefault="007368CA" w:rsidP="007368CA">
            <w:pPr>
              <w:pStyle w:val="Standard"/>
            </w:pPr>
          </w:p>
          <w:p w14:paraId="48B460D2" w14:textId="77777777" w:rsidR="007368CA" w:rsidRDefault="007368CA" w:rsidP="007368CA">
            <w:pPr>
              <w:pStyle w:val="Standard"/>
            </w:pPr>
          </w:p>
          <w:p w14:paraId="4AF32431" w14:textId="77777777" w:rsidR="007368CA" w:rsidRDefault="007368CA" w:rsidP="007368CA">
            <w:pPr>
              <w:pStyle w:val="Standard"/>
            </w:pPr>
          </w:p>
          <w:p w14:paraId="6CC045B6" w14:textId="77777777" w:rsidR="007368CA" w:rsidRDefault="007368CA" w:rsidP="007368CA">
            <w:pPr>
              <w:pStyle w:val="Standard"/>
              <w:rPr>
                <w:b/>
                <w:bCs/>
              </w:rPr>
            </w:pPr>
            <w:r>
              <w:rPr>
                <w:b/>
                <w:bCs/>
              </w:rPr>
              <w:t>SAMPLE UNDEPLOY FAIL RESPONSE JSON FILE</w:t>
            </w:r>
          </w:p>
          <w:p w14:paraId="273F561F" w14:textId="77777777" w:rsidR="007368CA" w:rsidRDefault="007368CA" w:rsidP="007368CA">
            <w:pPr>
              <w:pStyle w:val="Standard"/>
              <w:rPr>
                <w:b/>
                <w:bCs/>
              </w:rPr>
            </w:pPr>
          </w:p>
          <w:p w14:paraId="43D7B89B" w14:textId="77777777" w:rsidR="007368CA" w:rsidRDefault="007368CA" w:rsidP="007368CA">
            <w:pPr>
              <w:pStyle w:val="Standard"/>
            </w:pPr>
            <w:r>
              <w:t>{"Deployment":</w:t>
            </w:r>
          </w:p>
          <w:p w14:paraId="45D1E7E0" w14:textId="77777777" w:rsidR="007368CA" w:rsidRDefault="007368CA" w:rsidP="007368CA">
            <w:pPr>
              <w:pStyle w:val="Standard"/>
            </w:pPr>
            <w:r>
              <w:tab/>
              <w:t>[{"State": "Failed",</w:t>
            </w:r>
          </w:p>
          <w:p w14:paraId="20B966DA" w14:textId="77777777" w:rsidR="007368CA" w:rsidRDefault="007368CA" w:rsidP="007368CA">
            <w:pPr>
              <w:pStyle w:val="Standard"/>
            </w:pPr>
            <w:r>
              <w:tab/>
              <w:t>"Deployment": "</w:t>
            </w:r>
            <w:proofErr w:type="spellStart"/>
            <w:r>
              <w:t>Undeploy</w:t>
            </w:r>
            <w:proofErr w:type="spellEnd"/>
            <w:r>
              <w:t>",</w:t>
            </w:r>
          </w:p>
          <w:p w14:paraId="03AB70F2" w14:textId="77777777" w:rsidR="007368CA" w:rsidRDefault="007368CA" w:rsidP="007368CA">
            <w:pPr>
              <w:pStyle w:val="Standard"/>
            </w:pPr>
            <w:r>
              <w:tab/>
              <w:t>"</w:t>
            </w:r>
            <w:proofErr w:type="spellStart"/>
            <w:r>
              <w:t>ContainerID</w:t>
            </w:r>
            <w:proofErr w:type="spellEnd"/>
            <w:r>
              <w:t>": "8b254e53a2b8",</w:t>
            </w:r>
          </w:p>
          <w:p w14:paraId="6318ACC8" w14:textId="77777777" w:rsidR="007368CA" w:rsidRDefault="007368CA" w:rsidP="007368CA">
            <w:pPr>
              <w:pStyle w:val="Standard"/>
            </w:pPr>
            <w:r>
              <w:tab/>
              <w:t xml:space="preserve"> "destination": "3",</w:t>
            </w:r>
          </w:p>
          <w:p w14:paraId="44A96FB0" w14:textId="77777777" w:rsidR="007368CA" w:rsidRDefault="007368CA" w:rsidP="007368CA">
            <w:pPr>
              <w:pStyle w:val="Standard"/>
            </w:pPr>
            <w:r>
              <w:tab/>
              <w:t>"source": "3"}]}</w:t>
            </w:r>
          </w:p>
          <w:p w14:paraId="332E9685" w14:textId="77777777" w:rsidR="007368CA" w:rsidRDefault="007368CA" w:rsidP="007368CA">
            <w:pPr>
              <w:pStyle w:val="Standard"/>
            </w:pPr>
          </w:p>
          <w:p w14:paraId="1D512F28" w14:textId="77777777" w:rsidR="007368CA" w:rsidRDefault="007368CA" w:rsidP="007368CA">
            <w:pPr>
              <w:pStyle w:val="Standard"/>
            </w:pPr>
          </w:p>
          <w:p w14:paraId="4E8AC5E8" w14:textId="77777777" w:rsidR="007368CA" w:rsidRDefault="007368CA" w:rsidP="007368CA">
            <w:pPr>
              <w:pStyle w:val="Standard"/>
              <w:rPr>
                <w:b/>
                <w:bCs/>
              </w:rPr>
            </w:pPr>
            <w:r>
              <w:rPr>
                <w:b/>
                <w:bCs/>
              </w:rPr>
              <w:t>SENDING JSON RESPONSE</w:t>
            </w:r>
          </w:p>
          <w:p w14:paraId="3CD72DD9" w14:textId="77777777" w:rsidR="007368CA" w:rsidRDefault="007368CA" w:rsidP="007368CA">
            <w:pPr>
              <w:pStyle w:val="Standard"/>
            </w:pPr>
          </w:p>
          <w:p w14:paraId="2606AC22" w14:textId="77777777" w:rsidR="007368CA" w:rsidRDefault="007368CA" w:rsidP="007368CA">
            <w:pPr>
              <w:pStyle w:val="Standard"/>
            </w:pPr>
            <w:r>
              <w:t>First to test if we can send a response we need to make a listener.</w:t>
            </w:r>
          </w:p>
          <w:p w14:paraId="69066712" w14:textId="77777777" w:rsidR="007368CA" w:rsidRDefault="007368CA" w:rsidP="007368CA">
            <w:pPr>
              <w:pStyle w:val="Standard"/>
            </w:pPr>
          </w:p>
          <w:p w14:paraId="35AD0BC2" w14:textId="77777777" w:rsidR="007368CA" w:rsidRDefault="007368CA" w:rsidP="007368CA">
            <w:pPr>
              <w:pStyle w:val="Standard"/>
            </w:pPr>
            <w:r>
              <w:t>API Client in flask :</w:t>
            </w:r>
          </w:p>
          <w:p w14:paraId="4AA8F2BC" w14:textId="77777777" w:rsidR="007368CA" w:rsidRDefault="007368CA" w:rsidP="007368CA">
            <w:pPr>
              <w:pStyle w:val="Standard"/>
            </w:pPr>
          </w:p>
          <w:p w14:paraId="4E74E74B" w14:textId="77777777" w:rsidR="007368CA" w:rsidRDefault="007368CA" w:rsidP="007368CA">
            <w:pPr>
              <w:pStyle w:val="Standard"/>
            </w:pPr>
            <w:hyperlink r:id="rId7" w:history="1">
              <w:r>
                <w:rPr>
                  <w:rStyle w:val="Hyperlink"/>
                </w:rPr>
                <w:t>https://github.com/PrettyPrinted/http_request_python_tutorial</w:t>
              </w:r>
            </w:hyperlink>
          </w:p>
          <w:p w14:paraId="75DA0FA5" w14:textId="77777777" w:rsidR="007368CA" w:rsidRDefault="007368CA" w:rsidP="007368CA">
            <w:pPr>
              <w:pStyle w:val="Standard"/>
            </w:pPr>
          </w:p>
          <w:p w14:paraId="49972041" w14:textId="77777777" w:rsidR="007368CA" w:rsidRDefault="007368CA" w:rsidP="007368CA">
            <w:pPr>
              <w:pStyle w:val="Standard"/>
            </w:pPr>
            <w:r>
              <w:t>download the restful.py file.</w:t>
            </w:r>
          </w:p>
          <w:p w14:paraId="45BD4C6F" w14:textId="77777777" w:rsidR="007368CA" w:rsidRDefault="007368CA" w:rsidP="007368CA">
            <w:pPr>
              <w:pStyle w:val="Standard"/>
            </w:pPr>
          </w:p>
          <w:p w14:paraId="0A2A0A9B" w14:textId="77777777" w:rsidR="007368CA" w:rsidRDefault="007368CA" w:rsidP="007368CA">
            <w:pPr>
              <w:pStyle w:val="Standard"/>
            </w:pPr>
            <w:r>
              <w:t>API is in flask so first download flask.</w:t>
            </w:r>
          </w:p>
          <w:p w14:paraId="09E58C57" w14:textId="77777777" w:rsidR="007368CA" w:rsidRDefault="007368CA" w:rsidP="007368CA">
            <w:pPr>
              <w:pStyle w:val="Standard"/>
            </w:pPr>
          </w:p>
          <w:p w14:paraId="4645A9A4" w14:textId="77777777" w:rsidR="007368CA" w:rsidRDefault="007368CA" w:rsidP="007368CA">
            <w:pPr>
              <w:pStyle w:val="Standard"/>
            </w:pPr>
            <w:r>
              <w:t xml:space="preserve">$ </w:t>
            </w:r>
            <w:proofErr w:type="spellStart"/>
            <w:r>
              <w:t>sudo</w:t>
            </w:r>
            <w:proofErr w:type="spellEnd"/>
            <w:r>
              <w:t xml:space="preserve"> apt install python3-flask</w:t>
            </w:r>
          </w:p>
          <w:p w14:paraId="7989CFB7" w14:textId="77777777" w:rsidR="007368CA" w:rsidRDefault="007368CA" w:rsidP="007368CA">
            <w:pPr>
              <w:pStyle w:val="Standard"/>
            </w:pPr>
          </w:p>
          <w:p w14:paraId="36F2A933" w14:textId="77777777" w:rsidR="007368CA" w:rsidRDefault="007368CA" w:rsidP="007368CA">
            <w:pPr>
              <w:pStyle w:val="Standard"/>
            </w:pPr>
            <w:r>
              <w:t>Listens the port. This is needed to test if we can send the response.</w:t>
            </w:r>
          </w:p>
          <w:p w14:paraId="1651DDF9" w14:textId="77777777" w:rsidR="007368CA" w:rsidRDefault="007368CA" w:rsidP="007368CA">
            <w:pPr>
              <w:pStyle w:val="Standard"/>
            </w:pPr>
          </w:p>
          <w:p w14:paraId="5DBD6821" w14:textId="046E0D4B" w:rsidR="007368CA" w:rsidRDefault="007368CA" w:rsidP="007368CA">
            <w:pPr>
              <w:pStyle w:val="Standard"/>
            </w:pPr>
            <w:r>
              <w:rPr>
                <w:noProof/>
              </w:rPr>
              <w:drawing>
                <wp:anchor distT="0" distB="0" distL="114300" distR="114300" simplePos="0" relativeHeight="251667456" behindDoc="0" locked="0" layoutInCell="1" allowOverlap="1" wp14:anchorId="56F56D70" wp14:editId="0D5EAF0C">
                  <wp:simplePos x="0" y="0"/>
                  <wp:positionH relativeFrom="column">
                    <wp:align>center</wp:align>
                  </wp:positionH>
                  <wp:positionV relativeFrom="paragraph">
                    <wp:align>top</wp:align>
                  </wp:positionV>
                  <wp:extent cx="4272915" cy="755015"/>
                  <wp:effectExtent l="0" t="0" r="0" b="698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915" cy="755015"/>
                          </a:xfrm>
                          <a:prstGeom prst="rect">
                            <a:avLst/>
                          </a:prstGeom>
                          <a:noFill/>
                        </pic:spPr>
                      </pic:pic>
                    </a:graphicData>
                  </a:graphic>
                  <wp14:sizeRelH relativeFrom="page">
                    <wp14:pctWidth>0</wp14:pctWidth>
                  </wp14:sizeRelH>
                  <wp14:sizeRelV relativeFrom="page">
                    <wp14:pctHeight>0</wp14:pctHeight>
                  </wp14:sizeRelV>
                </wp:anchor>
              </w:drawing>
            </w:r>
          </w:p>
          <w:p w14:paraId="4650AF8D" w14:textId="77777777" w:rsidR="007368CA" w:rsidRDefault="007368CA" w:rsidP="007368CA">
            <w:pPr>
              <w:pStyle w:val="Standard"/>
            </w:pPr>
          </w:p>
          <w:p w14:paraId="206B8DD7" w14:textId="77777777" w:rsidR="007368CA" w:rsidRDefault="007368CA" w:rsidP="007368CA">
            <w:pPr>
              <w:pStyle w:val="Standard"/>
            </w:pPr>
            <w:r>
              <w:t>When we run our code, sends a response json file to the destination.</w:t>
            </w:r>
          </w:p>
          <w:p w14:paraId="592D2DDF" w14:textId="77777777" w:rsidR="007368CA" w:rsidRDefault="007368CA" w:rsidP="007368CA">
            <w:pPr>
              <w:pStyle w:val="Standard"/>
            </w:pPr>
          </w:p>
          <w:p w14:paraId="3545A9C4" w14:textId="79641D6B" w:rsidR="007368CA" w:rsidRDefault="007368CA" w:rsidP="007368CA">
            <w:pPr>
              <w:pStyle w:val="Standard"/>
            </w:pPr>
            <w:r>
              <w:rPr>
                <w:noProof/>
              </w:rPr>
              <w:drawing>
                <wp:anchor distT="0" distB="0" distL="114300" distR="114300" simplePos="0" relativeHeight="251668480" behindDoc="0" locked="0" layoutInCell="1" allowOverlap="1" wp14:anchorId="207450F5" wp14:editId="1BC5413A">
                  <wp:simplePos x="0" y="0"/>
                  <wp:positionH relativeFrom="column">
                    <wp:align>center</wp:align>
                  </wp:positionH>
                  <wp:positionV relativeFrom="paragraph">
                    <wp:align>top</wp:align>
                  </wp:positionV>
                  <wp:extent cx="4272915" cy="181800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2915" cy="1818005"/>
                          </a:xfrm>
                          <a:prstGeom prst="rect">
                            <a:avLst/>
                          </a:prstGeom>
                          <a:noFill/>
                        </pic:spPr>
                      </pic:pic>
                    </a:graphicData>
                  </a:graphic>
                  <wp14:sizeRelH relativeFrom="page">
                    <wp14:pctWidth>0</wp14:pctWidth>
                  </wp14:sizeRelH>
                  <wp14:sizeRelV relativeFrom="page">
                    <wp14:pctHeight>0</wp14:pctHeight>
                  </wp14:sizeRelV>
                </wp:anchor>
              </w:drawing>
            </w:r>
          </w:p>
          <w:p w14:paraId="4C8E914E" w14:textId="77777777" w:rsidR="007368CA" w:rsidRDefault="007368CA" w:rsidP="007368CA">
            <w:pPr>
              <w:pStyle w:val="Standard"/>
            </w:pPr>
          </w:p>
          <w:p w14:paraId="146933A8" w14:textId="77777777" w:rsidR="007368CA" w:rsidRDefault="007368CA" w:rsidP="007368CA">
            <w:pPr>
              <w:pStyle w:val="Standard"/>
            </w:pPr>
          </w:p>
          <w:p w14:paraId="22EF711A" w14:textId="77777777" w:rsidR="007368CA" w:rsidRDefault="007368CA" w:rsidP="007368CA">
            <w:pPr>
              <w:pStyle w:val="Standard"/>
            </w:pPr>
            <w:r>
              <w:t>UNDEPLOY:</w:t>
            </w:r>
          </w:p>
          <w:p w14:paraId="56D2A758" w14:textId="77777777" w:rsidR="007368CA" w:rsidRDefault="007368CA" w:rsidP="007368CA">
            <w:pPr>
              <w:pStyle w:val="Standard"/>
            </w:pPr>
          </w:p>
          <w:p w14:paraId="6A6ABDF2" w14:textId="77777777" w:rsidR="007368CA" w:rsidRDefault="007368CA" w:rsidP="007368CA">
            <w:pPr>
              <w:pStyle w:val="Standard"/>
            </w:pPr>
            <w:r>
              <w:t>1- Gets request</w:t>
            </w:r>
          </w:p>
          <w:p w14:paraId="1C05EB19" w14:textId="77777777" w:rsidR="007368CA" w:rsidRDefault="007368CA" w:rsidP="007368CA">
            <w:pPr>
              <w:pStyle w:val="Standard"/>
            </w:pPr>
            <w:r>
              <w:t>2- Parses the json file</w:t>
            </w:r>
          </w:p>
          <w:p w14:paraId="2A18CD10" w14:textId="77777777" w:rsidR="007368CA" w:rsidRDefault="007368CA" w:rsidP="007368CA">
            <w:pPr>
              <w:pStyle w:val="Standard"/>
            </w:pPr>
            <w:r>
              <w:t xml:space="preserve">3-  Deploys or </w:t>
            </w:r>
            <w:proofErr w:type="spellStart"/>
            <w:r>
              <w:t>Undeploys</w:t>
            </w:r>
            <w:proofErr w:type="spellEnd"/>
          </w:p>
          <w:p w14:paraId="1F563009" w14:textId="52FA1F94" w:rsidR="007368CA" w:rsidRPr="00981311" w:rsidRDefault="007368CA" w:rsidP="007368CA">
            <w:pPr>
              <w:pStyle w:val="Standard"/>
            </w:pPr>
            <w:r>
              <w:lastRenderedPageBreak/>
              <w:t xml:space="preserve">4- Sends </w:t>
            </w:r>
            <w:proofErr w:type="spellStart"/>
            <w:r>
              <w:t>respons</w:t>
            </w:r>
            <w:r>
              <w:rPr>
                <w:noProof/>
              </w:rPr>
              <w:drawing>
                <wp:anchor distT="0" distB="0" distL="114300" distR="114300" simplePos="0" relativeHeight="251661312" behindDoc="0" locked="0" layoutInCell="1" allowOverlap="1" wp14:anchorId="295296BB" wp14:editId="23C8A96C">
                  <wp:simplePos x="0" y="0"/>
                  <wp:positionH relativeFrom="column">
                    <wp:align>center</wp:align>
                  </wp:positionH>
                  <wp:positionV relativeFrom="paragraph">
                    <wp:align>top</wp:align>
                  </wp:positionV>
                  <wp:extent cx="4272915" cy="153733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2915" cy="1537335"/>
                          </a:xfrm>
                          <a:prstGeom prst="rect">
                            <a:avLst/>
                          </a:prstGeom>
                          <a:noFill/>
                        </pic:spPr>
                      </pic:pic>
                    </a:graphicData>
                  </a:graphic>
                  <wp14:sizeRelH relativeFrom="page">
                    <wp14:pctWidth>0</wp14:pctWidth>
                  </wp14:sizeRelH>
                  <wp14:sizeRelV relativeFrom="page">
                    <wp14:pctHeight>0</wp14:pctHeight>
                  </wp14:sizeRelV>
                </wp:anchor>
              </w:drawing>
            </w:r>
            <w:r>
              <w:rPr>
                <w:b/>
                <w:bCs/>
                <w:sz w:val="30"/>
                <w:szCs w:val="30"/>
              </w:rPr>
              <w:t>Anypoint</w:t>
            </w:r>
            <w:proofErr w:type="spellEnd"/>
          </w:p>
          <w:p w14:paraId="487D9E50" w14:textId="77777777" w:rsidR="007368CA" w:rsidRDefault="007368CA" w:rsidP="007368CA">
            <w:pPr>
              <w:pStyle w:val="Standard"/>
            </w:pPr>
          </w:p>
          <w:p w14:paraId="162F4320" w14:textId="0D397A55" w:rsidR="007368CA" w:rsidRDefault="007368CA" w:rsidP="007368CA">
            <w:pPr>
              <w:pStyle w:val="Standard"/>
            </w:pPr>
            <w:r>
              <w:t>HTTP : Listens to port</w:t>
            </w:r>
          </w:p>
          <w:p w14:paraId="2E2ED0DB" w14:textId="1F3E39C0" w:rsidR="007368CA" w:rsidRDefault="007368CA" w:rsidP="007368CA">
            <w:pPr>
              <w:pStyle w:val="Standard"/>
            </w:pPr>
          </w:p>
          <w:p w14:paraId="550F3E2B" w14:textId="5DA6AF09" w:rsidR="007368CA" w:rsidRDefault="007368CA" w:rsidP="007368CA">
            <w:pPr>
              <w:pStyle w:val="Standard"/>
            </w:pPr>
          </w:p>
          <w:p w14:paraId="44D0E4F1" w14:textId="77777777" w:rsidR="007368CA" w:rsidRDefault="007368CA" w:rsidP="007368CA">
            <w:pPr>
              <w:pStyle w:val="Standard"/>
            </w:pPr>
          </w:p>
          <w:p w14:paraId="5A05E2AE" w14:textId="77777777" w:rsidR="009B4EB4" w:rsidRDefault="009B4EB4" w:rsidP="007368CA">
            <w:pPr>
              <w:pStyle w:val="Standard"/>
            </w:pPr>
            <w:r>
              <w:rPr>
                <w:noProof/>
              </w:rPr>
              <w:drawing>
                <wp:anchor distT="0" distB="0" distL="114300" distR="114300" simplePos="0" relativeHeight="251662336" behindDoc="0" locked="0" layoutInCell="1" allowOverlap="1" wp14:anchorId="606D4199" wp14:editId="0C3509ED">
                  <wp:simplePos x="0" y="0"/>
                  <wp:positionH relativeFrom="column">
                    <wp:posOffset>0</wp:posOffset>
                  </wp:positionH>
                  <wp:positionV relativeFrom="paragraph">
                    <wp:posOffset>932180</wp:posOffset>
                  </wp:positionV>
                  <wp:extent cx="4272915" cy="41529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2915" cy="4152900"/>
                          </a:xfrm>
                          <a:prstGeom prst="rect">
                            <a:avLst/>
                          </a:prstGeom>
                          <a:noFill/>
                        </pic:spPr>
                      </pic:pic>
                    </a:graphicData>
                  </a:graphic>
                  <wp14:sizeRelH relativeFrom="page">
                    <wp14:pctWidth>0</wp14:pctWidth>
                  </wp14:sizeRelH>
                  <wp14:sizeRelV relativeFrom="page">
                    <wp14:pctHeight>0</wp14:pctHeight>
                  </wp14:sizeRelV>
                </wp:anchor>
              </w:drawing>
            </w:r>
            <w:r w:rsidR="007368CA">
              <w:t>Logger :</w:t>
            </w:r>
          </w:p>
          <w:p w14:paraId="66DE8C9B" w14:textId="77777777" w:rsidR="009B4EB4" w:rsidRDefault="009B4EB4" w:rsidP="007368CA">
            <w:pPr>
              <w:pStyle w:val="Standard"/>
            </w:pPr>
          </w:p>
          <w:p w14:paraId="58C4CD66" w14:textId="77777777" w:rsidR="009B4EB4" w:rsidRDefault="009B4EB4" w:rsidP="007368CA">
            <w:pPr>
              <w:pStyle w:val="Standard"/>
            </w:pPr>
          </w:p>
          <w:p w14:paraId="11F86CE1" w14:textId="77777777" w:rsidR="009B4EB4" w:rsidRDefault="009B4EB4" w:rsidP="007368CA">
            <w:pPr>
              <w:pStyle w:val="Standard"/>
            </w:pPr>
          </w:p>
          <w:p w14:paraId="77157538" w14:textId="77777777" w:rsidR="009B4EB4" w:rsidRDefault="009B4EB4" w:rsidP="007368CA">
            <w:pPr>
              <w:pStyle w:val="Standard"/>
            </w:pPr>
          </w:p>
          <w:p w14:paraId="3DF6B732" w14:textId="77777777" w:rsidR="009B4EB4" w:rsidRDefault="009B4EB4" w:rsidP="007368CA">
            <w:pPr>
              <w:pStyle w:val="Standard"/>
            </w:pPr>
          </w:p>
          <w:p w14:paraId="661179A9" w14:textId="0D3ED179" w:rsidR="007368CA" w:rsidRDefault="009B4EB4" w:rsidP="007368CA">
            <w:pPr>
              <w:pStyle w:val="Standard"/>
            </w:pPr>
            <w:r>
              <w:rPr>
                <w:noProof/>
              </w:rPr>
              <w:drawing>
                <wp:anchor distT="0" distB="0" distL="114300" distR="114300" simplePos="0" relativeHeight="251670528" behindDoc="0" locked="0" layoutInCell="1" allowOverlap="1" wp14:anchorId="7D48686D" wp14:editId="5DDB193A">
                  <wp:simplePos x="0" y="0"/>
                  <wp:positionH relativeFrom="column">
                    <wp:posOffset>0</wp:posOffset>
                  </wp:positionH>
                  <wp:positionV relativeFrom="paragraph">
                    <wp:posOffset>-5171440</wp:posOffset>
                  </wp:positionV>
                  <wp:extent cx="3698875" cy="31337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875" cy="3133725"/>
                          </a:xfrm>
                          <a:prstGeom prst="rect">
                            <a:avLst/>
                          </a:prstGeom>
                          <a:noFill/>
                        </pic:spPr>
                      </pic:pic>
                    </a:graphicData>
                  </a:graphic>
                  <wp14:sizeRelH relativeFrom="page">
                    <wp14:pctWidth>0</wp14:pctWidth>
                  </wp14:sizeRelH>
                  <wp14:sizeRelV relativeFrom="page">
                    <wp14:pctHeight>0</wp14:pctHeight>
                  </wp14:sizeRelV>
                </wp:anchor>
              </w:drawing>
            </w:r>
            <w:r w:rsidR="007368CA">
              <w:t>File:</w:t>
            </w:r>
          </w:p>
          <w:p w14:paraId="477539D6" w14:textId="77777777" w:rsidR="007368CA" w:rsidRDefault="007368CA" w:rsidP="007368CA">
            <w:pPr>
              <w:pStyle w:val="Standard"/>
            </w:pPr>
          </w:p>
          <w:p w14:paraId="7738A0BA" w14:textId="047BB8A5" w:rsidR="007368CA" w:rsidRDefault="007368CA" w:rsidP="007368CA">
            <w:pPr>
              <w:pStyle w:val="Standard"/>
            </w:pPr>
          </w:p>
          <w:p w14:paraId="527B058B" w14:textId="77777777" w:rsidR="007368CA" w:rsidRDefault="007368CA" w:rsidP="007368CA">
            <w:pPr>
              <w:pStyle w:val="Standard"/>
            </w:pPr>
          </w:p>
          <w:p w14:paraId="549076A4" w14:textId="77777777" w:rsidR="007368CA" w:rsidRDefault="007368CA" w:rsidP="007368CA">
            <w:pPr>
              <w:pStyle w:val="Standard"/>
            </w:pPr>
          </w:p>
          <w:p w14:paraId="452466EA" w14:textId="77777777" w:rsidR="007368CA" w:rsidRDefault="007368CA" w:rsidP="007368CA">
            <w:pPr>
              <w:pStyle w:val="Standard"/>
            </w:pPr>
          </w:p>
          <w:p w14:paraId="208D0A15" w14:textId="77777777" w:rsidR="007368CA" w:rsidRDefault="007368CA" w:rsidP="007368CA">
            <w:pPr>
              <w:pStyle w:val="Standard"/>
            </w:pPr>
          </w:p>
          <w:p w14:paraId="5DC890C2" w14:textId="77777777" w:rsidR="007368CA" w:rsidRDefault="007368CA" w:rsidP="007368CA">
            <w:pPr>
              <w:pStyle w:val="Standard"/>
            </w:pPr>
          </w:p>
          <w:p w14:paraId="7266471A" w14:textId="77777777" w:rsidR="007368CA" w:rsidRDefault="007368CA" w:rsidP="007368CA">
            <w:pPr>
              <w:pStyle w:val="Standard"/>
            </w:pPr>
          </w:p>
          <w:p w14:paraId="58C2AE79" w14:textId="77777777" w:rsidR="007368CA" w:rsidRDefault="007368CA" w:rsidP="007368CA">
            <w:pPr>
              <w:pStyle w:val="Standard"/>
            </w:pPr>
          </w:p>
          <w:p w14:paraId="3FAC45E1" w14:textId="77777777" w:rsidR="007368CA" w:rsidRDefault="007368CA" w:rsidP="007368CA">
            <w:pPr>
              <w:pStyle w:val="Standard"/>
            </w:pPr>
          </w:p>
          <w:p w14:paraId="4F018E1F" w14:textId="77777777" w:rsidR="007368CA" w:rsidRDefault="007368CA" w:rsidP="007368CA">
            <w:pPr>
              <w:pStyle w:val="Standard"/>
            </w:pPr>
          </w:p>
          <w:p w14:paraId="09B61CBF" w14:textId="77777777" w:rsidR="007368CA" w:rsidRDefault="007368CA" w:rsidP="007368CA">
            <w:pPr>
              <w:pStyle w:val="Standard"/>
            </w:pPr>
          </w:p>
          <w:p w14:paraId="2A798AED" w14:textId="77777777" w:rsidR="007368CA" w:rsidRDefault="007368CA" w:rsidP="007368CA">
            <w:pPr>
              <w:pStyle w:val="Standard"/>
            </w:pPr>
          </w:p>
          <w:p w14:paraId="13D38123" w14:textId="77777777" w:rsidR="007368CA" w:rsidRDefault="007368CA" w:rsidP="007368CA">
            <w:pPr>
              <w:pStyle w:val="Standard"/>
            </w:pPr>
          </w:p>
          <w:p w14:paraId="340DE9CB" w14:textId="77777777" w:rsidR="007368CA" w:rsidRDefault="007368CA" w:rsidP="007368CA">
            <w:pPr>
              <w:pStyle w:val="Standard"/>
            </w:pPr>
          </w:p>
          <w:p w14:paraId="14CECE91" w14:textId="77777777" w:rsidR="007368CA" w:rsidRDefault="007368CA" w:rsidP="007368CA">
            <w:pPr>
              <w:pStyle w:val="Standard"/>
            </w:pPr>
          </w:p>
          <w:p w14:paraId="59099D00" w14:textId="77777777" w:rsidR="007368CA" w:rsidRDefault="007368CA" w:rsidP="007368CA">
            <w:pPr>
              <w:pStyle w:val="Standard"/>
            </w:pPr>
            <w:r>
              <w:t>Python:</w:t>
            </w:r>
          </w:p>
          <w:p w14:paraId="539F39FA" w14:textId="509696DF" w:rsidR="007368CA" w:rsidRDefault="009B4EB4" w:rsidP="007368CA">
            <w:pPr>
              <w:pStyle w:val="Standard"/>
            </w:pPr>
            <w:r>
              <w:rPr>
                <w:noProof/>
              </w:rPr>
              <w:drawing>
                <wp:anchor distT="0" distB="0" distL="114300" distR="114300" simplePos="0" relativeHeight="251672576" behindDoc="0" locked="0" layoutInCell="1" allowOverlap="1" wp14:anchorId="3C26B870" wp14:editId="347E68D8">
                  <wp:simplePos x="0" y="0"/>
                  <wp:positionH relativeFrom="column">
                    <wp:posOffset>0</wp:posOffset>
                  </wp:positionH>
                  <wp:positionV relativeFrom="paragraph">
                    <wp:posOffset>179705</wp:posOffset>
                  </wp:positionV>
                  <wp:extent cx="3911600" cy="39662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3966210"/>
                          </a:xfrm>
                          <a:prstGeom prst="rect">
                            <a:avLst/>
                          </a:prstGeom>
                          <a:noFill/>
                        </pic:spPr>
                      </pic:pic>
                    </a:graphicData>
                  </a:graphic>
                  <wp14:sizeRelH relativeFrom="page">
                    <wp14:pctWidth>0</wp14:pctWidth>
                  </wp14:sizeRelH>
                  <wp14:sizeRelV relativeFrom="page">
                    <wp14:pctHeight>0</wp14:pctHeight>
                  </wp14:sizeRelV>
                </wp:anchor>
              </w:drawing>
            </w:r>
          </w:p>
          <w:p w14:paraId="1E800091" w14:textId="77777777" w:rsidR="007368CA" w:rsidRDefault="007368CA" w:rsidP="007368CA">
            <w:pPr>
              <w:pStyle w:val="Standard"/>
            </w:pPr>
          </w:p>
          <w:p w14:paraId="2FA27EDD" w14:textId="77777777" w:rsidR="007368CA" w:rsidRDefault="007368CA" w:rsidP="007368CA">
            <w:pPr>
              <w:pStyle w:val="Standard"/>
            </w:pPr>
          </w:p>
          <w:p w14:paraId="07E9A301" w14:textId="77777777" w:rsidR="007368CA" w:rsidRDefault="007368CA" w:rsidP="007368CA">
            <w:pPr>
              <w:pStyle w:val="Standard"/>
            </w:pPr>
          </w:p>
          <w:p w14:paraId="291F121D" w14:textId="77777777" w:rsidR="007368CA" w:rsidRDefault="007368CA" w:rsidP="007368CA">
            <w:pPr>
              <w:pStyle w:val="Standard"/>
            </w:pPr>
          </w:p>
          <w:p w14:paraId="2806B795" w14:textId="77777777" w:rsidR="007368CA" w:rsidRDefault="007368CA" w:rsidP="007368CA">
            <w:pPr>
              <w:pStyle w:val="Standard"/>
            </w:pPr>
          </w:p>
          <w:p w14:paraId="24BD88D3" w14:textId="77777777" w:rsidR="007368CA" w:rsidRDefault="007368CA" w:rsidP="007368CA">
            <w:pPr>
              <w:pStyle w:val="Standard"/>
            </w:pPr>
          </w:p>
          <w:p w14:paraId="1636DB40" w14:textId="77777777" w:rsidR="007368CA" w:rsidRDefault="007368CA" w:rsidP="007368CA">
            <w:pPr>
              <w:pStyle w:val="Standard"/>
            </w:pPr>
          </w:p>
          <w:p w14:paraId="5185DC7F" w14:textId="77777777" w:rsidR="007368CA" w:rsidRDefault="007368CA" w:rsidP="007368CA">
            <w:pPr>
              <w:pStyle w:val="Standard"/>
            </w:pPr>
          </w:p>
          <w:p w14:paraId="1768E176" w14:textId="77777777" w:rsidR="007368CA" w:rsidRDefault="007368CA" w:rsidP="007368CA">
            <w:pPr>
              <w:pStyle w:val="Standard"/>
            </w:pPr>
          </w:p>
          <w:p w14:paraId="2D9E1FDE" w14:textId="77777777" w:rsidR="007368CA" w:rsidRDefault="007368CA" w:rsidP="007368CA">
            <w:pPr>
              <w:pStyle w:val="Standard"/>
            </w:pPr>
          </w:p>
          <w:p w14:paraId="263963BD" w14:textId="77777777" w:rsidR="007368CA" w:rsidRDefault="007368CA" w:rsidP="007368CA">
            <w:pPr>
              <w:pStyle w:val="Standard"/>
            </w:pPr>
          </w:p>
          <w:p w14:paraId="02B40635" w14:textId="77777777" w:rsidR="007368CA" w:rsidRDefault="007368CA" w:rsidP="007368CA">
            <w:pPr>
              <w:pStyle w:val="Standard"/>
            </w:pPr>
          </w:p>
          <w:p w14:paraId="4F5EC9BD" w14:textId="77777777" w:rsidR="007368CA" w:rsidRDefault="007368CA" w:rsidP="007368CA">
            <w:pPr>
              <w:pStyle w:val="Standard"/>
            </w:pPr>
          </w:p>
          <w:p w14:paraId="026E3122" w14:textId="77777777" w:rsidR="007368CA" w:rsidRDefault="007368CA" w:rsidP="007368CA">
            <w:pPr>
              <w:pStyle w:val="Standard"/>
            </w:pPr>
          </w:p>
          <w:p w14:paraId="585F84D2" w14:textId="77777777" w:rsidR="007368CA" w:rsidRDefault="007368CA" w:rsidP="007368CA">
            <w:pPr>
              <w:pStyle w:val="Standard"/>
            </w:pPr>
          </w:p>
          <w:p w14:paraId="63775138" w14:textId="77777777" w:rsidR="007368CA" w:rsidRDefault="007368CA" w:rsidP="007368CA">
            <w:pPr>
              <w:pStyle w:val="Standard"/>
            </w:pPr>
          </w:p>
          <w:p w14:paraId="7373B585" w14:textId="77777777" w:rsidR="007368CA" w:rsidRDefault="007368CA" w:rsidP="007368CA">
            <w:pPr>
              <w:pStyle w:val="Standard"/>
            </w:pPr>
          </w:p>
          <w:p w14:paraId="3907A9E6" w14:textId="77777777" w:rsidR="007368CA" w:rsidRDefault="007368CA" w:rsidP="007368CA">
            <w:pPr>
              <w:pStyle w:val="Standard"/>
            </w:pPr>
          </w:p>
          <w:p w14:paraId="760DBCAF" w14:textId="77777777" w:rsidR="007368CA" w:rsidRDefault="007368CA" w:rsidP="007368CA">
            <w:pPr>
              <w:pStyle w:val="Standard"/>
            </w:pPr>
          </w:p>
          <w:p w14:paraId="080C8781" w14:textId="77777777" w:rsidR="007368CA" w:rsidRDefault="007368CA" w:rsidP="007368CA">
            <w:pPr>
              <w:pStyle w:val="Standard"/>
            </w:pPr>
            <w:r>
              <w:t>Through postman send Json file</w:t>
            </w:r>
          </w:p>
          <w:p w14:paraId="63B71223" w14:textId="2DD1EC12" w:rsidR="007368CA" w:rsidRDefault="007368CA" w:rsidP="007368CA">
            <w:pPr>
              <w:pStyle w:val="Standard"/>
            </w:pPr>
            <w:r>
              <w:rPr>
                <w:noProof/>
              </w:rPr>
              <w:lastRenderedPageBreak/>
              <w:drawing>
                <wp:anchor distT="0" distB="0" distL="114300" distR="114300" simplePos="0" relativeHeight="251666432" behindDoc="0" locked="0" layoutInCell="1" allowOverlap="1" wp14:anchorId="49DC349B" wp14:editId="6FA526E4">
                  <wp:simplePos x="0" y="0"/>
                  <wp:positionH relativeFrom="column">
                    <wp:align>center</wp:align>
                  </wp:positionH>
                  <wp:positionV relativeFrom="paragraph">
                    <wp:align>top</wp:align>
                  </wp:positionV>
                  <wp:extent cx="4272915" cy="12541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2915" cy="1254125"/>
                          </a:xfrm>
                          <a:prstGeom prst="rect">
                            <a:avLst/>
                          </a:prstGeom>
                          <a:noFill/>
                        </pic:spPr>
                      </pic:pic>
                    </a:graphicData>
                  </a:graphic>
                  <wp14:sizeRelH relativeFrom="page">
                    <wp14:pctWidth>0</wp14:pctWidth>
                  </wp14:sizeRelH>
                  <wp14:sizeRelV relativeFrom="page">
                    <wp14:pctHeight>0</wp14:pctHeight>
                  </wp14:sizeRelV>
                </wp:anchor>
              </w:drawing>
            </w:r>
          </w:p>
          <w:p w14:paraId="013FC45A" w14:textId="77777777" w:rsidR="007368CA" w:rsidRDefault="007368CA" w:rsidP="007368CA">
            <w:pPr>
              <w:pStyle w:val="Standard"/>
            </w:pPr>
          </w:p>
          <w:p w14:paraId="065C58F0" w14:textId="205094FF" w:rsidR="007368CA" w:rsidRDefault="007368CA" w:rsidP="007368CA">
            <w:pPr>
              <w:pStyle w:val="Standard"/>
            </w:pPr>
            <w:r>
              <w:t xml:space="preserve">Http listens to the port if a request comes, the request goes through the logger. Logger keeps the request, file saves the json file to the given path. Then the python code gets the json file from the path and parses it. Deploys or </w:t>
            </w:r>
            <w:proofErr w:type="spellStart"/>
            <w:r>
              <w:t>undeploys</w:t>
            </w:r>
            <w:proofErr w:type="spellEnd"/>
            <w:r>
              <w:t xml:space="preserve"> then sends the response to the destination.</w:t>
            </w:r>
          </w:p>
          <w:p w14:paraId="4E70C112" w14:textId="77777777" w:rsidR="009B4EB4" w:rsidRDefault="009B4EB4" w:rsidP="007368CA">
            <w:pPr>
              <w:pStyle w:val="Standard"/>
            </w:pPr>
          </w:p>
          <w:p w14:paraId="173143F5" w14:textId="106DE0C2" w:rsidR="009B4EB4" w:rsidRDefault="009B4EB4" w:rsidP="007368CA">
            <w:pPr>
              <w:pStyle w:val="Standard"/>
            </w:pPr>
          </w:p>
          <w:p w14:paraId="6254280C" w14:textId="56AB9F7D" w:rsidR="009B4EB4" w:rsidRDefault="009B4EB4" w:rsidP="007368CA">
            <w:pPr>
              <w:pStyle w:val="Standard"/>
            </w:pPr>
            <w:proofErr w:type="spellStart"/>
            <w:r>
              <w:t>Deployement</w:t>
            </w:r>
            <w:proofErr w:type="spellEnd"/>
            <w:r>
              <w:t xml:space="preserve"> :</w:t>
            </w:r>
          </w:p>
          <w:p w14:paraId="3ED5B692" w14:textId="77777777" w:rsidR="009B4EB4" w:rsidRDefault="009B4EB4" w:rsidP="009B4EB4">
            <w:pPr>
              <w:pStyle w:val="Standard"/>
            </w:pPr>
            <w:r>
              <w:t>import json</w:t>
            </w:r>
          </w:p>
          <w:p w14:paraId="27C9C8C5" w14:textId="77777777" w:rsidR="009B4EB4" w:rsidRDefault="009B4EB4" w:rsidP="009B4EB4">
            <w:pPr>
              <w:pStyle w:val="Standard"/>
            </w:pPr>
            <w:r>
              <w:t xml:space="preserve">import </w:t>
            </w:r>
            <w:proofErr w:type="spellStart"/>
            <w:r>
              <w:t>os</w:t>
            </w:r>
            <w:proofErr w:type="spellEnd"/>
          </w:p>
          <w:p w14:paraId="0327FD38" w14:textId="77777777" w:rsidR="009B4EB4" w:rsidRDefault="009B4EB4" w:rsidP="009B4EB4">
            <w:pPr>
              <w:pStyle w:val="Standard"/>
            </w:pPr>
            <w:r>
              <w:t xml:space="preserve">import requests </w:t>
            </w:r>
          </w:p>
          <w:p w14:paraId="302A040B" w14:textId="77777777" w:rsidR="009B4EB4" w:rsidRDefault="009B4EB4" w:rsidP="009B4EB4">
            <w:pPr>
              <w:pStyle w:val="Standard"/>
            </w:pPr>
            <w:r>
              <w:t>import json</w:t>
            </w:r>
          </w:p>
          <w:p w14:paraId="56E9E467" w14:textId="77777777" w:rsidR="009B4EB4" w:rsidRDefault="009B4EB4" w:rsidP="009B4EB4">
            <w:pPr>
              <w:pStyle w:val="Standard"/>
            </w:pPr>
            <w:r>
              <w:t>import subprocess</w:t>
            </w:r>
          </w:p>
          <w:p w14:paraId="65EC1C0E" w14:textId="77777777" w:rsidR="009B4EB4" w:rsidRDefault="009B4EB4" w:rsidP="009B4EB4">
            <w:pPr>
              <w:pStyle w:val="Standard"/>
            </w:pPr>
          </w:p>
          <w:p w14:paraId="2DFD40B8" w14:textId="77777777" w:rsidR="009B4EB4" w:rsidRDefault="009B4EB4" w:rsidP="009B4EB4">
            <w:pPr>
              <w:pStyle w:val="Standard"/>
            </w:pPr>
            <w:r>
              <w:t xml:space="preserve">def </w:t>
            </w:r>
            <w:proofErr w:type="spellStart"/>
            <w:r>
              <w:t>jsonRequestParsing</w:t>
            </w:r>
            <w:proofErr w:type="spellEnd"/>
            <w:r>
              <w:t>():</w:t>
            </w:r>
          </w:p>
          <w:p w14:paraId="67A8A171" w14:textId="77777777" w:rsidR="009B4EB4" w:rsidRDefault="009B4EB4" w:rsidP="009B4EB4">
            <w:pPr>
              <w:pStyle w:val="Standard"/>
            </w:pPr>
          </w:p>
          <w:p w14:paraId="4B465AA5" w14:textId="77777777" w:rsidR="009B4EB4" w:rsidRDefault="009B4EB4" w:rsidP="009B4EB4">
            <w:pPr>
              <w:pStyle w:val="Standard"/>
            </w:pPr>
            <w:r>
              <w:tab/>
              <w:t xml:space="preserve">global </w:t>
            </w:r>
            <w:proofErr w:type="spellStart"/>
            <w:r>
              <w:t>containerID,repoURL,targetIP,targetPswd,source,destination</w:t>
            </w:r>
            <w:proofErr w:type="spellEnd"/>
          </w:p>
          <w:p w14:paraId="651049AD" w14:textId="77777777" w:rsidR="009B4EB4" w:rsidRDefault="009B4EB4" w:rsidP="009B4EB4">
            <w:pPr>
              <w:pStyle w:val="Standard"/>
            </w:pPr>
          </w:p>
          <w:p w14:paraId="3CE7549B" w14:textId="77777777" w:rsidR="009B4EB4" w:rsidRDefault="009B4EB4" w:rsidP="009B4EB4">
            <w:pPr>
              <w:pStyle w:val="Standard"/>
            </w:pPr>
            <w:r>
              <w:tab/>
              <w:t>with open('/home/</w:t>
            </w:r>
            <w:proofErr w:type="spellStart"/>
            <w:r>
              <w:t>mel</w:t>
            </w:r>
            <w:proofErr w:type="spellEnd"/>
            <w:r>
              <w:t>/Desktop/software/python/</w:t>
            </w:r>
            <w:proofErr w:type="spellStart"/>
            <w:r>
              <w:t>jsonRequest.json</w:t>
            </w:r>
            <w:proofErr w:type="spellEnd"/>
            <w:r>
              <w:t>', 'r') as f:</w:t>
            </w:r>
          </w:p>
          <w:p w14:paraId="11A58139" w14:textId="77777777" w:rsidR="009B4EB4" w:rsidRDefault="009B4EB4" w:rsidP="009B4EB4">
            <w:pPr>
              <w:pStyle w:val="Standard"/>
            </w:pPr>
            <w:r>
              <w:tab/>
            </w:r>
            <w:r>
              <w:tab/>
            </w:r>
            <w:proofErr w:type="spellStart"/>
            <w:r>
              <w:t>distros_dict</w:t>
            </w:r>
            <w:proofErr w:type="spellEnd"/>
            <w:r>
              <w:t xml:space="preserve"> = </w:t>
            </w:r>
            <w:proofErr w:type="spellStart"/>
            <w:r>
              <w:t>json.load</w:t>
            </w:r>
            <w:proofErr w:type="spellEnd"/>
            <w:r>
              <w:t>(f)</w:t>
            </w:r>
          </w:p>
          <w:p w14:paraId="155B230E" w14:textId="77777777" w:rsidR="009B4EB4" w:rsidRDefault="009B4EB4" w:rsidP="009B4EB4">
            <w:pPr>
              <w:pStyle w:val="Standard"/>
            </w:pPr>
          </w:p>
          <w:p w14:paraId="645C7E2A" w14:textId="77777777" w:rsidR="009B4EB4" w:rsidRDefault="009B4EB4" w:rsidP="009B4EB4">
            <w:pPr>
              <w:pStyle w:val="Standard"/>
            </w:pPr>
            <w:r>
              <w:tab/>
              <w:t xml:space="preserve">for distro in </w:t>
            </w:r>
            <w:proofErr w:type="spellStart"/>
            <w:r>
              <w:t>distros_dict</w:t>
            </w:r>
            <w:proofErr w:type="spellEnd"/>
            <w:r>
              <w:t>:</w:t>
            </w:r>
          </w:p>
          <w:p w14:paraId="4B61064C" w14:textId="77777777" w:rsidR="009B4EB4" w:rsidRDefault="009B4EB4" w:rsidP="009B4EB4">
            <w:pPr>
              <w:pStyle w:val="Standard"/>
            </w:pPr>
            <w:r>
              <w:tab/>
            </w:r>
            <w:r>
              <w:tab/>
              <w:t>if(distro == "</w:t>
            </w:r>
            <w:proofErr w:type="spellStart"/>
            <w:r>
              <w:t>containerID</w:t>
            </w:r>
            <w:proofErr w:type="spellEnd"/>
            <w:r>
              <w:t>"):</w:t>
            </w:r>
          </w:p>
          <w:p w14:paraId="643B60CF" w14:textId="77777777" w:rsidR="009B4EB4" w:rsidRDefault="009B4EB4" w:rsidP="009B4EB4">
            <w:pPr>
              <w:pStyle w:val="Standard"/>
            </w:pPr>
            <w:r>
              <w:tab/>
            </w:r>
            <w:r>
              <w:tab/>
            </w:r>
            <w:r>
              <w:tab/>
            </w:r>
            <w:r>
              <w:tab/>
            </w:r>
            <w:proofErr w:type="spellStart"/>
            <w:r>
              <w:t>containerID</w:t>
            </w:r>
            <w:proofErr w:type="spellEnd"/>
            <w:r>
              <w:t xml:space="preserve"> = </w:t>
            </w:r>
            <w:proofErr w:type="spellStart"/>
            <w:r>
              <w:t>distros_dict</w:t>
            </w:r>
            <w:proofErr w:type="spellEnd"/>
            <w:r>
              <w:t>[distro]</w:t>
            </w:r>
          </w:p>
          <w:p w14:paraId="54FDBED0" w14:textId="77777777" w:rsidR="009B4EB4" w:rsidRDefault="009B4EB4" w:rsidP="009B4EB4">
            <w:pPr>
              <w:pStyle w:val="Standard"/>
            </w:pPr>
            <w:r>
              <w:tab/>
            </w:r>
            <w:r>
              <w:tab/>
              <w:t>if(distro == "</w:t>
            </w:r>
            <w:proofErr w:type="spellStart"/>
            <w:r>
              <w:t>repoURL</w:t>
            </w:r>
            <w:proofErr w:type="spellEnd"/>
            <w:r>
              <w:t>"):</w:t>
            </w:r>
          </w:p>
          <w:p w14:paraId="258E14B2" w14:textId="77777777" w:rsidR="009B4EB4" w:rsidRDefault="009B4EB4" w:rsidP="009B4EB4">
            <w:pPr>
              <w:pStyle w:val="Standard"/>
            </w:pPr>
            <w:r>
              <w:tab/>
            </w:r>
            <w:r>
              <w:tab/>
            </w:r>
            <w:r>
              <w:tab/>
            </w:r>
            <w:proofErr w:type="spellStart"/>
            <w:r>
              <w:t>repoURL</w:t>
            </w:r>
            <w:proofErr w:type="spellEnd"/>
            <w:r>
              <w:t xml:space="preserve"> = </w:t>
            </w:r>
            <w:proofErr w:type="spellStart"/>
            <w:r>
              <w:t>distros_dict</w:t>
            </w:r>
            <w:proofErr w:type="spellEnd"/>
            <w:r>
              <w:t>[distro]</w:t>
            </w:r>
          </w:p>
          <w:p w14:paraId="56BCB00D" w14:textId="77777777" w:rsidR="009B4EB4" w:rsidRDefault="009B4EB4" w:rsidP="009B4EB4">
            <w:pPr>
              <w:pStyle w:val="Standard"/>
            </w:pPr>
            <w:r>
              <w:tab/>
            </w:r>
            <w:r>
              <w:tab/>
              <w:t>if(distro == "</w:t>
            </w:r>
            <w:proofErr w:type="spellStart"/>
            <w:r>
              <w:t>targetIP</w:t>
            </w:r>
            <w:proofErr w:type="spellEnd"/>
            <w:r>
              <w:t>"):</w:t>
            </w:r>
          </w:p>
          <w:p w14:paraId="1FBAD630" w14:textId="77777777" w:rsidR="009B4EB4" w:rsidRDefault="009B4EB4" w:rsidP="009B4EB4">
            <w:pPr>
              <w:pStyle w:val="Standard"/>
            </w:pPr>
            <w:r>
              <w:tab/>
            </w:r>
            <w:r>
              <w:tab/>
            </w:r>
            <w:r>
              <w:tab/>
            </w:r>
            <w:proofErr w:type="spellStart"/>
            <w:r>
              <w:t>targetIP</w:t>
            </w:r>
            <w:proofErr w:type="spellEnd"/>
            <w:r>
              <w:t xml:space="preserve"> = </w:t>
            </w:r>
            <w:proofErr w:type="spellStart"/>
            <w:r>
              <w:t>distros_dict</w:t>
            </w:r>
            <w:proofErr w:type="spellEnd"/>
            <w:r>
              <w:t>[distro]</w:t>
            </w:r>
          </w:p>
          <w:p w14:paraId="5DB7C5C1" w14:textId="77777777" w:rsidR="009B4EB4" w:rsidRDefault="009B4EB4" w:rsidP="009B4EB4">
            <w:pPr>
              <w:pStyle w:val="Standard"/>
            </w:pPr>
            <w:r>
              <w:tab/>
            </w:r>
            <w:r>
              <w:tab/>
              <w:t>if(distro == "</w:t>
            </w:r>
            <w:proofErr w:type="spellStart"/>
            <w:r>
              <w:t>targetPswd</w:t>
            </w:r>
            <w:proofErr w:type="spellEnd"/>
            <w:r>
              <w:t>"):</w:t>
            </w:r>
          </w:p>
          <w:p w14:paraId="6E2A608A" w14:textId="77777777" w:rsidR="009B4EB4" w:rsidRDefault="009B4EB4" w:rsidP="009B4EB4">
            <w:pPr>
              <w:pStyle w:val="Standard"/>
            </w:pPr>
            <w:r>
              <w:tab/>
            </w:r>
            <w:r>
              <w:tab/>
            </w:r>
            <w:r>
              <w:tab/>
            </w:r>
            <w:proofErr w:type="spellStart"/>
            <w:r>
              <w:t>targetPswd</w:t>
            </w:r>
            <w:proofErr w:type="spellEnd"/>
            <w:r>
              <w:t xml:space="preserve"> = </w:t>
            </w:r>
            <w:proofErr w:type="spellStart"/>
            <w:r>
              <w:t>distros_dict</w:t>
            </w:r>
            <w:proofErr w:type="spellEnd"/>
            <w:r>
              <w:t>[distro]</w:t>
            </w:r>
          </w:p>
          <w:p w14:paraId="6AC68FC2" w14:textId="77777777" w:rsidR="009B4EB4" w:rsidRDefault="009B4EB4" w:rsidP="009B4EB4">
            <w:pPr>
              <w:pStyle w:val="Standard"/>
            </w:pPr>
            <w:r>
              <w:tab/>
            </w:r>
            <w:r>
              <w:tab/>
              <w:t>if(distro == "destination"):</w:t>
            </w:r>
          </w:p>
          <w:p w14:paraId="5E85E89B" w14:textId="77777777" w:rsidR="009B4EB4" w:rsidRDefault="009B4EB4" w:rsidP="009B4EB4">
            <w:pPr>
              <w:pStyle w:val="Standard"/>
            </w:pPr>
            <w:r>
              <w:tab/>
            </w:r>
            <w:r>
              <w:tab/>
            </w:r>
            <w:r>
              <w:tab/>
              <w:t xml:space="preserve">destination = </w:t>
            </w:r>
            <w:proofErr w:type="spellStart"/>
            <w:r>
              <w:t>distros_dict</w:t>
            </w:r>
            <w:proofErr w:type="spellEnd"/>
            <w:r>
              <w:t>[distro]</w:t>
            </w:r>
          </w:p>
          <w:p w14:paraId="52396823" w14:textId="77777777" w:rsidR="009B4EB4" w:rsidRDefault="009B4EB4" w:rsidP="009B4EB4">
            <w:pPr>
              <w:pStyle w:val="Standard"/>
            </w:pPr>
            <w:r>
              <w:lastRenderedPageBreak/>
              <w:tab/>
            </w:r>
            <w:r>
              <w:tab/>
              <w:t>if(distro == "source"):</w:t>
            </w:r>
          </w:p>
          <w:p w14:paraId="7F5CDAC8" w14:textId="77777777" w:rsidR="009B4EB4" w:rsidRDefault="009B4EB4" w:rsidP="009B4EB4">
            <w:pPr>
              <w:pStyle w:val="Standard"/>
            </w:pPr>
            <w:r>
              <w:tab/>
            </w:r>
            <w:r>
              <w:tab/>
            </w:r>
            <w:r>
              <w:tab/>
              <w:t xml:space="preserve">source = </w:t>
            </w:r>
            <w:proofErr w:type="spellStart"/>
            <w:r>
              <w:t>distros_dict</w:t>
            </w:r>
            <w:proofErr w:type="spellEnd"/>
            <w:r>
              <w:t>[distro]</w:t>
            </w:r>
          </w:p>
          <w:p w14:paraId="28422338" w14:textId="77777777" w:rsidR="009B4EB4" w:rsidRDefault="009B4EB4" w:rsidP="009B4EB4">
            <w:pPr>
              <w:pStyle w:val="Standard"/>
            </w:pPr>
            <w:r>
              <w:tab/>
            </w:r>
          </w:p>
          <w:p w14:paraId="0C4DD8DD" w14:textId="77777777" w:rsidR="009B4EB4" w:rsidRDefault="009B4EB4" w:rsidP="009B4EB4">
            <w:pPr>
              <w:pStyle w:val="Standard"/>
            </w:pPr>
            <w:r>
              <w:tab/>
              <w:t>if(</w:t>
            </w:r>
            <w:proofErr w:type="spellStart"/>
            <w:r>
              <w:t>distros_dict</w:t>
            </w:r>
            <w:proofErr w:type="spellEnd"/>
            <w:r>
              <w:t>["Deployment"]=="</w:t>
            </w:r>
            <w:proofErr w:type="spellStart"/>
            <w:r>
              <w:t>Undeploy</w:t>
            </w:r>
            <w:proofErr w:type="spellEnd"/>
            <w:r>
              <w:t>"):</w:t>
            </w:r>
          </w:p>
          <w:p w14:paraId="21854EA2" w14:textId="77777777" w:rsidR="009B4EB4" w:rsidRDefault="009B4EB4" w:rsidP="009B4EB4">
            <w:pPr>
              <w:pStyle w:val="Standard"/>
            </w:pPr>
            <w:r>
              <w:tab/>
            </w:r>
            <w:r>
              <w:tab/>
            </w:r>
            <w:proofErr w:type="spellStart"/>
            <w:r>
              <w:t>undeploy</w:t>
            </w:r>
            <w:proofErr w:type="spellEnd"/>
            <w:r>
              <w:t>()</w:t>
            </w:r>
          </w:p>
          <w:p w14:paraId="1226671C" w14:textId="77777777" w:rsidR="009B4EB4" w:rsidRDefault="009B4EB4" w:rsidP="009B4EB4">
            <w:pPr>
              <w:pStyle w:val="Standard"/>
            </w:pPr>
            <w:r>
              <w:tab/>
            </w:r>
            <w:proofErr w:type="spellStart"/>
            <w:r>
              <w:t>elif</w:t>
            </w:r>
            <w:proofErr w:type="spellEnd"/>
            <w:r>
              <w:t xml:space="preserve"> (</w:t>
            </w:r>
            <w:proofErr w:type="spellStart"/>
            <w:r>
              <w:t>distros_dict</w:t>
            </w:r>
            <w:proofErr w:type="spellEnd"/>
            <w:r>
              <w:t>["Deployment"]=="Deploy"):</w:t>
            </w:r>
          </w:p>
          <w:p w14:paraId="664E50DF" w14:textId="77777777" w:rsidR="009B4EB4" w:rsidRDefault="009B4EB4" w:rsidP="009B4EB4">
            <w:pPr>
              <w:pStyle w:val="Standard"/>
            </w:pPr>
            <w:r>
              <w:tab/>
            </w:r>
            <w:r>
              <w:tab/>
              <w:t>deploy()</w:t>
            </w:r>
          </w:p>
          <w:p w14:paraId="65816196" w14:textId="77777777" w:rsidR="009B4EB4" w:rsidRDefault="009B4EB4" w:rsidP="009B4EB4">
            <w:pPr>
              <w:pStyle w:val="Standard"/>
            </w:pPr>
          </w:p>
          <w:p w14:paraId="2F89AAE2" w14:textId="77777777" w:rsidR="009B4EB4" w:rsidRDefault="009B4EB4" w:rsidP="009B4EB4">
            <w:pPr>
              <w:pStyle w:val="Standard"/>
            </w:pPr>
            <w:r>
              <w:t xml:space="preserve">def </w:t>
            </w:r>
            <w:proofErr w:type="spellStart"/>
            <w:r>
              <w:t>undeploy</w:t>
            </w:r>
            <w:proofErr w:type="spellEnd"/>
            <w:r>
              <w:t>():</w:t>
            </w:r>
          </w:p>
          <w:p w14:paraId="4F6D6F73" w14:textId="77777777" w:rsidR="009B4EB4" w:rsidRDefault="009B4EB4" w:rsidP="009B4EB4">
            <w:pPr>
              <w:pStyle w:val="Standard"/>
            </w:pPr>
            <w:r>
              <w:tab/>
              <w:t>print("--------UNDEPLOY--------")</w:t>
            </w:r>
          </w:p>
          <w:p w14:paraId="34597654" w14:textId="77777777" w:rsidR="009B4EB4" w:rsidRDefault="009B4EB4" w:rsidP="009B4EB4">
            <w:pPr>
              <w:pStyle w:val="Standard"/>
            </w:pPr>
            <w:r>
              <w:tab/>
              <w:t xml:space="preserve">global </w:t>
            </w:r>
            <w:proofErr w:type="spellStart"/>
            <w:r>
              <w:t>containerID,repoURL,targetIP,targetPswd,source,destination</w:t>
            </w:r>
            <w:proofErr w:type="spellEnd"/>
          </w:p>
          <w:p w14:paraId="671D4F67" w14:textId="77777777" w:rsidR="009B4EB4" w:rsidRDefault="009B4EB4" w:rsidP="009B4EB4">
            <w:pPr>
              <w:pStyle w:val="Standard"/>
            </w:pPr>
            <w:r>
              <w:tab/>
            </w:r>
            <w:proofErr w:type="spellStart"/>
            <w:r>
              <w:t>sudoPassword</w:t>
            </w:r>
            <w:proofErr w:type="spellEnd"/>
            <w:r>
              <w:t xml:space="preserve"> = </w:t>
            </w:r>
            <w:proofErr w:type="spellStart"/>
            <w:r>
              <w:t>targetPswd</w:t>
            </w:r>
            <w:proofErr w:type="spellEnd"/>
          </w:p>
          <w:p w14:paraId="6A7C08EB" w14:textId="77777777" w:rsidR="009B4EB4" w:rsidRDefault="009B4EB4" w:rsidP="009B4EB4">
            <w:pPr>
              <w:pStyle w:val="Standard"/>
            </w:pPr>
            <w:r>
              <w:tab/>
            </w:r>
            <w:proofErr w:type="spellStart"/>
            <w:r>
              <w:t>undeployCommand</w:t>
            </w:r>
            <w:proofErr w:type="spellEnd"/>
            <w:r>
              <w:t>= '</w:t>
            </w:r>
            <w:proofErr w:type="spellStart"/>
            <w:r>
              <w:t>sudo</w:t>
            </w:r>
            <w:proofErr w:type="spellEnd"/>
            <w:r>
              <w:t xml:space="preserve"> docker rm -f ' + str( </w:t>
            </w:r>
            <w:proofErr w:type="spellStart"/>
            <w:r>
              <w:t>containerID</w:t>
            </w:r>
            <w:proofErr w:type="spellEnd"/>
            <w:r>
              <w:t>)</w:t>
            </w:r>
          </w:p>
          <w:p w14:paraId="336F0BCB" w14:textId="77777777" w:rsidR="009B4EB4" w:rsidRDefault="009B4EB4" w:rsidP="009B4EB4">
            <w:pPr>
              <w:pStyle w:val="Standard"/>
            </w:pPr>
            <w:r>
              <w:tab/>
            </w:r>
            <w:proofErr w:type="spellStart"/>
            <w:r>
              <w:t>listRunningContainersCommand</w:t>
            </w:r>
            <w:proofErr w:type="spellEnd"/>
            <w:r>
              <w:t>= '</w:t>
            </w:r>
            <w:proofErr w:type="spellStart"/>
            <w:r>
              <w:t>sudo</w:t>
            </w:r>
            <w:proofErr w:type="spellEnd"/>
            <w:r>
              <w:t xml:space="preserve"> docker </w:t>
            </w:r>
            <w:proofErr w:type="spellStart"/>
            <w:r>
              <w:t>ps'</w:t>
            </w:r>
            <w:proofErr w:type="spellEnd"/>
          </w:p>
          <w:p w14:paraId="46243E37" w14:textId="77777777" w:rsidR="009B4EB4" w:rsidRDefault="009B4EB4" w:rsidP="009B4EB4">
            <w:pPr>
              <w:pStyle w:val="Standard"/>
            </w:pPr>
          </w:p>
          <w:p w14:paraId="7773AB27" w14:textId="77777777" w:rsidR="009B4EB4" w:rsidRDefault="009B4EB4" w:rsidP="009B4EB4">
            <w:pPr>
              <w:pStyle w:val="Standard"/>
            </w:pPr>
            <w:r>
              <w:tab/>
              <w:t>print("\t\t\t-------------------  \n\t\t\t------- 1 ---------  \n\t\t\t-------------------  \n")</w:t>
            </w:r>
          </w:p>
          <w:p w14:paraId="2B79FBF1" w14:textId="77777777" w:rsidR="009B4EB4" w:rsidRDefault="009B4EB4" w:rsidP="009B4EB4">
            <w:pPr>
              <w:pStyle w:val="Standard"/>
            </w:pPr>
            <w:r>
              <w:tab/>
              <w:t>p=</w:t>
            </w:r>
            <w:proofErr w:type="spellStart"/>
            <w:r>
              <w:t>os.popen</w:t>
            </w:r>
            <w:proofErr w:type="spellEnd"/>
            <w:r>
              <w:t>('echo %</w:t>
            </w:r>
            <w:proofErr w:type="spellStart"/>
            <w:r>
              <w:t>s|sudo</w:t>
            </w:r>
            <w:proofErr w:type="spellEnd"/>
            <w:r>
              <w:t xml:space="preserve"> -S %s' % (</w:t>
            </w:r>
            <w:proofErr w:type="spellStart"/>
            <w:r>
              <w:t>sudoPassword</w:t>
            </w:r>
            <w:proofErr w:type="spellEnd"/>
            <w:r>
              <w:t xml:space="preserve">, </w:t>
            </w:r>
            <w:proofErr w:type="spellStart"/>
            <w:r>
              <w:t>listRunningContainersCommand</w:t>
            </w:r>
            <w:proofErr w:type="spellEnd"/>
            <w:r>
              <w:t>)).read()</w:t>
            </w:r>
          </w:p>
          <w:p w14:paraId="01C3214C" w14:textId="77777777" w:rsidR="009B4EB4" w:rsidRDefault="009B4EB4" w:rsidP="009B4EB4">
            <w:pPr>
              <w:pStyle w:val="Standard"/>
            </w:pPr>
            <w:r>
              <w:tab/>
              <w:t>print("\t\t\</w:t>
            </w:r>
            <w:proofErr w:type="spellStart"/>
            <w:r>
              <w:t>tRunning</w:t>
            </w:r>
            <w:proofErr w:type="spellEnd"/>
            <w:r>
              <w:t xml:space="preserve"> Container list:")</w:t>
            </w:r>
          </w:p>
          <w:p w14:paraId="35E124CC" w14:textId="77777777" w:rsidR="009B4EB4" w:rsidRDefault="009B4EB4" w:rsidP="009B4EB4">
            <w:pPr>
              <w:pStyle w:val="Standard"/>
            </w:pPr>
            <w:r>
              <w:tab/>
              <w:t>print(p)</w:t>
            </w:r>
          </w:p>
          <w:p w14:paraId="194D64D4" w14:textId="77777777" w:rsidR="009B4EB4" w:rsidRDefault="009B4EB4" w:rsidP="009B4EB4">
            <w:pPr>
              <w:pStyle w:val="Standard"/>
            </w:pPr>
          </w:p>
          <w:p w14:paraId="4921E4C5" w14:textId="77777777" w:rsidR="009B4EB4" w:rsidRDefault="009B4EB4" w:rsidP="009B4EB4">
            <w:pPr>
              <w:pStyle w:val="Standard"/>
            </w:pPr>
            <w:r>
              <w:tab/>
              <w:t xml:space="preserve"># Selects State up containers with this command </w:t>
            </w:r>
            <w:proofErr w:type="spellStart"/>
            <w:r>
              <w:t>sudo</w:t>
            </w:r>
            <w:proofErr w:type="spellEnd"/>
            <w:r>
              <w:t xml:space="preserve"> docker </w:t>
            </w:r>
            <w:proofErr w:type="spellStart"/>
            <w:r>
              <w:t>ps</w:t>
            </w:r>
            <w:proofErr w:type="spellEnd"/>
            <w:r>
              <w:t xml:space="preserve"> -a | grep "Up" | cut -d " " -f 1</w:t>
            </w:r>
          </w:p>
          <w:p w14:paraId="3452258B" w14:textId="77777777" w:rsidR="009B4EB4" w:rsidRDefault="009B4EB4" w:rsidP="009B4EB4">
            <w:pPr>
              <w:pStyle w:val="Standard"/>
            </w:pPr>
            <w:r>
              <w:tab/>
              <w:t>p=</w:t>
            </w:r>
            <w:proofErr w:type="spellStart"/>
            <w:r>
              <w:t>os.popen</w:t>
            </w:r>
            <w:proofErr w:type="spellEnd"/>
            <w:r>
              <w:t>('echo %</w:t>
            </w:r>
            <w:proofErr w:type="spellStart"/>
            <w:r>
              <w:t>s|sudo</w:t>
            </w:r>
            <w:proofErr w:type="spellEnd"/>
            <w:r>
              <w:t xml:space="preserve"> -S </w:t>
            </w:r>
            <w:proofErr w:type="spellStart"/>
            <w:r>
              <w:t>sudo</w:t>
            </w:r>
            <w:proofErr w:type="spellEnd"/>
            <w:r>
              <w:t xml:space="preserve"> docker </w:t>
            </w:r>
            <w:proofErr w:type="spellStart"/>
            <w:r>
              <w:t>ps</w:t>
            </w:r>
            <w:proofErr w:type="spellEnd"/>
            <w:r>
              <w:t xml:space="preserve"> -a | grep "Up" | cut -d " " -f 1' % (</w:t>
            </w:r>
            <w:proofErr w:type="spellStart"/>
            <w:r>
              <w:t>sudoPassword</w:t>
            </w:r>
            <w:proofErr w:type="spellEnd"/>
            <w:r>
              <w:t>)).read()</w:t>
            </w:r>
          </w:p>
          <w:p w14:paraId="4E772661" w14:textId="77777777" w:rsidR="009B4EB4" w:rsidRDefault="009B4EB4" w:rsidP="009B4EB4">
            <w:pPr>
              <w:pStyle w:val="Standard"/>
            </w:pPr>
            <w:r>
              <w:tab/>
              <w:t>print("\t\t\</w:t>
            </w:r>
            <w:proofErr w:type="spellStart"/>
            <w:r>
              <w:t>tState</w:t>
            </w:r>
            <w:proofErr w:type="spellEnd"/>
            <w:r>
              <w:t xml:space="preserve"> Up Container:")</w:t>
            </w:r>
          </w:p>
          <w:p w14:paraId="4C082BC2" w14:textId="77777777" w:rsidR="009B4EB4" w:rsidRDefault="009B4EB4" w:rsidP="009B4EB4">
            <w:pPr>
              <w:pStyle w:val="Standard"/>
            </w:pPr>
            <w:r>
              <w:tab/>
              <w:t>print(p)</w:t>
            </w:r>
          </w:p>
          <w:p w14:paraId="7083871E" w14:textId="77777777" w:rsidR="009B4EB4" w:rsidRDefault="009B4EB4" w:rsidP="009B4EB4">
            <w:pPr>
              <w:pStyle w:val="Standard"/>
            </w:pPr>
            <w:r>
              <w:tab/>
              <w:t>print("\t\t\</w:t>
            </w:r>
            <w:proofErr w:type="spellStart"/>
            <w:r>
              <w:t>tGiven</w:t>
            </w:r>
            <w:proofErr w:type="spellEnd"/>
            <w:r>
              <w:t xml:space="preserve"> Container ID:")</w:t>
            </w:r>
          </w:p>
          <w:p w14:paraId="00E37B58" w14:textId="77777777" w:rsidR="009B4EB4" w:rsidRDefault="009B4EB4" w:rsidP="009B4EB4">
            <w:pPr>
              <w:pStyle w:val="Standard"/>
            </w:pPr>
            <w:r>
              <w:tab/>
              <w:t>print(</w:t>
            </w:r>
            <w:proofErr w:type="spellStart"/>
            <w:r>
              <w:t>containerID</w:t>
            </w:r>
            <w:proofErr w:type="spellEnd"/>
            <w:r>
              <w:t>)</w:t>
            </w:r>
          </w:p>
          <w:p w14:paraId="31FF92BF" w14:textId="77777777" w:rsidR="009B4EB4" w:rsidRDefault="009B4EB4" w:rsidP="009B4EB4">
            <w:pPr>
              <w:pStyle w:val="Standard"/>
            </w:pPr>
          </w:p>
          <w:p w14:paraId="34AD7092" w14:textId="77777777" w:rsidR="009B4EB4" w:rsidRDefault="009B4EB4" w:rsidP="009B4EB4">
            <w:pPr>
              <w:pStyle w:val="Standard"/>
            </w:pPr>
            <w:r>
              <w:tab/>
            </w:r>
            <w:proofErr w:type="spellStart"/>
            <w:r>
              <w:t>containerlist</w:t>
            </w:r>
            <w:proofErr w:type="spellEnd"/>
            <w:r>
              <w:t xml:space="preserve"> = </w:t>
            </w:r>
            <w:proofErr w:type="spellStart"/>
            <w:r>
              <w:t>p.split</w:t>
            </w:r>
            <w:proofErr w:type="spellEnd"/>
            <w:r>
              <w:t>('\n')</w:t>
            </w:r>
          </w:p>
          <w:p w14:paraId="7CC46571" w14:textId="77777777" w:rsidR="009B4EB4" w:rsidRDefault="009B4EB4" w:rsidP="009B4EB4">
            <w:pPr>
              <w:pStyle w:val="Standard"/>
            </w:pPr>
            <w:r>
              <w:tab/>
            </w:r>
          </w:p>
          <w:p w14:paraId="1574A4CA" w14:textId="77777777" w:rsidR="009B4EB4" w:rsidRDefault="009B4EB4" w:rsidP="009B4EB4">
            <w:pPr>
              <w:pStyle w:val="Standard"/>
            </w:pPr>
            <w:r>
              <w:tab/>
              <w:t xml:space="preserve"># Check if there is a container that matches the </w:t>
            </w:r>
            <w:proofErr w:type="spellStart"/>
            <w:r>
              <w:t>containerID</w:t>
            </w:r>
            <w:proofErr w:type="spellEnd"/>
          </w:p>
          <w:p w14:paraId="36E29780" w14:textId="77777777" w:rsidR="009B4EB4" w:rsidRDefault="009B4EB4" w:rsidP="009B4EB4">
            <w:pPr>
              <w:pStyle w:val="Standard"/>
            </w:pPr>
            <w:r>
              <w:tab/>
              <w:t>flag=0</w:t>
            </w:r>
          </w:p>
          <w:p w14:paraId="2DDAD33B" w14:textId="77777777" w:rsidR="009B4EB4" w:rsidRDefault="009B4EB4" w:rsidP="009B4EB4">
            <w:pPr>
              <w:pStyle w:val="Standard"/>
            </w:pPr>
            <w:r>
              <w:tab/>
              <w:t xml:space="preserve">for </w:t>
            </w:r>
            <w:proofErr w:type="spellStart"/>
            <w:r>
              <w:t>i</w:t>
            </w:r>
            <w:proofErr w:type="spellEnd"/>
            <w:r>
              <w:t xml:space="preserve"> in range(0 , </w:t>
            </w:r>
            <w:proofErr w:type="spellStart"/>
            <w:r>
              <w:t>len</w:t>
            </w:r>
            <w:proofErr w:type="spellEnd"/>
            <w:r>
              <w:t>(</w:t>
            </w:r>
            <w:proofErr w:type="spellStart"/>
            <w:r>
              <w:t>containerlist</w:t>
            </w:r>
            <w:proofErr w:type="spellEnd"/>
            <w:r>
              <w:t>)):</w:t>
            </w:r>
          </w:p>
          <w:p w14:paraId="3EE64E15" w14:textId="77777777" w:rsidR="009B4EB4" w:rsidRDefault="009B4EB4" w:rsidP="009B4EB4">
            <w:pPr>
              <w:pStyle w:val="Standard"/>
            </w:pPr>
            <w:r>
              <w:tab/>
            </w:r>
            <w:r>
              <w:tab/>
              <w:t xml:space="preserve">if </w:t>
            </w:r>
            <w:proofErr w:type="spellStart"/>
            <w:r>
              <w:t>containerlist</w:t>
            </w:r>
            <w:proofErr w:type="spellEnd"/>
            <w:r>
              <w:t>[</w:t>
            </w:r>
            <w:proofErr w:type="spellStart"/>
            <w:r>
              <w:t>i</w:t>
            </w:r>
            <w:proofErr w:type="spellEnd"/>
            <w:r>
              <w:t xml:space="preserve">] == </w:t>
            </w:r>
            <w:proofErr w:type="spellStart"/>
            <w:r>
              <w:t>containerID</w:t>
            </w:r>
            <w:proofErr w:type="spellEnd"/>
            <w:r>
              <w:t xml:space="preserve"> :</w:t>
            </w:r>
          </w:p>
          <w:p w14:paraId="244E58B1" w14:textId="77777777" w:rsidR="009B4EB4" w:rsidRDefault="009B4EB4" w:rsidP="009B4EB4">
            <w:pPr>
              <w:pStyle w:val="Standard"/>
            </w:pPr>
            <w:r>
              <w:tab/>
            </w:r>
            <w:r>
              <w:tab/>
            </w:r>
            <w:r>
              <w:tab/>
              <w:t xml:space="preserve">flag =1 </w:t>
            </w:r>
          </w:p>
          <w:p w14:paraId="6CAD48B4" w14:textId="77777777" w:rsidR="009B4EB4" w:rsidRDefault="009B4EB4" w:rsidP="009B4EB4">
            <w:pPr>
              <w:pStyle w:val="Standard"/>
            </w:pPr>
          </w:p>
          <w:p w14:paraId="4ECB0964" w14:textId="77777777" w:rsidR="009B4EB4" w:rsidRDefault="009B4EB4" w:rsidP="009B4EB4">
            <w:pPr>
              <w:pStyle w:val="Standard"/>
            </w:pPr>
            <w:r>
              <w:tab/>
              <w:t>if flag == 1 :</w:t>
            </w:r>
          </w:p>
          <w:p w14:paraId="5E341FA9" w14:textId="77777777" w:rsidR="009B4EB4" w:rsidRDefault="009B4EB4" w:rsidP="009B4EB4">
            <w:pPr>
              <w:pStyle w:val="Standard"/>
            </w:pPr>
            <w:r>
              <w:tab/>
            </w:r>
            <w:r>
              <w:tab/>
              <w:t xml:space="preserve"># There is a container that matches the </w:t>
            </w:r>
            <w:proofErr w:type="spellStart"/>
            <w:r>
              <w:t>containerID</w:t>
            </w:r>
            <w:proofErr w:type="spellEnd"/>
          </w:p>
          <w:p w14:paraId="10AF8A89" w14:textId="77777777" w:rsidR="009B4EB4" w:rsidRDefault="009B4EB4" w:rsidP="009B4EB4">
            <w:pPr>
              <w:pStyle w:val="Standard"/>
            </w:pPr>
            <w:r>
              <w:tab/>
            </w:r>
            <w:r>
              <w:tab/>
              <w:t>print("\t\t\t-------------------  \n\t\t\t------- 2 ---------  \n\t\t\t-------------------  \n")</w:t>
            </w:r>
          </w:p>
          <w:p w14:paraId="39627213" w14:textId="77777777" w:rsidR="009B4EB4" w:rsidRDefault="009B4EB4" w:rsidP="009B4EB4">
            <w:pPr>
              <w:pStyle w:val="Standard"/>
            </w:pPr>
            <w:r>
              <w:lastRenderedPageBreak/>
              <w:tab/>
            </w:r>
            <w:r>
              <w:tab/>
              <w:t>print("\t\t\</w:t>
            </w:r>
            <w:proofErr w:type="spellStart"/>
            <w:r>
              <w:t>tDeleting</w:t>
            </w:r>
            <w:proofErr w:type="spellEnd"/>
            <w:r>
              <w:t xml:space="preserve"> Container:")</w:t>
            </w:r>
          </w:p>
          <w:p w14:paraId="10BF279C" w14:textId="77777777" w:rsidR="009B4EB4" w:rsidRDefault="009B4EB4" w:rsidP="009B4EB4">
            <w:pPr>
              <w:pStyle w:val="Standard"/>
            </w:pPr>
            <w:r>
              <w:tab/>
            </w:r>
            <w:r>
              <w:tab/>
              <w:t>p=</w:t>
            </w:r>
            <w:proofErr w:type="spellStart"/>
            <w:r>
              <w:t>os.popen</w:t>
            </w:r>
            <w:proofErr w:type="spellEnd"/>
            <w:r>
              <w:t>('echo %</w:t>
            </w:r>
            <w:proofErr w:type="spellStart"/>
            <w:r>
              <w:t>s|sudo</w:t>
            </w:r>
            <w:proofErr w:type="spellEnd"/>
            <w:r>
              <w:t xml:space="preserve"> -S %s' % (</w:t>
            </w:r>
            <w:proofErr w:type="spellStart"/>
            <w:r>
              <w:t>sudoPassword</w:t>
            </w:r>
            <w:proofErr w:type="spellEnd"/>
            <w:r>
              <w:t xml:space="preserve">, </w:t>
            </w:r>
            <w:proofErr w:type="spellStart"/>
            <w:r>
              <w:t>undeployCommand</w:t>
            </w:r>
            <w:proofErr w:type="spellEnd"/>
            <w:r>
              <w:t>)).read()</w:t>
            </w:r>
          </w:p>
          <w:p w14:paraId="105F43F2" w14:textId="77777777" w:rsidR="009B4EB4" w:rsidRDefault="009B4EB4" w:rsidP="009B4EB4">
            <w:pPr>
              <w:pStyle w:val="Standard"/>
            </w:pPr>
            <w:r>
              <w:tab/>
            </w:r>
            <w:r>
              <w:tab/>
              <w:t>print(p)</w:t>
            </w:r>
          </w:p>
          <w:p w14:paraId="31BE5E33" w14:textId="77777777" w:rsidR="009B4EB4" w:rsidRDefault="009B4EB4" w:rsidP="009B4EB4">
            <w:pPr>
              <w:pStyle w:val="Standard"/>
            </w:pPr>
          </w:p>
          <w:p w14:paraId="6F30A8B6" w14:textId="77777777" w:rsidR="009B4EB4" w:rsidRDefault="009B4EB4" w:rsidP="009B4EB4">
            <w:pPr>
              <w:pStyle w:val="Standard"/>
            </w:pPr>
            <w:r>
              <w:tab/>
            </w:r>
            <w:r>
              <w:tab/>
              <w:t>print("\t\t\t-------------------  \n\t\t\t------- 3 ---------  \n\t\t\t-------------------  \n")</w:t>
            </w:r>
          </w:p>
          <w:p w14:paraId="38C53452" w14:textId="77777777" w:rsidR="009B4EB4" w:rsidRDefault="009B4EB4" w:rsidP="009B4EB4">
            <w:pPr>
              <w:pStyle w:val="Standard"/>
            </w:pPr>
            <w:r>
              <w:tab/>
            </w:r>
            <w:r>
              <w:tab/>
              <w:t>a=None</w:t>
            </w:r>
          </w:p>
          <w:p w14:paraId="0074FE57" w14:textId="77777777" w:rsidR="009B4EB4" w:rsidRDefault="009B4EB4" w:rsidP="009B4EB4">
            <w:pPr>
              <w:pStyle w:val="Standard"/>
            </w:pPr>
            <w:r>
              <w:tab/>
            </w:r>
            <w:r>
              <w:tab/>
              <w:t>a=</w:t>
            </w:r>
            <w:proofErr w:type="spellStart"/>
            <w:r>
              <w:t>os.popen</w:t>
            </w:r>
            <w:proofErr w:type="spellEnd"/>
            <w:r>
              <w:t>('echo %</w:t>
            </w:r>
            <w:proofErr w:type="spellStart"/>
            <w:r>
              <w:t>s|sudo</w:t>
            </w:r>
            <w:proofErr w:type="spellEnd"/>
            <w:r>
              <w:t xml:space="preserve"> -S </w:t>
            </w:r>
            <w:proofErr w:type="spellStart"/>
            <w:r>
              <w:t>sudo</w:t>
            </w:r>
            <w:proofErr w:type="spellEnd"/>
            <w:r>
              <w:t xml:space="preserve"> docker </w:t>
            </w:r>
            <w:proofErr w:type="spellStart"/>
            <w:r>
              <w:t>ps</w:t>
            </w:r>
            <w:proofErr w:type="spellEnd"/>
            <w:r>
              <w:t xml:space="preserve"> -a | grep "Up" | cut -d " " -f 1' % (</w:t>
            </w:r>
            <w:proofErr w:type="spellStart"/>
            <w:r>
              <w:t>sudoPassword</w:t>
            </w:r>
            <w:proofErr w:type="spellEnd"/>
            <w:r>
              <w:t>)).read()</w:t>
            </w:r>
          </w:p>
          <w:p w14:paraId="234E0D33" w14:textId="77777777" w:rsidR="009B4EB4" w:rsidRDefault="009B4EB4" w:rsidP="009B4EB4">
            <w:pPr>
              <w:pStyle w:val="Standard"/>
            </w:pPr>
            <w:r>
              <w:tab/>
            </w:r>
            <w:r>
              <w:tab/>
              <w:t>print("\t\t\</w:t>
            </w:r>
            <w:proofErr w:type="spellStart"/>
            <w:r>
              <w:t>tRunning</w:t>
            </w:r>
            <w:proofErr w:type="spellEnd"/>
            <w:r>
              <w:t xml:space="preserve"> Container List:")</w:t>
            </w:r>
          </w:p>
          <w:p w14:paraId="045D1CD9" w14:textId="77777777" w:rsidR="009B4EB4" w:rsidRDefault="009B4EB4" w:rsidP="009B4EB4">
            <w:pPr>
              <w:pStyle w:val="Standard"/>
            </w:pPr>
            <w:r>
              <w:tab/>
            </w:r>
            <w:r>
              <w:tab/>
              <w:t>print(a)</w:t>
            </w:r>
          </w:p>
          <w:p w14:paraId="03285C1B" w14:textId="77777777" w:rsidR="009B4EB4" w:rsidRDefault="009B4EB4" w:rsidP="009B4EB4">
            <w:pPr>
              <w:pStyle w:val="Standard"/>
            </w:pPr>
            <w:r>
              <w:tab/>
            </w:r>
            <w:r>
              <w:tab/>
              <w:t xml:space="preserve">#if there isn't any containers running it is </w:t>
            </w:r>
            <w:proofErr w:type="spellStart"/>
            <w:r>
              <w:t>succesfull</w:t>
            </w:r>
            <w:proofErr w:type="spellEnd"/>
          </w:p>
          <w:p w14:paraId="3E623A88" w14:textId="77777777" w:rsidR="009B4EB4" w:rsidRDefault="009B4EB4" w:rsidP="009B4EB4">
            <w:pPr>
              <w:pStyle w:val="Standard"/>
            </w:pPr>
            <w:r>
              <w:tab/>
            </w:r>
            <w:r>
              <w:tab/>
              <w:t>print("##",a,"##")</w:t>
            </w:r>
          </w:p>
          <w:p w14:paraId="596C56E0" w14:textId="77777777" w:rsidR="009B4EB4" w:rsidRDefault="009B4EB4" w:rsidP="009B4EB4">
            <w:pPr>
              <w:pStyle w:val="Standard"/>
            </w:pPr>
          </w:p>
          <w:p w14:paraId="2C4DB1E8" w14:textId="77777777" w:rsidR="009B4EB4" w:rsidRDefault="009B4EB4" w:rsidP="009B4EB4">
            <w:pPr>
              <w:pStyle w:val="Standard"/>
            </w:pPr>
            <w:r>
              <w:tab/>
            </w:r>
            <w:r>
              <w:tab/>
              <w:t>if (</w:t>
            </w:r>
            <w:proofErr w:type="spellStart"/>
            <w:r>
              <w:t>len</w:t>
            </w:r>
            <w:proofErr w:type="spellEnd"/>
            <w:r>
              <w:t>(a) &lt;= 2) :</w:t>
            </w:r>
          </w:p>
          <w:p w14:paraId="3BAEE5A7" w14:textId="77777777" w:rsidR="009B4EB4" w:rsidRDefault="009B4EB4" w:rsidP="009B4EB4">
            <w:pPr>
              <w:pStyle w:val="Standard"/>
            </w:pPr>
            <w:r>
              <w:tab/>
            </w:r>
            <w:r>
              <w:tab/>
            </w:r>
            <w:r>
              <w:tab/>
            </w:r>
            <w:proofErr w:type="spellStart"/>
            <w:r>
              <w:t>writeToJasonDeployed</w:t>
            </w:r>
            <w:proofErr w:type="spellEnd"/>
            <w:r>
              <w:t>("success")</w:t>
            </w:r>
          </w:p>
          <w:p w14:paraId="3FACFF60" w14:textId="77777777" w:rsidR="009B4EB4" w:rsidRDefault="009B4EB4" w:rsidP="009B4EB4">
            <w:pPr>
              <w:pStyle w:val="Standard"/>
            </w:pPr>
            <w:r>
              <w:tab/>
            </w:r>
            <w:r>
              <w:tab/>
            </w:r>
            <w:r>
              <w:tab/>
            </w:r>
            <w:proofErr w:type="spellStart"/>
            <w:r>
              <w:t>sendJsonFile</w:t>
            </w:r>
            <w:proofErr w:type="spellEnd"/>
            <w:r>
              <w:t>()</w:t>
            </w:r>
          </w:p>
          <w:p w14:paraId="6ACDD931" w14:textId="77777777" w:rsidR="009B4EB4" w:rsidRDefault="009B4EB4" w:rsidP="009B4EB4">
            <w:pPr>
              <w:pStyle w:val="Standard"/>
            </w:pPr>
            <w:r>
              <w:tab/>
            </w:r>
            <w:r>
              <w:tab/>
              <w:t>else :</w:t>
            </w:r>
          </w:p>
          <w:p w14:paraId="76122C67" w14:textId="77777777" w:rsidR="009B4EB4" w:rsidRDefault="009B4EB4" w:rsidP="009B4EB4">
            <w:pPr>
              <w:pStyle w:val="Standard"/>
            </w:pPr>
            <w:r>
              <w:tab/>
            </w:r>
            <w:r>
              <w:tab/>
            </w:r>
            <w:r>
              <w:tab/>
            </w:r>
            <w:proofErr w:type="spellStart"/>
            <w:r>
              <w:t>writeToJasonDeployed</w:t>
            </w:r>
            <w:proofErr w:type="spellEnd"/>
            <w:r>
              <w:t>("fail")</w:t>
            </w:r>
          </w:p>
          <w:p w14:paraId="323E5225" w14:textId="77777777" w:rsidR="009B4EB4" w:rsidRDefault="009B4EB4" w:rsidP="009B4EB4">
            <w:pPr>
              <w:pStyle w:val="Standard"/>
            </w:pPr>
            <w:r>
              <w:tab/>
            </w:r>
            <w:r>
              <w:tab/>
            </w:r>
            <w:r>
              <w:tab/>
            </w:r>
            <w:proofErr w:type="spellStart"/>
            <w:r>
              <w:t>sendJsonFile</w:t>
            </w:r>
            <w:proofErr w:type="spellEnd"/>
            <w:r>
              <w:t>()</w:t>
            </w:r>
          </w:p>
          <w:p w14:paraId="1BE2307B" w14:textId="77777777" w:rsidR="009B4EB4" w:rsidRDefault="009B4EB4" w:rsidP="009B4EB4">
            <w:pPr>
              <w:pStyle w:val="Standard"/>
            </w:pPr>
            <w:r>
              <w:tab/>
              <w:t>else :</w:t>
            </w:r>
          </w:p>
          <w:p w14:paraId="4F6AACC2" w14:textId="77777777" w:rsidR="009B4EB4" w:rsidRDefault="009B4EB4" w:rsidP="009B4EB4">
            <w:pPr>
              <w:pStyle w:val="Standard"/>
            </w:pPr>
            <w:r>
              <w:tab/>
            </w:r>
            <w:r>
              <w:tab/>
              <w:t xml:space="preserve"># There is no container that matches the </w:t>
            </w:r>
            <w:proofErr w:type="spellStart"/>
            <w:r>
              <w:t>containerID</w:t>
            </w:r>
            <w:proofErr w:type="spellEnd"/>
          </w:p>
          <w:p w14:paraId="4A7272A8" w14:textId="77777777" w:rsidR="009B4EB4" w:rsidRDefault="009B4EB4" w:rsidP="009B4EB4">
            <w:pPr>
              <w:pStyle w:val="Standard"/>
            </w:pPr>
            <w:r>
              <w:tab/>
            </w:r>
            <w:r>
              <w:tab/>
            </w:r>
            <w:proofErr w:type="spellStart"/>
            <w:r>
              <w:t>writeToJasonDeployed</w:t>
            </w:r>
            <w:proofErr w:type="spellEnd"/>
            <w:r>
              <w:t>("fail")</w:t>
            </w:r>
          </w:p>
          <w:p w14:paraId="23A56B41" w14:textId="77777777" w:rsidR="009B4EB4" w:rsidRDefault="009B4EB4" w:rsidP="009B4EB4">
            <w:pPr>
              <w:pStyle w:val="Standard"/>
            </w:pPr>
            <w:r>
              <w:tab/>
            </w:r>
            <w:r>
              <w:tab/>
            </w:r>
            <w:proofErr w:type="spellStart"/>
            <w:r>
              <w:t>sendJsonFile</w:t>
            </w:r>
            <w:proofErr w:type="spellEnd"/>
            <w:r>
              <w:t>()</w:t>
            </w:r>
          </w:p>
          <w:p w14:paraId="1C105663" w14:textId="77777777" w:rsidR="009B4EB4" w:rsidRDefault="009B4EB4" w:rsidP="009B4EB4">
            <w:pPr>
              <w:pStyle w:val="Standard"/>
            </w:pPr>
          </w:p>
          <w:p w14:paraId="39CEC92A" w14:textId="77777777" w:rsidR="009B4EB4" w:rsidRDefault="009B4EB4" w:rsidP="009B4EB4">
            <w:pPr>
              <w:pStyle w:val="Standard"/>
            </w:pPr>
            <w:r>
              <w:t>def deploy():</w:t>
            </w:r>
          </w:p>
          <w:p w14:paraId="4D0828BF" w14:textId="77777777" w:rsidR="009B4EB4" w:rsidRDefault="009B4EB4" w:rsidP="009B4EB4">
            <w:pPr>
              <w:pStyle w:val="Standard"/>
            </w:pPr>
            <w:r>
              <w:tab/>
              <w:t>"""</w:t>
            </w:r>
          </w:p>
          <w:p w14:paraId="4D101515" w14:textId="77777777" w:rsidR="009B4EB4" w:rsidRDefault="009B4EB4" w:rsidP="009B4EB4">
            <w:pPr>
              <w:pStyle w:val="Standard"/>
            </w:pPr>
            <w:r>
              <w:tab/>
              <w:t>TODO</w:t>
            </w:r>
          </w:p>
          <w:p w14:paraId="7D059D78" w14:textId="77777777" w:rsidR="009B4EB4" w:rsidRDefault="009B4EB4" w:rsidP="009B4EB4">
            <w:pPr>
              <w:pStyle w:val="Standard"/>
            </w:pPr>
            <w:r>
              <w:tab/>
              <w:t>If the container should stay in state up:</w:t>
            </w:r>
          </w:p>
          <w:p w14:paraId="5B76F270" w14:textId="77777777" w:rsidR="009B4EB4" w:rsidRDefault="009B4EB4" w:rsidP="009B4EB4">
            <w:pPr>
              <w:pStyle w:val="Standard"/>
            </w:pPr>
            <w:r>
              <w:tab/>
              <w:t xml:space="preserve">to fix the problem open a second terminal to see if there is a container created, </w:t>
            </w:r>
          </w:p>
          <w:p w14:paraId="7D3F979D" w14:textId="77777777" w:rsidR="009B4EB4" w:rsidRDefault="009B4EB4" w:rsidP="009B4EB4">
            <w:pPr>
              <w:pStyle w:val="Standard"/>
            </w:pPr>
          </w:p>
          <w:p w14:paraId="0BA85594" w14:textId="77777777" w:rsidR="009B4EB4" w:rsidRDefault="009B4EB4" w:rsidP="009B4EB4">
            <w:pPr>
              <w:pStyle w:val="Standard"/>
            </w:pPr>
            <w:r>
              <w:tab/>
              <w:t>If the container is in state exited no need to open second terminal. Works fine.</w:t>
            </w:r>
          </w:p>
          <w:p w14:paraId="53E7C5D6" w14:textId="77777777" w:rsidR="009B4EB4" w:rsidRDefault="009B4EB4" w:rsidP="009B4EB4">
            <w:pPr>
              <w:pStyle w:val="Standard"/>
            </w:pPr>
          </w:p>
          <w:p w14:paraId="7D9D8FFC" w14:textId="77777777" w:rsidR="009B4EB4" w:rsidRDefault="009B4EB4" w:rsidP="009B4EB4">
            <w:pPr>
              <w:pStyle w:val="Standard"/>
            </w:pPr>
            <w:r>
              <w:tab/>
              <w:t>"""</w:t>
            </w:r>
          </w:p>
          <w:p w14:paraId="20A9B04F" w14:textId="77777777" w:rsidR="009B4EB4" w:rsidRDefault="009B4EB4" w:rsidP="009B4EB4">
            <w:pPr>
              <w:pStyle w:val="Standard"/>
            </w:pPr>
            <w:r>
              <w:tab/>
              <w:t>print("--------DEPLOY--------")</w:t>
            </w:r>
          </w:p>
          <w:p w14:paraId="28DD809F" w14:textId="77777777" w:rsidR="009B4EB4" w:rsidRDefault="009B4EB4" w:rsidP="009B4EB4">
            <w:pPr>
              <w:pStyle w:val="Standard"/>
            </w:pPr>
            <w:r>
              <w:tab/>
              <w:t xml:space="preserve">global </w:t>
            </w:r>
            <w:proofErr w:type="spellStart"/>
            <w:r>
              <w:t>containerID,repoURL,targetIP,targetPswd,source,destination</w:t>
            </w:r>
            <w:proofErr w:type="spellEnd"/>
          </w:p>
          <w:p w14:paraId="549C16E6" w14:textId="77777777" w:rsidR="009B4EB4" w:rsidRDefault="009B4EB4" w:rsidP="009B4EB4">
            <w:pPr>
              <w:pStyle w:val="Standard"/>
            </w:pPr>
            <w:r>
              <w:tab/>
              <w:t>"""TODO"""</w:t>
            </w:r>
            <w:r>
              <w:tab/>
            </w:r>
          </w:p>
          <w:p w14:paraId="032745CF" w14:textId="77777777" w:rsidR="009B4EB4" w:rsidRDefault="009B4EB4" w:rsidP="009B4EB4">
            <w:pPr>
              <w:pStyle w:val="Standard"/>
            </w:pPr>
            <w:r>
              <w:tab/>
            </w:r>
            <w:proofErr w:type="spellStart"/>
            <w:r>
              <w:t>programName</w:t>
            </w:r>
            <w:proofErr w:type="spellEnd"/>
            <w:r>
              <w:t xml:space="preserve"> = "</w:t>
            </w:r>
            <w:proofErr w:type="spellStart"/>
            <w:r>
              <w:t>wordpress</w:t>
            </w:r>
            <w:proofErr w:type="spellEnd"/>
            <w:r>
              <w:t>"</w:t>
            </w:r>
          </w:p>
          <w:p w14:paraId="14ADB7EC" w14:textId="77777777" w:rsidR="009B4EB4" w:rsidRDefault="009B4EB4" w:rsidP="009B4EB4">
            <w:pPr>
              <w:pStyle w:val="Standard"/>
            </w:pPr>
            <w:r>
              <w:tab/>
              <w:t>"""TODO"""</w:t>
            </w:r>
          </w:p>
          <w:p w14:paraId="6775822C" w14:textId="77777777" w:rsidR="009B4EB4" w:rsidRDefault="009B4EB4" w:rsidP="009B4EB4">
            <w:pPr>
              <w:pStyle w:val="Standard"/>
            </w:pPr>
            <w:r>
              <w:tab/>
            </w:r>
            <w:proofErr w:type="spellStart"/>
            <w:r>
              <w:t>sudoPassword</w:t>
            </w:r>
            <w:proofErr w:type="spellEnd"/>
            <w:r>
              <w:t>=</w:t>
            </w:r>
            <w:proofErr w:type="spellStart"/>
            <w:r>
              <w:t>targetPswd</w:t>
            </w:r>
            <w:proofErr w:type="spellEnd"/>
          </w:p>
          <w:p w14:paraId="220FADA0" w14:textId="77777777" w:rsidR="009B4EB4" w:rsidRDefault="009B4EB4" w:rsidP="009B4EB4">
            <w:pPr>
              <w:pStyle w:val="Standard"/>
            </w:pPr>
            <w:r>
              <w:lastRenderedPageBreak/>
              <w:tab/>
            </w:r>
            <w:proofErr w:type="spellStart"/>
            <w:r>
              <w:t>deployCommand</w:t>
            </w:r>
            <w:proofErr w:type="spellEnd"/>
            <w:r>
              <w:t>= '</w:t>
            </w:r>
            <w:proofErr w:type="spellStart"/>
            <w:r>
              <w:t>sudo</w:t>
            </w:r>
            <w:proofErr w:type="spellEnd"/>
            <w:r>
              <w:t xml:space="preserve"> docker run '+ str( </w:t>
            </w:r>
            <w:proofErr w:type="spellStart"/>
            <w:r>
              <w:t>programName</w:t>
            </w:r>
            <w:proofErr w:type="spellEnd"/>
            <w:r>
              <w:t>)</w:t>
            </w:r>
          </w:p>
          <w:p w14:paraId="4E848C38" w14:textId="77777777" w:rsidR="009B4EB4" w:rsidRDefault="009B4EB4" w:rsidP="009B4EB4">
            <w:pPr>
              <w:pStyle w:val="Standard"/>
            </w:pPr>
            <w:r>
              <w:tab/>
            </w:r>
            <w:proofErr w:type="spellStart"/>
            <w:r>
              <w:t>listRunningContainersCommand</w:t>
            </w:r>
            <w:proofErr w:type="spellEnd"/>
            <w:r>
              <w:t>= '</w:t>
            </w:r>
            <w:proofErr w:type="spellStart"/>
            <w:r>
              <w:t>sudo</w:t>
            </w:r>
            <w:proofErr w:type="spellEnd"/>
            <w:r>
              <w:t xml:space="preserve"> docker </w:t>
            </w:r>
            <w:proofErr w:type="spellStart"/>
            <w:r>
              <w:t>ps'</w:t>
            </w:r>
            <w:proofErr w:type="spellEnd"/>
          </w:p>
          <w:p w14:paraId="4E0429EB" w14:textId="77777777" w:rsidR="009B4EB4" w:rsidRDefault="009B4EB4" w:rsidP="009B4EB4">
            <w:pPr>
              <w:pStyle w:val="Standard"/>
            </w:pPr>
            <w:r>
              <w:tab/>
            </w:r>
          </w:p>
          <w:p w14:paraId="10C8F397" w14:textId="77777777" w:rsidR="009B4EB4" w:rsidRDefault="009B4EB4" w:rsidP="009B4EB4">
            <w:pPr>
              <w:pStyle w:val="Standard"/>
            </w:pPr>
            <w:r>
              <w:tab/>
              <w:t xml:space="preserve">p = </w:t>
            </w:r>
            <w:proofErr w:type="spellStart"/>
            <w:r>
              <w:t>os.popen</w:t>
            </w:r>
            <w:proofErr w:type="spellEnd"/>
            <w:r>
              <w:t>('echo %</w:t>
            </w:r>
            <w:proofErr w:type="spellStart"/>
            <w:r>
              <w:t>s|sudo</w:t>
            </w:r>
            <w:proofErr w:type="spellEnd"/>
            <w:r>
              <w:t xml:space="preserve"> -S %s' % (</w:t>
            </w:r>
            <w:proofErr w:type="spellStart"/>
            <w:r>
              <w:t>sudoPassword</w:t>
            </w:r>
            <w:proofErr w:type="spellEnd"/>
            <w:r>
              <w:t xml:space="preserve">, </w:t>
            </w:r>
            <w:proofErr w:type="spellStart"/>
            <w:r>
              <w:t>listRunningContainersCommand</w:t>
            </w:r>
            <w:proofErr w:type="spellEnd"/>
            <w:r>
              <w:t>)).read()</w:t>
            </w:r>
          </w:p>
          <w:p w14:paraId="0835ABD2" w14:textId="77777777" w:rsidR="009B4EB4" w:rsidRDefault="009B4EB4" w:rsidP="009B4EB4">
            <w:pPr>
              <w:pStyle w:val="Standard"/>
            </w:pPr>
            <w:r>
              <w:tab/>
              <w:t>print("\t\t\t-------------------  \n\t\t\t------- 1 ---------  \n\t\t\t-------------------  \n")</w:t>
            </w:r>
          </w:p>
          <w:p w14:paraId="0E0D411A" w14:textId="77777777" w:rsidR="009B4EB4" w:rsidRDefault="009B4EB4" w:rsidP="009B4EB4">
            <w:pPr>
              <w:pStyle w:val="Standard"/>
            </w:pPr>
            <w:r>
              <w:tab/>
              <w:t>print("\t\t\</w:t>
            </w:r>
            <w:proofErr w:type="spellStart"/>
            <w:r>
              <w:t>tRunning</w:t>
            </w:r>
            <w:proofErr w:type="spellEnd"/>
            <w:r>
              <w:t xml:space="preserve"> Container list:")</w:t>
            </w:r>
          </w:p>
          <w:p w14:paraId="2D87438F" w14:textId="77777777" w:rsidR="009B4EB4" w:rsidRDefault="009B4EB4" w:rsidP="009B4EB4">
            <w:pPr>
              <w:pStyle w:val="Standard"/>
            </w:pPr>
            <w:r>
              <w:tab/>
              <w:t>print(p)</w:t>
            </w:r>
          </w:p>
          <w:p w14:paraId="393798DF" w14:textId="77777777" w:rsidR="009B4EB4" w:rsidRDefault="009B4EB4" w:rsidP="009B4EB4">
            <w:pPr>
              <w:pStyle w:val="Standard"/>
            </w:pPr>
          </w:p>
          <w:p w14:paraId="24F06746" w14:textId="77777777" w:rsidR="009B4EB4" w:rsidRDefault="009B4EB4" w:rsidP="009B4EB4">
            <w:pPr>
              <w:pStyle w:val="Standard"/>
            </w:pPr>
            <w:r>
              <w:t>#</w:t>
            </w:r>
            <w:r>
              <w:tab/>
              <w:t xml:space="preserve">p= </w:t>
            </w:r>
            <w:proofErr w:type="spellStart"/>
            <w:r>
              <w:t>os.popen</w:t>
            </w:r>
            <w:proofErr w:type="spellEnd"/>
            <w:r>
              <w:t>('echo %</w:t>
            </w:r>
            <w:proofErr w:type="spellStart"/>
            <w:r>
              <w:t>s|sudo</w:t>
            </w:r>
            <w:proofErr w:type="spellEnd"/>
            <w:r>
              <w:t xml:space="preserve"> -S %s' % (</w:t>
            </w:r>
            <w:proofErr w:type="spellStart"/>
            <w:r>
              <w:t>sudoPassword</w:t>
            </w:r>
            <w:proofErr w:type="spellEnd"/>
            <w:r>
              <w:t xml:space="preserve">, </w:t>
            </w:r>
            <w:proofErr w:type="spellStart"/>
            <w:r>
              <w:t>deployCommand</w:t>
            </w:r>
            <w:proofErr w:type="spellEnd"/>
            <w:r>
              <w:t>)).read()</w:t>
            </w:r>
          </w:p>
          <w:p w14:paraId="35B6AE1D" w14:textId="77777777" w:rsidR="009B4EB4" w:rsidRDefault="009B4EB4" w:rsidP="009B4EB4">
            <w:pPr>
              <w:pStyle w:val="Standard"/>
            </w:pPr>
            <w:r>
              <w:tab/>
              <w:t>print("\t\t\t-------------------  \n\t\t\t------- 2 ---------  \n\t\t\t-------------------  \n")</w:t>
            </w:r>
          </w:p>
          <w:p w14:paraId="3C426587" w14:textId="77777777" w:rsidR="009B4EB4" w:rsidRDefault="009B4EB4" w:rsidP="009B4EB4">
            <w:pPr>
              <w:pStyle w:val="Standard"/>
            </w:pPr>
            <w:r>
              <w:tab/>
              <w:t>print("\t\t\</w:t>
            </w:r>
            <w:proofErr w:type="spellStart"/>
            <w:r>
              <w:t>tCreating</w:t>
            </w:r>
            <w:proofErr w:type="spellEnd"/>
            <w:r>
              <w:t xml:space="preserve"> Container")</w:t>
            </w:r>
          </w:p>
          <w:p w14:paraId="5A3DC176" w14:textId="77777777" w:rsidR="009B4EB4" w:rsidRDefault="009B4EB4" w:rsidP="009B4EB4">
            <w:pPr>
              <w:pStyle w:val="Standard"/>
            </w:pPr>
            <w:r>
              <w:tab/>
              <w:t>print(p)</w:t>
            </w:r>
          </w:p>
          <w:p w14:paraId="0E33A868" w14:textId="77777777" w:rsidR="009B4EB4" w:rsidRDefault="009B4EB4" w:rsidP="009B4EB4">
            <w:pPr>
              <w:pStyle w:val="Standard"/>
            </w:pPr>
          </w:p>
          <w:p w14:paraId="6ED05DC4" w14:textId="77777777" w:rsidR="009B4EB4" w:rsidRDefault="009B4EB4" w:rsidP="009B4EB4">
            <w:pPr>
              <w:pStyle w:val="Standard"/>
            </w:pPr>
            <w:r>
              <w:tab/>
              <w:t>p=</w:t>
            </w:r>
            <w:proofErr w:type="spellStart"/>
            <w:r>
              <w:t>os.popen</w:t>
            </w:r>
            <w:proofErr w:type="spellEnd"/>
            <w:r>
              <w:t>('echo %</w:t>
            </w:r>
            <w:proofErr w:type="spellStart"/>
            <w:r>
              <w:t>s|sudo</w:t>
            </w:r>
            <w:proofErr w:type="spellEnd"/>
            <w:r>
              <w:t xml:space="preserve"> -S %s' % (</w:t>
            </w:r>
            <w:proofErr w:type="spellStart"/>
            <w:r>
              <w:t>sudoPassword</w:t>
            </w:r>
            <w:proofErr w:type="spellEnd"/>
            <w:r>
              <w:t xml:space="preserve">, </w:t>
            </w:r>
            <w:proofErr w:type="spellStart"/>
            <w:r>
              <w:t>listRunningContainersCommand</w:t>
            </w:r>
            <w:proofErr w:type="spellEnd"/>
            <w:r>
              <w:t>)).read()</w:t>
            </w:r>
          </w:p>
          <w:p w14:paraId="4AAA2D0D" w14:textId="77777777" w:rsidR="009B4EB4" w:rsidRDefault="009B4EB4" w:rsidP="009B4EB4">
            <w:pPr>
              <w:pStyle w:val="Standard"/>
            </w:pPr>
            <w:r>
              <w:tab/>
              <w:t>print("\t\t\t-------------------  \n\t\t\t------- 3 ---------  \n\t\t\t-------------------  \n")</w:t>
            </w:r>
          </w:p>
          <w:p w14:paraId="7D8F2782" w14:textId="77777777" w:rsidR="009B4EB4" w:rsidRDefault="009B4EB4" w:rsidP="009B4EB4">
            <w:pPr>
              <w:pStyle w:val="Standard"/>
            </w:pPr>
            <w:r>
              <w:tab/>
              <w:t>print("\t\t\</w:t>
            </w:r>
            <w:proofErr w:type="spellStart"/>
            <w:r>
              <w:t>tRunning</w:t>
            </w:r>
            <w:proofErr w:type="spellEnd"/>
            <w:r>
              <w:t xml:space="preserve"> Container List:")</w:t>
            </w:r>
          </w:p>
          <w:p w14:paraId="77EB939E" w14:textId="77777777" w:rsidR="009B4EB4" w:rsidRDefault="009B4EB4" w:rsidP="009B4EB4">
            <w:pPr>
              <w:pStyle w:val="Standard"/>
            </w:pPr>
            <w:r>
              <w:tab/>
              <w:t>print(p)</w:t>
            </w:r>
          </w:p>
          <w:p w14:paraId="238B1C18" w14:textId="77777777" w:rsidR="009B4EB4" w:rsidRDefault="009B4EB4" w:rsidP="009B4EB4">
            <w:pPr>
              <w:pStyle w:val="Standard"/>
            </w:pPr>
            <w:r>
              <w:tab/>
              <w:t>a=None</w:t>
            </w:r>
          </w:p>
          <w:p w14:paraId="2AC19CC3" w14:textId="77777777" w:rsidR="009B4EB4" w:rsidRDefault="009B4EB4" w:rsidP="009B4EB4">
            <w:pPr>
              <w:pStyle w:val="Standard"/>
            </w:pPr>
            <w:r>
              <w:tab/>
              <w:t>a=</w:t>
            </w:r>
            <w:proofErr w:type="spellStart"/>
            <w:r>
              <w:t>os.popen</w:t>
            </w:r>
            <w:proofErr w:type="spellEnd"/>
            <w:r>
              <w:t>('echo %</w:t>
            </w:r>
            <w:proofErr w:type="spellStart"/>
            <w:r>
              <w:t>s|sudo</w:t>
            </w:r>
            <w:proofErr w:type="spellEnd"/>
            <w:r>
              <w:t xml:space="preserve"> -S </w:t>
            </w:r>
            <w:proofErr w:type="spellStart"/>
            <w:r>
              <w:t>sudo</w:t>
            </w:r>
            <w:proofErr w:type="spellEnd"/>
            <w:r>
              <w:t xml:space="preserve"> docker </w:t>
            </w:r>
            <w:proofErr w:type="spellStart"/>
            <w:r>
              <w:t>ps</w:t>
            </w:r>
            <w:proofErr w:type="spellEnd"/>
            <w:r>
              <w:t xml:space="preserve"> -a | grep "Up" | cut -d " " -f 1' % (</w:t>
            </w:r>
            <w:proofErr w:type="spellStart"/>
            <w:r>
              <w:t>sudoPassword</w:t>
            </w:r>
            <w:proofErr w:type="spellEnd"/>
            <w:r>
              <w:t>)).read()</w:t>
            </w:r>
          </w:p>
          <w:p w14:paraId="60A7A8B9" w14:textId="77777777" w:rsidR="009B4EB4" w:rsidRDefault="009B4EB4" w:rsidP="009B4EB4">
            <w:pPr>
              <w:pStyle w:val="Standard"/>
            </w:pPr>
            <w:r>
              <w:tab/>
              <w:t>print("\t\t\t-------------------  \n\t\t\t------- 4 ---------  \n\t\t\t-------------------  \n")</w:t>
            </w:r>
          </w:p>
          <w:p w14:paraId="1B00B0C7" w14:textId="77777777" w:rsidR="009B4EB4" w:rsidRDefault="009B4EB4" w:rsidP="009B4EB4">
            <w:pPr>
              <w:pStyle w:val="Standard"/>
            </w:pPr>
            <w:r>
              <w:tab/>
              <w:t>print("\t\</w:t>
            </w:r>
            <w:proofErr w:type="spellStart"/>
            <w:r>
              <w:t>tContainer</w:t>
            </w:r>
            <w:proofErr w:type="spellEnd"/>
            <w:r>
              <w:t xml:space="preserve"> ID of the Container Status is Up:")</w:t>
            </w:r>
          </w:p>
          <w:p w14:paraId="048A8788" w14:textId="77777777" w:rsidR="009B4EB4" w:rsidRDefault="009B4EB4" w:rsidP="009B4EB4">
            <w:pPr>
              <w:pStyle w:val="Standard"/>
            </w:pPr>
            <w:r>
              <w:tab/>
              <w:t>print(a)</w:t>
            </w:r>
          </w:p>
          <w:p w14:paraId="517E1996" w14:textId="77777777" w:rsidR="009B4EB4" w:rsidRDefault="009B4EB4" w:rsidP="009B4EB4">
            <w:pPr>
              <w:pStyle w:val="Standard"/>
            </w:pPr>
            <w:r>
              <w:tab/>
              <w:t>#If a isn't null there is a running container.</w:t>
            </w:r>
          </w:p>
          <w:p w14:paraId="6DA87DA2" w14:textId="77777777" w:rsidR="009B4EB4" w:rsidRDefault="009B4EB4" w:rsidP="009B4EB4">
            <w:pPr>
              <w:pStyle w:val="Standard"/>
            </w:pPr>
            <w:r>
              <w:tab/>
            </w:r>
            <w:proofErr w:type="spellStart"/>
            <w:r>
              <w:t>containerID</w:t>
            </w:r>
            <w:proofErr w:type="spellEnd"/>
            <w:r>
              <w:t>=None</w:t>
            </w:r>
          </w:p>
          <w:p w14:paraId="73E8B080" w14:textId="77777777" w:rsidR="009B4EB4" w:rsidRDefault="009B4EB4" w:rsidP="009B4EB4">
            <w:pPr>
              <w:pStyle w:val="Standard"/>
            </w:pPr>
            <w:r>
              <w:tab/>
            </w:r>
            <w:proofErr w:type="spellStart"/>
            <w:r>
              <w:t>containerID</w:t>
            </w:r>
            <w:proofErr w:type="spellEnd"/>
            <w:r>
              <w:t xml:space="preserve"> = </w:t>
            </w:r>
            <w:proofErr w:type="spellStart"/>
            <w:r>
              <w:t>a.split</w:t>
            </w:r>
            <w:proofErr w:type="spellEnd"/>
            <w:r>
              <w:t>('\n')[0]</w:t>
            </w:r>
          </w:p>
          <w:p w14:paraId="40C81A0F" w14:textId="77777777" w:rsidR="009B4EB4" w:rsidRDefault="009B4EB4" w:rsidP="009B4EB4">
            <w:pPr>
              <w:pStyle w:val="Standard"/>
            </w:pPr>
          </w:p>
          <w:p w14:paraId="579C7928" w14:textId="77777777" w:rsidR="009B4EB4" w:rsidRDefault="009B4EB4" w:rsidP="009B4EB4">
            <w:pPr>
              <w:pStyle w:val="Standard"/>
            </w:pPr>
            <w:r>
              <w:tab/>
              <w:t>#change the condition</w:t>
            </w:r>
          </w:p>
          <w:p w14:paraId="28E0C6DA" w14:textId="77777777" w:rsidR="009B4EB4" w:rsidRDefault="009B4EB4" w:rsidP="009B4EB4">
            <w:pPr>
              <w:pStyle w:val="Standard"/>
            </w:pPr>
            <w:r>
              <w:tab/>
              <w:t>if (</w:t>
            </w:r>
            <w:proofErr w:type="spellStart"/>
            <w:r>
              <w:t>containerID</w:t>
            </w:r>
            <w:proofErr w:type="spellEnd"/>
            <w:r>
              <w:t xml:space="preserve"> != None) :</w:t>
            </w:r>
          </w:p>
          <w:p w14:paraId="5239726F" w14:textId="77777777" w:rsidR="009B4EB4" w:rsidRDefault="009B4EB4" w:rsidP="009B4EB4">
            <w:pPr>
              <w:pStyle w:val="Standard"/>
            </w:pPr>
            <w:r>
              <w:tab/>
            </w:r>
            <w:r>
              <w:tab/>
            </w:r>
            <w:proofErr w:type="spellStart"/>
            <w:r>
              <w:t>writeToJasonDeployed</w:t>
            </w:r>
            <w:proofErr w:type="spellEnd"/>
            <w:r>
              <w:t>("success")</w:t>
            </w:r>
          </w:p>
          <w:p w14:paraId="00E7F2FB" w14:textId="77777777" w:rsidR="009B4EB4" w:rsidRDefault="009B4EB4" w:rsidP="009B4EB4">
            <w:pPr>
              <w:pStyle w:val="Standard"/>
            </w:pPr>
            <w:r>
              <w:tab/>
            </w:r>
            <w:r>
              <w:tab/>
            </w:r>
            <w:proofErr w:type="spellStart"/>
            <w:r>
              <w:t>sendJsonFile</w:t>
            </w:r>
            <w:proofErr w:type="spellEnd"/>
            <w:r>
              <w:t>()</w:t>
            </w:r>
          </w:p>
          <w:p w14:paraId="5D6134D0" w14:textId="77777777" w:rsidR="009B4EB4" w:rsidRDefault="009B4EB4" w:rsidP="009B4EB4">
            <w:pPr>
              <w:pStyle w:val="Standard"/>
            </w:pPr>
            <w:r>
              <w:tab/>
              <w:t>else :</w:t>
            </w:r>
          </w:p>
          <w:p w14:paraId="75340127" w14:textId="77777777" w:rsidR="009B4EB4" w:rsidRDefault="009B4EB4" w:rsidP="009B4EB4">
            <w:pPr>
              <w:pStyle w:val="Standard"/>
            </w:pPr>
            <w:r>
              <w:tab/>
            </w:r>
            <w:r>
              <w:tab/>
            </w:r>
            <w:proofErr w:type="spellStart"/>
            <w:r>
              <w:t>writeToJasonDeployed</w:t>
            </w:r>
            <w:proofErr w:type="spellEnd"/>
            <w:r>
              <w:t>("fail")</w:t>
            </w:r>
          </w:p>
          <w:p w14:paraId="671D288E" w14:textId="77777777" w:rsidR="009B4EB4" w:rsidRDefault="009B4EB4" w:rsidP="009B4EB4">
            <w:pPr>
              <w:pStyle w:val="Standard"/>
            </w:pPr>
            <w:r>
              <w:tab/>
            </w:r>
            <w:r>
              <w:tab/>
            </w:r>
            <w:proofErr w:type="spellStart"/>
            <w:r>
              <w:t>sendJsonFile</w:t>
            </w:r>
            <w:proofErr w:type="spellEnd"/>
            <w:r>
              <w:t>()</w:t>
            </w:r>
          </w:p>
          <w:p w14:paraId="64A9C54C" w14:textId="77777777" w:rsidR="009B4EB4" w:rsidRDefault="009B4EB4" w:rsidP="009B4EB4">
            <w:pPr>
              <w:pStyle w:val="Standard"/>
            </w:pPr>
          </w:p>
          <w:p w14:paraId="6002DC29" w14:textId="77777777" w:rsidR="009B4EB4" w:rsidRDefault="009B4EB4" w:rsidP="009B4EB4">
            <w:pPr>
              <w:pStyle w:val="Standard"/>
            </w:pPr>
          </w:p>
          <w:p w14:paraId="68C4EBC8" w14:textId="77777777" w:rsidR="009B4EB4" w:rsidRDefault="009B4EB4" w:rsidP="009B4EB4">
            <w:pPr>
              <w:pStyle w:val="Standard"/>
            </w:pPr>
            <w:r>
              <w:t xml:space="preserve">def </w:t>
            </w:r>
            <w:proofErr w:type="spellStart"/>
            <w:r>
              <w:t>writeToJasonDeployed</w:t>
            </w:r>
            <w:proofErr w:type="spellEnd"/>
            <w:r>
              <w:t>(info):</w:t>
            </w:r>
          </w:p>
          <w:p w14:paraId="65963E28" w14:textId="77777777" w:rsidR="009B4EB4" w:rsidRDefault="009B4EB4" w:rsidP="009B4EB4">
            <w:pPr>
              <w:pStyle w:val="Standard"/>
            </w:pPr>
            <w:r>
              <w:lastRenderedPageBreak/>
              <w:tab/>
              <w:t>data = {}</w:t>
            </w:r>
          </w:p>
          <w:p w14:paraId="4FDB70F4" w14:textId="77777777" w:rsidR="009B4EB4" w:rsidRDefault="009B4EB4" w:rsidP="009B4EB4">
            <w:pPr>
              <w:pStyle w:val="Standard"/>
            </w:pPr>
            <w:r>
              <w:tab/>
              <w:t>data['Deployment'] = []</w:t>
            </w:r>
          </w:p>
          <w:p w14:paraId="3089141D" w14:textId="77777777" w:rsidR="009B4EB4" w:rsidRDefault="009B4EB4" w:rsidP="009B4EB4">
            <w:pPr>
              <w:pStyle w:val="Standard"/>
            </w:pPr>
            <w:r>
              <w:tab/>
              <w:t>if info == "success" :</w:t>
            </w:r>
            <w:r>
              <w:tab/>
            </w:r>
            <w:r>
              <w:tab/>
            </w:r>
          </w:p>
          <w:p w14:paraId="15D55D5A" w14:textId="77777777" w:rsidR="009B4EB4" w:rsidRDefault="009B4EB4" w:rsidP="009B4EB4">
            <w:pPr>
              <w:pStyle w:val="Standard"/>
            </w:pPr>
            <w:r>
              <w:tab/>
            </w:r>
            <w:r>
              <w:tab/>
              <w:t>data['Deployment'].append({</w:t>
            </w:r>
          </w:p>
          <w:p w14:paraId="356AFDBE" w14:textId="77777777" w:rsidR="009B4EB4" w:rsidRDefault="009B4EB4" w:rsidP="009B4EB4">
            <w:pPr>
              <w:pStyle w:val="Standard"/>
            </w:pPr>
            <w:r>
              <w:tab/>
              <w:t xml:space="preserve">    </w:t>
            </w:r>
            <w:r>
              <w:tab/>
              <w:t>'State': 'Success',</w:t>
            </w:r>
          </w:p>
          <w:p w14:paraId="649536C4" w14:textId="77777777" w:rsidR="009B4EB4" w:rsidRDefault="009B4EB4" w:rsidP="009B4EB4">
            <w:pPr>
              <w:pStyle w:val="Standard"/>
            </w:pPr>
            <w:r>
              <w:tab/>
              <w:t xml:space="preserve">    </w:t>
            </w:r>
            <w:r>
              <w:tab/>
              <w:t>'</w:t>
            </w:r>
            <w:proofErr w:type="spellStart"/>
            <w:r>
              <w:t>Deployment':'Deploy</w:t>
            </w:r>
            <w:proofErr w:type="spellEnd"/>
            <w:r>
              <w:t xml:space="preserve">', </w:t>
            </w:r>
          </w:p>
          <w:p w14:paraId="4B62E7C0" w14:textId="77777777" w:rsidR="009B4EB4" w:rsidRDefault="009B4EB4" w:rsidP="009B4EB4">
            <w:pPr>
              <w:pStyle w:val="Standard"/>
            </w:pPr>
            <w:r>
              <w:tab/>
              <w:t xml:space="preserve">    </w:t>
            </w:r>
            <w:r>
              <w:tab/>
              <w:t>'</w:t>
            </w:r>
            <w:proofErr w:type="spellStart"/>
            <w:r>
              <w:t>ContainerID</w:t>
            </w:r>
            <w:proofErr w:type="spellEnd"/>
            <w:r>
              <w:t xml:space="preserve">' : </w:t>
            </w:r>
            <w:proofErr w:type="spellStart"/>
            <w:r>
              <w:t>containerID</w:t>
            </w:r>
            <w:proofErr w:type="spellEnd"/>
            <w:r>
              <w:t xml:space="preserve"> ,</w:t>
            </w:r>
          </w:p>
          <w:p w14:paraId="2C6195D4" w14:textId="77777777" w:rsidR="009B4EB4" w:rsidRDefault="009B4EB4" w:rsidP="009B4EB4">
            <w:pPr>
              <w:pStyle w:val="Standard"/>
            </w:pPr>
            <w:r>
              <w:tab/>
            </w:r>
            <w:r>
              <w:tab/>
            </w:r>
            <w:r>
              <w:tab/>
              <w:t>'</w:t>
            </w:r>
            <w:proofErr w:type="spellStart"/>
            <w:r>
              <w:t>destination':destination</w:t>
            </w:r>
            <w:proofErr w:type="spellEnd"/>
            <w:r>
              <w:t>,</w:t>
            </w:r>
          </w:p>
          <w:p w14:paraId="36BDC121" w14:textId="77777777" w:rsidR="009B4EB4" w:rsidRDefault="009B4EB4" w:rsidP="009B4EB4">
            <w:pPr>
              <w:pStyle w:val="Standard"/>
            </w:pPr>
            <w:r>
              <w:tab/>
            </w:r>
            <w:r>
              <w:tab/>
            </w:r>
            <w:r>
              <w:tab/>
              <w:t>'</w:t>
            </w:r>
            <w:proofErr w:type="spellStart"/>
            <w:r>
              <w:t>source':source</w:t>
            </w:r>
            <w:proofErr w:type="spellEnd"/>
          </w:p>
          <w:p w14:paraId="28A6E409" w14:textId="77777777" w:rsidR="009B4EB4" w:rsidRDefault="009B4EB4" w:rsidP="009B4EB4">
            <w:pPr>
              <w:pStyle w:val="Standard"/>
            </w:pPr>
            <w:r>
              <w:tab/>
            </w:r>
            <w:r>
              <w:tab/>
              <w:t>})</w:t>
            </w:r>
          </w:p>
          <w:p w14:paraId="2586E6F7" w14:textId="77777777" w:rsidR="009B4EB4" w:rsidRDefault="009B4EB4" w:rsidP="009B4EB4">
            <w:pPr>
              <w:pStyle w:val="Standard"/>
            </w:pPr>
            <w:r>
              <w:tab/>
            </w:r>
            <w:proofErr w:type="spellStart"/>
            <w:r>
              <w:t>elif</w:t>
            </w:r>
            <w:proofErr w:type="spellEnd"/>
            <w:r>
              <w:t xml:space="preserve"> info == "fail" :</w:t>
            </w:r>
          </w:p>
          <w:p w14:paraId="43576653" w14:textId="77777777" w:rsidR="009B4EB4" w:rsidRDefault="009B4EB4" w:rsidP="009B4EB4">
            <w:pPr>
              <w:pStyle w:val="Standard"/>
            </w:pPr>
            <w:r>
              <w:tab/>
            </w:r>
            <w:r>
              <w:tab/>
              <w:t>data['Deployment'].append({</w:t>
            </w:r>
          </w:p>
          <w:p w14:paraId="0AFD5AC4" w14:textId="77777777" w:rsidR="009B4EB4" w:rsidRDefault="009B4EB4" w:rsidP="009B4EB4">
            <w:pPr>
              <w:pStyle w:val="Standard"/>
            </w:pPr>
            <w:r>
              <w:tab/>
              <w:t xml:space="preserve">    </w:t>
            </w:r>
            <w:r>
              <w:tab/>
              <w:t>'State': 'Failed',</w:t>
            </w:r>
          </w:p>
          <w:p w14:paraId="348FD829" w14:textId="77777777" w:rsidR="009B4EB4" w:rsidRDefault="009B4EB4" w:rsidP="009B4EB4">
            <w:pPr>
              <w:pStyle w:val="Standard"/>
            </w:pPr>
            <w:r>
              <w:tab/>
              <w:t xml:space="preserve">    </w:t>
            </w:r>
            <w:r>
              <w:tab/>
              <w:t>'</w:t>
            </w:r>
            <w:proofErr w:type="spellStart"/>
            <w:r>
              <w:t>Deployment':'Deploy</w:t>
            </w:r>
            <w:proofErr w:type="spellEnd"/>
            <w:r>
              <w:t xml:space="preserve">', </w:t>
            </w:r>
          </w:p>
          <w:p w14:paraId="0D647743" w14:textId="77777777" w:rsidR="009B4EB4" w:rsidRDefault="009B4EB4" w:rsidP="009B4EB4">
            <w:pPr>
              <w:pStyle w:val="Standard"/>
            </w:pPr>
            <w:r>
              <w:tab/>
              <w:t xml:space="preserve">    </w:t>
            </w:r>
            <w:r>
              <w:tab/>
              <w:t>'</w:t>
            </w:r>
            <w:proofErr w:type="spellStart"/>
            <w:r>
              <w:t>ContainerID</w:t>
            </w:r>
            <w:proofErr w:type="spellEnd"/>
            <w:r>
              <w:t xml:space="preserve">' : </w:t>
            </w:r>
            <w:proofErr w:type="spellStart"/>
            <w:r>
              <w:t>containerID</w:t>
            </w:r>
            <w:proofErr w:type="spellEnd"/>
            <w:r>
              <w:t xml:space="preserve"> ,</w:t>
            </w:r>
          </w:p>
          <w:p w14:paraId="623FFB10" w14:textId="77777777" w:rsidR="009B4EB4" w:rsidRDefault="009B4EB4" w:rsidP="009B4EB4">
            <w:pPr>
              <w:pStyle w:val="Standard"/>
            </w:pPr>
            <w:r>
              <w:tab/>
            </w:r>
            <w:r>
              <w:tab/>
            </w:r>
            <w:r>
              <w:tab/>
              <w:t>'</w:t>
            </w:r>
            <w:proofErr w:type="spellStart"/>
            <w:r>
              <w:t>destination':destination</w:t>
            </w:r>
            <w:proofErr w:type="spellEnd"/>
            <w:r>
              <w:t>,</w:t>
            </w:r>
          </w:p>
          <w:p w14:paraId="4B8F77B8" w14:textId="77777777" w:rsidR="009B4EB4" w:rsidRDefault="009B4EB4" w:rsidP="009B4EB4">
            <w:pPr>
              <w:pStyle w:val="Standard"/>
            </w:pPr>
            <w:r>
              <w:tab/>
            </w:r>
            <w:r>
              <w:tab/>
            </w:r>
            <w:r>
              <w:tab/>
              <w:t>'</w:t>
            </w:r>
            <w:proofErr w:type="spellStart"/>
            <w:r>
              <w:t>source':source</w:t>
            </w:r>
            <w:proofErr w:type="spellEnd"/>
          </w:p>
          <w:p w14:paraId="59F09EB1" w14:textId="77777777" w:rsidR="009B4EB4" w:rsidRDefault="009B4EB4" w:rsidP="009B4EB4">
            <w:pPr>
              <w:pStyle w:val="Standard"/>
            </w:pPr>
            <w:r>
              <w:tab/>
            </w:r>
            <w:r>
              <w:tab/>
              <w:t>})</w:t>
            </w:r>
          </w:p>
          <w:p w14:paraId="7F04C5C3" w14:textId="77777777" w:rsidR="009B4EB4" w:rsidRDefault="009B4EB4" w:rsidP="009B4EB4">
            <w:pPr>
              <w:pStyle w:val="Standard"/>
            </w:pPr>
            <w:r>
              <w:tab/>
              <w:t>with open('/home/</w:t>
            </w:r>
            <w:proofErr w:type="spellStart"/>
            <w:r>
              <w:t>mel</w:t>
            </w:r>
            <w:proofErr w:type="spellEnd"/>
            <w:r>
              <w:t>/Desktop/software/python/</w:t>
            </w:r>
            <w:proofErr w:type="spellStart"/>
            <w:r>
              <w:t>response.json</w:t>
            </w:r>
            <w:proofErr w:type="spellEnd"/>
            <w:r>
              <w:t xml:space="preserve">', 'w') as </w:t>
            </w:r>
            <w:proofErr w:type="spellStart"/>
            <w:r>
              <w:t>outfile</w:t>
            </w:r>
            <w:proofErr w:type="spellEnd"/>
            <w:r>
              <w:t>:</w:t>
            </w:r>
          </w:p>
          <w:p w14:paraId="7523C565" w14:textId="77777777" w:rsidR="009B4EB4" w:rsidRDefault="009B4EB4" w:rsidP="009B4EB4">
            <w:pPr>
              <w:pStyle w:val="Standard"/>
            </w:pPr>
            <w:r>
              <w:tab/>
              <w:t xml:space="preserve">    </w:t>
            </w:r>
            <w:proofErr w:type="spellStart"/>
            <w:r>
              <w:t>json.dump</w:t>
            </w:r>
            <w:proofErr w:type="spellEnd"/>
            <w:r>
              <w:t xml:space="preserve">(data, </w:t>
            </w:r>
            <w:proofErr w:type="spellStart"/>
            <w:r>
              <w:t>outfile</w:t>
            </w:r>
            <w:proofErr w:type="spellEnd"/>
            <w:r>
              <w:t>)</w:t>
            </w:r>
          </w:p>
          <w:p w14:paraId="7858A1C2" w14:textId="77777777" w:rsidR="009B4EB4" w:rsidRDefault="009B4EB4" w:rsidP="009B4EB4">
            <w:pPr>
              <w:pStyle w:val="Standard"/>
            </w:pPr>
          </w:p>
          <w:p w14:paraId="7B42893B" w14:textId="77777777" w:rsidR="009B4EB4" w:rsidRDefault="009B4EB4" w:rsidP="009B4EB4">
            <w:pPr>
              <w:pStyle w:val="Standard"/>
            </w:pPr>
            <w:r>
              <w:t xml:space="preserve">def </w:t>
            </w:r>
            <w:proofErr w:type="spellStart"/>
            <w:r>
              <w:t>writeToJasonUndeployed</w:t>
            </w:r>
            <w:proofErr w:type="spellEnd"/>
            <w:r>
              <w:t>(info):</w:t>
            </w:r>
          </w:p>
          <w:p w14:paraId="4297A314" w14:textId="77777777" w:rsidR="009B4EB4" w:rsidRDefault="009B4EB4" w:rsidP="009B4EB4">
            <w:pPr>
              <w:pStyle w:val="Standard"/>
            </w:pPr>
            <w:r>
              <w:tab/>
              <w:t>data = {}</w:t>
            </w:r>
          </w:p>
          <w:p w14:paraId="4E581FD7" w14:textId="77777777" w:rsidR="009B4EB4" w:rsidRDefault="009B4EB4" w:rsidP="009B4EB4">
            <w:pPr>
              <w:pStyle w:val="Standard"/>
            </w:pPr>
            <w:r>
              <w:tab/>
              <w:t>data['Deployment'] = []</w:t>
            </w:r>
          </w:p>
          <w:p w14:paraId="25CA5253" w14:textId="77777777" w:rsidR="009B4EB4" w:rsidRDefault="009B4EB4" w:rsidP="009B4EB4">
            <w:pPr>
              <w:pStyle w:val="Standard"/>
            </w:pPr>
            <w:r>
              <w:tab/>
              <w:t>if info == "success" :</w:t>
            </w:r>
            <w:r>
              <w:tab/>
            </w:r>
          </w:p>
          <w:p w14:paraId="5DC4FE1C" w14:textId="77777777" w:rsidR="009B4EB4" w:rsidRDefault="009B4EB4" w:rsidP="009B4EB4">
            <w:pPr>
              <w:pStyle w:val="Standard"/>
            </w:pPr>
            <w:r>
              <w:tab/>
            </w:r>
            <w:r>
              <w:tab/>
              <w:t>data['Deployment'].append({</w:t>
            </w:r>
          </w:p>
          <w:p w14:paraId="69556EB5" w14:textId="77777777" w:rsidR="009B4EB4" w:rsidRDefault="009B4EB4" w:rsidP="009B4EB4">
            <w:pPr>
              <w:pStyle w:val="Standard"/>
            </w:pPr>
            <w:r>
              <w:tab/>
              <w:t xml:space="preserve">    </w:t>
            </w:r>
            <w:r>
              <w:tab/>
              <w:t>'State': 'Success',</w:t>
            </w:r>
          </w:p>
          <w:p w14:paraId="0D84FD3C" w14:textId="77777777" w:rsidR="009B4EB4" w:rsidRDefault="009B4EB4" w:rsidP="009B4EB4">
            <w:pPr>
              <w:pStyle w:val="Standard"/>
            </w:pPr>
            <w:r>
              <w:tab/>
              <w:t xml:space="preserve">    </w:t>
            </w:r>
            <w:r>
              <w:tab/>
              <w:t>'Deployment':'</w:t>
            </w:r>
            <w:proofErr w:type="spellStart"/>
            <w:r>
              <w:t>Undeploy</w:t>
            </w:r>
            <w:proofErr w:type="spellEnd"/>
            <w:r>
              <w:t xml:space="preserve">', </w:t>
            </w:r>
          </w:p>
          <w:p w14:paraId="41F3945A" w14:textId="77777777" w:rsidR="009B4EB4" w:rsidRDefault="009B4EB4" w:rsidP="009B4EB4">
            <w:pPr>
              <w:pStyle w:val="Standard"/>
            </w:pPr>
            <w:r>
              <w:tab/>
            </w:r>
            <w:r>
              <w:tab/>
            </w:r>
            <w:r>
              <w:tab/>
              <w:t>'</w:t>
            </w:r>
            <w:proofErr w:type="spellStart"/>
            <w:r>
              <w:t>destination':destination</w:t>
            </w:r>
            <w:proofErr w:type="spellEnd"/>
            <w:r>
              <w:t>,</w:t>
            </w:r>
          </w:p>
          <w:p w14:paraId="388F2B52" w14:textId="77777777" w:rsidR="009B4EB4" w:rsidRDefault="009B4EB4" w:rsidP="009B4EB4">
            <w:pPr>
              <w:pStyle w:val="Standard"/>
            </w:pPr>
            <w:r>
              <w:tab/>
            </w:r>
            <w:r>
              <w:tab/>
            </w:r>
            <w:r>
              <w:tab/>
              <w:t>'</w:t>
            </w:r>
            <w:proofErr w:type="spellStart"/>
            <w:r>
              <w:t>source':source</w:t>
            </w:r>
            <w:proofErr w:type="spellEnd"/>
          </w:p>
          <w:p w14:paraId="677DAE78" w14:textId="77777777" w:rsidR="009B4EB4" w:rsidRDefault="009B4EB4" w:rsidP="009B4EB4">
            <w:pPr>
              <w:pStyle w:val="Standard"/>
            </w:pPr>
            <w:r>
              <w:tab/>
            </w:r>
            <w:r>
              <w:tab/>
              <w:t>})</w:t>
            </w:r>
          </w:p>
          <w:p w14:paraId="5B9B2EF3" w14:textId="77777777" w:rsidR="009B4EB4" w:rsidRDefault="009B4EB4" w:rsidP="009B4EB4">
            <w:pPr>
              <w:pStyle w:val="Standard"/>
            </w:pPr>
            <w:r>
              <w:tab/>
            </w:r>
            <w:proofErr w:type="spellStart"/>
            <w:r>
              <w:t>elif</w:t>
            </w:r>
            <w:proofErr w:type="spellEnd"/>
            <w:r>
              <w:t xml:space="preserve"> info == "fail":</w:t>
            </w:r>
          </w:p>
          <w:p w14:paraId="6B64F5B1" w14:textId="77777777" w:rsidR="009B4EB4" w:rsidRDefault="009B4EB4" w:rsidP="009B4EB4">
            <w:pPr>
              <w:pStyle w:val="Standard"/>
            </w:pPr>
            <w:r>
              <w:tab/>
            </w:r>
            <w:r>
              <w:tab/>
              <w:t>data['Deployment'].append({</w:t>
            </w:r>
          </w:p>
          <w:p w14:paraId="1B328A34" w14:textId="77777777" w:rsidR="009B4EB4" w:rsidRDefault="009B4EB4" w:rsidP="009B4EB4">
            <w:pPr>
              <w:pStyle w:val="Standard"/>
            </w:pPr>
            <w:r>
              <w:tab/>
              <w:t xml:space="preserve">    </w:t>
            </w:r>
            <w:r>
              <w:tab/>
              <w:t>'State': 'Failed',</w:t>
            </w:r>
          </w:p>
          <w:p w14:paraId="7CECACF3" w14:textId="77777777" w:rsidR="009B4EB4" w:rsidRDefault="009B4EB4" w:rsidP="009B4EB4">
            <w:pPr>
              <w:pStyle w:val="Standard"/>
            </w:pPr>
            <w:r>
              <w:tab/>
              <w:t xml:space="preserve">    </w:t>
            </w:r>
            <w:r>
              <w:tab/>
              <w:t>'Deployment':'</w:t>
            </w:r>
            <w:proofErr w:type="spellStart"/>
            <w:r>
              <w:t>Undeploy</w:t>
            </w:r>
            <w:proofErr w:type="spellEnd"/>
            <w:r>
              <w:t xml:space="preserve">', </w:t>
            </w:r>
          </w:p>
          <w:p w14:paraId="1EB3F219" w14:textId="77777777" w:rsidR="009B4EB4" w:rsidRDefault="009B4EB4" w:rsidP="009B4EB4">
            <w:pPr>
              <w:pStyle w:val="Standard"/>
            </w:pPr>
            <w:r>
              <w:tab/>
            </w:r>
            <w:r>
              <w:tab/>
            </w:r>
            <w:r>
              <w:tab/>
              <w:t>'</w:t>
            </w:r>
            <w:proofErr w:type="spellStart"/>
            <w:r>
              <w:t>destination':destination</w:t>
            </w:r>
            <w:proofErr w:type="spellEnd"/>
            <w:r>
              <w:t>,</w:t>
            </w:r>
          </w:p>
          <w:p w14:paraId="785B5A75" w14:textId="77777777" w:rsidR="009B4EB4" w:rsidRDefault="009B4EB4" w:rsidP="009B4EB4">
            <w:pPr>
              <w:pStyle w:val="Standard"/>
            </w:pPr>
            <w:r>
              <w:tab/>
            </w:r>
            <w:r>
              <w:tab/>
            </w:r>
            <w:r>
              <w:tab/>
              <w:t>'</w:t>
            </w:r>
            <w:proofErr w:type="spellStart"/>
            <w:r>
              <w:t>source':source</w:t>
            </w:r>
            <w:proofErr w:type="spellEnd"/>
          </w:p>
          <w:p w14:paraId="63AA2F3E" w14:textId="77777777" w:rsidR="009B4EB4" w:rsidRDefault="009B4EB4" w:rsidP="009B4EB4">
            <w:pPr>
              <w:pStyle w:val="Standard"/>
            </w:pPr>
            <w:r>
              <w:tab/>
            </w:r>
            <w:r>
              <w:tab/>
              <w:t>})</w:t>
            </w:r>
          </w:p>
          <w:p w14:paraId="12E3375E" w14:textId="77777777" w:rsidR="009B4EB4" w:rsidRDefault="009B4EB4" w:rsidP="009B4EB4">
            <w:pPr>
              <w:pStyle w:val="Standard"/>
            </w:pPr>
            <w:r>
              <w:tab/>
              <w:t>with open('/home/</w:t>
            </w:r>
            <w:proofErr w:type="spellStart"/>
            <w:r>
              <w:t>mel</w:t>
            </w:r>
            <w:proofErr w:type="spellEnd"/>
            <w:r>
              <w:t>/Desktop/software/python/</w:t>
            </w:r>
            <w:proofErr w:type="spellStart"/>
            <w:r>
              <w:t>response.json</w:t>
            </w:r>
            <w:proofErr w:type="spellEnd"/>
            <w:r>
              <w:t xml:space="preserve">', 'w') as </w:t>
            </w:r>
            <w:proofErr w:type="spellStart"/>
            <w:r>
              <w:t>outfile</w:t>
            </w:r>
            <w:proofErr w:type="spellEnd"/>
            <w:r>
              <w:t>:</w:t>
            </w:r>
          </w:p>
          <w:p w14:paraId="31CFBC75" w14:textId="77777777" w:rsidR="009B4EB4" w:rsidRDefault="009B4EB4" w:rsidP="009B4EB4">
            <w:pPr>
              <w:pStyle w:val="Standard"/>
            </w:pPr>
            <w:r>
              <w:tab/>
              <w:t xml:space="preserve">    </w:t>
            </w:r>
            <w:proofErr w:type="spellStart"/>
            <w:r>
              <w:t>json.dump</w:t>
            </w:r>
            <w:proofErr w:type="spellEnd"/>
            <w:r>
              <w:t xml:space="preserve">(data, </w:t>
            </w:r>
            <w:proofErr w:type="spellStart"/>
            <w:r>
              <w:t>outfile</w:t>
            </w:r>
            <w:proofErr w:type="spellEnd"/>
            <w:r>
              <w:t>)</w:t>
            </w:r>
          </w:p>
          <w:p w14:paraId="097DADE6" w14:textId="77777777" w:rsidR="009B4EB4" w:rsidRDefault="009B4EB4" w:rsidP="009B4EB4">
            <w:pPr>
              <w:pStyle w:val="Standard"/>
            </w:pPr>
          </w:p>
          <w:p w14:paraId="3584F86B" w14:textId="77777777" w:rsidR="009B4EB4" w:rsidRDefault="009B4EB4" w:rsidP="009B4EB4">
            <w:pPr>
              <w:pStyle w:val="Standard"/>
            </w:pPr>
          </w:p>
          <w:p w14:paraId="493AECA0" w14:textId="77777777" w:rsidR="009B4EB4" w:rsidRDefault="009B4EB4" w:rsidP="009B4EB4">
            <w:pPr>
              <w:pStyle w:val="Standard"/>
            </w:pPr>
            <w:r>
              <w:t xml:space="preserve">def </w:t>
            </w:r>
            <w:proofErr w:type="spellStart"/>
            <w:r>
              <w:t>sendJsonFile</w:t>
            </w:r>
            <w:proofErr w:type="spellEnd"/>
            <w:r>
              <w:t>():</w:t>
            </w:r>
          </w:p>
          <w:p w14:paraId="74948219" w14:textId="77777777" w:rsidR="009B4EB4" w:rsidRDefault="009B4EB4" w:rsidP="009B4EB4">
            <w:pPr>
              <w:pStyle w:val="Standard"/>
            </w:pPr>
            <w:r>
              <w:tab/>
            </w:r>
            <w:proofErr w:type="spellStart"/>
            <w:r>
              <w:t>jsonFile</w:t>
            </w:r>
            <w:proofErr w:type="spellEnd"/>
            <w:r>
              <w:t xml:space="preserve"> = open(r'/home/</w:t>
            </w:r>
            <w:proofErr w:type="spellStart"/>
            <w:r>
              <w:t>mel</w:t>
            </w:r>
            <w:proofErr w:type="spellEnd"/>
            <w:r>
              <w:t>/Desktop/software/python/</w:t>
            </w:r>
            <w:proofErr w:type="spellStart"/>
            <w:r>
              <w:t>response.json</w:t>
            </w:r>
            <w:proofErr w:type="spellEnd"/>
            <w:r>
              <w:t>', 'r')</w:t>
            </w:r>
          </w:p>
          <w:p w14:paraId="00500055" w14:textId="77777777" w:rsidR="009B4EB4" w:rsidRDefault="009B4EB4" w:rsidP="009B4EB4">
            <w:pPr>
              <w:pStyle w:val="Standard"/>
            </w:pPr>
            <w:r>
              <w:tab/>
              <w:t xml:space="preserve">data = </w:t>
            </w:r>
            <w:proofErr w:type="spellStart"/>
            <w:r>
              <w:t>json.load</w:t>
            </w:r>
            <w:proofErr w:type="spellEnd"/>
            <w:r>
              <w:t>(</w:t>
            </w:r>
            <w:proofErr w:type="spellStart"/>
            <w:r>
              <w:t>jsonFile</w:t>
            </w:r>
            <w:proofErr w:type="spellEnd"/>
            <w:r>
              <w:t>)</w:t>
            </w:r>
          </w:p>
          <w:p w14:paraId="18296B1D" w14:textId="77777777" w:rsidR="009B4EB4" w:rsidRDefault="009B4EB4" w:rsidP="009B4EB4">
            <w:pPr>
              <w:pStyle w:val="Standard"/>
            </w:pPr>
            <w:r>
              <w:tab/>
              <w:t>print (data)</w:t>
            </w:r>
          </w:p>
          <w:p w14:paraId="07FEEDCA" w14:textId="77777777" w:rsidR="009B4EB4" w:rsidRDefault="009B4EB4" w:rsidP="009B4EB4">
            <w:pPr>
              <w:pStyle w:val="Standard"/>
            </w:pPr>
          </w:p>
          <w:p w14:paraId="59F50D58" w14:textId="77777777" w:rsidR="009B4EB4" w:rsidRDefault="009B4EB4" w:rsidP="009B4EB4">
            <w:pPr>
              <w:pStyle w:val="Standard"/>
            </w:pPr>
            <w:r>
              <w:tab/>
              <w:t xml:space="preserve"># sending post request and saving response as response object </w:t>
            </w:r>
          </w:p>
          <w:p w14:paraId="290DC663" w14:textId="77777777" w:rsidR="009B4EB4" w:rsidRDefault="009B4EB4" w:rsidP="009B4EB4">
            <w:pPr>
              <w:pStyle w:val="Standard"/>
            </w:pPr>
            <w:r>
              <w:tab/>
              <w:t xml:space="preserve">r = </w:t>
            </w:r>
            <w:proofErr w:type="spellStart"/>
            <w:r>
              <w:t>requests.post</w:t>
            </w:r>
            <w:proofErr w:type="spellEnd"/>
            <w:r>
              <w:t>(</w:t>
            </w:r>
            <w:proofErr w:type="spellStart"/>
            <w:r>
              <w:t>url</w:t>
            </w:r>
            <w:proofErr w:type="spellEnd"/>
            <w:r>
              <w:t xml:space="preserve"> = 'http://localhost:8080', data = </w:t>
            </w:r>
            <w:proofErr w:type="spellStart"/>
            <w:r>
              <w:t>json.dumps</w:t>
            </w:r>
            <w:proofErr w:type="spellEnd"/>
            <w:r>
              <w:t xml:space="preserve">(data)) </w:t>
            </w:r>
          </w:p>
          <w:p w14:paraId="108092B8" w14:textId="77777777" w:rsidR="009B4EB4" w:rsidRDefault="009B4EB4" w:rsidP="009B4EB4">
            <w:pPr>
              <w:pStyle w:val="Standard"/>
            </w:pPr>
            <w:r>
              <w:tab/>
              <w:t xml:space="preserve"># extracting response text </w:t>
            </w:r>
          </w:p>
          <w:p w14:paraId="2F894CA6" w14:textId="77777777" w:rsidR="009B4EB4" w:rsidRDefault="009B4EB4" w:rsidP="009B4EB4">
            <w:pPr>
              <w:pStyle w:val="Standard"/>
            </w:pPr>
            <w:r>
              <w:tab/>
            </w:r>
            <w:proofErr w:type="spellStart"/>
            <w:r>
              <w:t>sent_json</w:t>
            </w:r>
            <w:proofErr w:type="spellEnd"/>
            <w:r>
              <w:t xml:space="preserve"> = </w:t>
            </w:r>
            <w:proofErr w:type="spellStart"/>
            <w:r>
              <w:t>r.headers</w:t>
            </w:r>
            <w:proofErr w:type="spellEnd"/>
          </w:p>
          <w:p w14:paraId="414E51CC" w14:textId="77777777" w:rsidR="009B4EB4" w:rsidRDefault="009B4EB4" w:rsidP="009B4EB4">
            <w:pPr>
              <w:pStyle w:val="Standard"/>
            </w:pPr>
            <w:r>
              <w:tab/>
              <w:t>print("\</w:t>
            </w:r>
            <w:proofErr w:type="spellStart"/>
            <w:r>
              <w:t>nResponse</w:t>
            </w:r>
            <w:proofErr w:type="spellEnd"/>
            <w:r>
              <w:t>:%s"%</w:t>
            </w:r>
            <w:proofErr w:type="spellStart"/>
            <w:r>
              <w:t>sent_json</w:t>
            </w:r>
            <w:proofErr w:type="spellEnd"/>
            <w:r>
              <w:t>)</w:t>
            </w:r>
          </w:p>
          <w:p w14:paraId="74A4E29C" w14:textId="77777777" w:rsidR="009B4EB4" w:rsidRDefault="009B4EB4" w:rsidP="009B4EB4">
            <w:pPr>
              <w:pStyle w:val="Standard"/>
            </w:pPr>
          </w:p>
          <w:p w14:paraId="74968343" w14:textId="77777777" w:rsidR="009B4EB4" w:rsidRDefault="009B4EB4" w:rsidP="009B4EB4">
            <w:pPr>
              <w:pStyle w:val="Standard"/>
            </w:pPr>
            <w:proofErr w:type="spellStart"/>
            <w:r>
              <w:t>containerID</w:t>
            </w:r>
            <w:proofErr w:type="spellEnd"/>
            <w:r>
              <w:t xml:space="preserve"> = 0</w:t>
            </w:r>
          </w:p>
          <w:p w14:paraId="4D36A6A3" w14:textId="77777777" w:rsidR="009B4EB4" w:rsidRDefault="009B4EB4" w:rsidP="009B4EB4">
            <w:pPr>
              <w:pStyle w:val="Standard"/>
            </w:pPr>
            <w:proofErr w:type="spellStart"/>
            <w:r>
              <w:t>repoURL</w:t>
            </w:r>
            <w:proofErr w:type="spellEnd"/>
            <w:r>
              <w:t xml:space="preserve"> = ""</w:t>
            </w:r>
          </w:p>
          <w:p w14:paraId="44A39A73" w14:textId="77777777" w:rsidR="009B4EB4" w:rsidRDefault="009B4EB4" w:rsidP="009B4EB4">
            <w:pPr>
              <w:pStyle w:val="Standard"/>
            </w:pPr>
            <w:proofErr w:type="spellStart"/>
            <w:r>
              <w:t>targetIP</w:t>
            </w:r>
            <w:proofErr w:type="spellEnd"/>
            <w:r>
              <w:t xml:space="preserve"> = ""</w:t>
            </w:r>
          </w:p>
          <w:p w14:paraId="53690272" w14:textId="77777777" w:rsidR="009B4EB4" w:rsidRDefault="009B4EB4" w:rsidP="009B4EB4">
            <w:pPr>
              <w:pStyle w:val="Standard"/>
            </w:pPr>
            <w:proofErr w:type="spellStart"/>
            <w:r>
              <w:t>targetPswd</w:t>
            </w:r>
            <w:proofErr w:type="spellEnd"/>
            <w:r>
              <w:t xml:space="preserve"> =""</w:t>
            </w:r>
          </w:p>
          <w:p w14:paraId="7E8FB2FE" w14:textId="77777777" w:rsidR="009B4EB4" w:rsidRDefault="009B4EB4" w:rsidP="009B4EB4">
            <w:pPr>
              <w:pStyle w:val="Standard"/>
            </w:pPr>
            <w:r>
              <w:t>source = 0</w:t>
            </w:r>
          </w:p>
          <w:p w14:paraId="69D2A378" w14:textId="77777777" w:rsidR="009B4EB4" w:rsidRDefault="009B4EB4" w:rsidP="009B4EB4">
            <w:pPr>
              <w:pStyle w:val="Standard"/>
            </w:pPr>
            <w:r>
              <w:t>destination =0</w:t>
            </w:r>
          </w:p>
          <w:p w14:paraId="50D633B2" w14:textId="77777777" w:rsidR="009B4EB4" w:rsidRDefault="009B4EB4" w:rsidP="009B4EB4">
            <w:pPr>
              <w:pStyle w:val="Standard"/>
            </w:pPr>
            <w:proofErr w:type="spellStart"/>
            <w:r>
              <w:t>jsonRequestParsing</w:t>
            </w:r>
            <w:proofErr w:type="spellEnd"/>
            <w:r>
              <w:t>()</w:t>
            </w:r>
          </w:p>
          <w:p w14:paraId="448A0C3B" w14:textId="77777777" w:rsidR="009B4EB4" w:rsidRDefault="009B4EB4" w:rsidP="009B4EB4">
            <w:pPr>
              <w:pStyle w:val="Standard"/>
            </w:pPr>
          </w:p>
          <w:p w14:paraId="7F0401BB" w14:textId="77777777" w:rsidR="009B4EB4" w:rsidRDefault="009B4EB4" w:rsidP="009B4EB4">
            <w:pPr>
              <w:pStyle w:val="Standard"/>
            </w:pPr>
            <w:r>
              <w:t>#</w:t>
            </w:r>
            <w:proofErr w:type="spellStart"/>
            <w:r>
              <w:t>os.system</w:t>
            </w:r>
            <w:proofErr w:type="spellEnd"/>
            <w:r>
              <w:t>("gnome-terminal --disable-factory")</w:t>
            </w:r>
          </w:p>
          <w:p w14:paraId="57C35C04" w14:textId="77777777" w:rsidR="009B4EB4" w:rsidRDefault="009B4EB4" w:rsidP="009B4EB4">
            <w:pPr>
              <w:pStyle w:val="Standard"/>
            </w:pPr>
          </w:p>
          <w:p w14:paraId="7CADF3AB" w14:textId="77777777" w:rsidR="009B4EB4" w:rsidRDefault="009B4EB4" w:rsidP="009B4EB4">
            <w:pPr>
              <w:pStyle w:val="Standard"/>
            </w:pPr>
          </w:p>
          <w:p w14:paraId="3869EEBE" w14:textId="77777777" w:rsidR="009B4EB4" w:rsidRDefault="009B4EB4" w:rsidP="009B4EB4">
            <w:pPr>
              <w:pStyle w:val="Standard"/>
            </w:pPr>
            <w:r>
              <w:t>""" TODO</w:t>
            </w:r>
          </w:p>
          <w:p w14:paraId="52F8C02C" w14:textId="77777777" w:rsidR="009B4EB4" w:rsidRDefault="009B4EB4" w:rsidP="009B4EB4">
            <w:pPr>
              <w:pStyle w:val="Standard"/>
            </w:pPr>
            <w:r>
              <w:t xml:space="preserve">container ID  = </w:t>
            </w:r>
            <w:proofErr w:type="spellStart"/>
            <w:r>
              <w:t>sudo</w:t>
            </w:r>
            <w:proofErr w:type="spellEnd"/>
            <w:r>
              <w:t xml:space="preserve"> docker </w:t>
            </w:r>
            <w:proofErr w:type="spellStart"/>
            <w:r>
              <w:t>ps</w:t>
            </w:r>
            <w:proofErr w:type="spellEnd"/>
            <w:r>
              <w:t xml:space="preserve"> -a | grep "Up" | cut -d " " -f 1</w:t>
            </w:r>
          </w:p>
          <w:p w14:paraId="2BF126F6" w14:textId="77777777" w:rsidR="009B4EB4" w:rsidRDefault="009B4EB4" w:rsidP="009B4EB4">
            <w:pPr>
              <w:pStyle w:val="Standard"/>
            </w:pPr>
            <w:r>
              <w:t>"""</w:t>
            </w:r>
          </w:p>
          <w:p w14:paraId="5D707013" w14:textId="77777777" w:rsidR="009B4EB4" w:rsidRDefault="009B4EB4" w:rsidP="009B4EB4">
            <w:pPr>
              <w:pStyle w:val="Standard"/>
            </w:pPr>
          </w:p>
          <w:p w14:paraId="3D887865" w14:textId="77777777" w:rsidR="009B4EB4" w:rsidRDefault="009B4EB4" w:rsidP="009B4EB4">
            <w:pPr>
              <w:pStyle w:val="Standard"/>
            </w:pPr>
          </w:p>
          <w:p w14:paraId="377F9F52" w14:textId="77777777" w:rsidR="009B4EB4" w:rsidRDefault="009B4EB4" w:rsidP="009B4EB4">
            <w:pPr>
              <w:pStyle w:val="Standard"/>
            </w:pPr>
          </w:p>
          <w:p w14:paraId="360FE475" w14:textId="77777777" w:rsidR="009B4EB4" w:rsidRDefault="009B4EB4" w:rsidP="009B4EB4">
            <w:pPr>
              <w:pStyle w:val="Standard"/>
            </w:pPr>
          </w:p>
          <w:p w14:paraId="111250FC" w14:textId="705A2388" w:rsidR="009B4EB4" w:rsidRDefault="009B4EB4" w:rsidP="007368CA">
            <w:pPr>
              <w:pStyle w:val="Standard"/>
              <w:rPr>
                <w:u w:val="single"/>
              </w:rPr>
            </w:pPr>
            <w:r>
              <w:rPr>
                <w:u w:val="single"/>
              </w:rPr>
              <w:t>RESOURCES :</w:t>
            </w:r>
          </w:p>
          <w:p w14:paraId="4D11FF5B" w14:textId="13129AE2" w:rsidR="009B4EB4" w:rsidRDefault="009B4EB4" w:rsidP="007368CA">
            <w:pPr>
              <w:pStyle w:val="Standard"/>
            </w:pPr>
            <w:hyperlink r:id="rId15" w:history="1">
              <w:r>
                <w:rPr>
                  <w:rStyle w:val="Hyperlink"/>
                </w:rPr>
                <w:t>https://blog.oddbit.com/post/2014-08-11-four-ways-to-connect-a-docker/</w:t>
              </w:r>
            </w:hyperlink>
          </w:p>
          <w:p w14:paraId="4BCC78A3" w14:textId="42B3E4D8" w:rsidR="009B4EB4" w:rsidRDefault="009B4EB4" w:rsidP="007368CA">
            <w:pPr>
              <w:pStyle w:val="Standard"/>
            </w:pPr>
            <w:hyperlink r:id="rId16" w:history="1">
              <w:r>
                <w:rPr>
                  <w:rStyle w:val="Hyperlink"/>
                </w:rPr>
                <w:t>https://nickjanetakis.com/blog/docker-tip-73-connecting-to-a-remote-docker-daemon</w:t>
              </w:r>
            </w:hyperlink>
          </w:p>
          <w:p w14:paraId="0A5F08A4" w14:textId="7C7AEFF3" w:rsidR="009B4EB4" w:rsidRPr="009B4EB4" w:rsidRDefault="009B4EB4" w:rsidP="007368CA">
            <w:pPr>
              <w:pStyle w:val="Standard"/>
              <w:rPr>
                <w:u w:val="single"/>
              </w:rPr>
            </w:pPr>
            <w:hyperlink r:id="rId17" w:history="1">
              <w:r>
                <w:rPr>
                  <w:rStyle w:val="Hyperlink"/>
                </w:rPr>
                <w:t>https://github.com/gokhanhas/my-app</w:t>
              </w:r>
            </w:hyperlink>
          </w:p>
          <w:p w14:paraId="75CB1657" w14:textId="286EDEDE" w:rsidR="007801AA" w:rsidRPr="007801AA" w:rsidRDefault="007801AA" w:rsidP="007801AA">
            <w:pPr>
              <w:pStyle w:val="Signature"/>
            </w:pPr>
            <w:hyperlink r:id="rId18" w:history="1">
              <w:r>
                <w:rPr>
                  <w:rStyle w:val="Hyperlink"/>
                </w:rPr>
                <w:t>https://cloudkul.com/blog/understanding-communication-docker-containers/</w:t>
              </w:r>
            </w:hyperlink>
            <w:bookmarkStart w:id="0" w:name="_GoBack"/>
            <w:bookmarkEnd w:id="0"/>
          </w:p>
          <w:sdt>
            <w:sdtPr>
              <w:alias w:val="Enter your name:"/>
              <w:tag w:val="Enter your name:"/>
              <w:id w:val="1307041948"/>
              <w:placeholder>
                <w:docPart w:val="2BC02317C61A4EADA39E7B159CE0930F"/>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73DE8E10" w14:textId="095B305F" w:rsidR="004D7F4E" w:rsidRPr="00EF7109" w:rsidRDefault="006166DA" w:rsidP="003A05FE">
                <w:pPr>
                  <w:pStyle w:val="Signature"/>
                </w:pPr>
                <w:r>
                  <w:t>DEPLOY</w:t>
                </w:r>
              </w:p>
            </w:sdtContent>
          </w:sdt>
        </w:tc>
      </w:tr>
    </w:tbl>
    <w:p w14:paraId="6EF920C4" w14:textId="77777777" w:rsidR="00621FD0" w:rsidRDefault="00621FD0" w:rsidP="00EF7109">
      <w:pPr>
        <w:pStyle w:val="NoSpacing"/>
      </w:pPr>
    </w:p>
    <w:p w14:paraId="666AFCEE" w14:textId="77777777" w:rsidR="00621FD0" w:rsidRDefault="00621FD0" w:rsidP="00EF7109">
      <w:pPr>
        <w:pStyle w:val="NoSpacing"/>
      </w:pPr>
    </w:p>
    <w:sectPr w:rsidR="00621FD0" w:rsidSect="004D7F4E">
      <w:footerReference w:type="defaul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306B" w14:textId="77777777" w:rsidR="00DE2B89" w:rsidRDefault="00DE2B89" w:rsidP="00713050">
      <w:pPr>
        <w:spacing w:line="240" w:lineRule="auto"/>
      </w:pPr>
      <w:r>
        <w:separator/>
      </w:r>
    </w:p>
  </w:endnote>
  <w:endnote w:type="continuationSeparator" w:id="0">
    <w:p w14:paraId="652F19B6" w14:textId="77777777" w:rsidR="00DE2B89" w:rsidRDefault="00DE2B8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14:paraId="729625C2"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6C37" w14:textId="77777777" w:rsidR="00DE2B89" w:rsidRDefault="00DE2B89" w:rsidP="00713050">
      <w:pPr>
        <w:spacing w:line="240" w:lineRule="auto"/>
      </w:pPr>
      <w:r>
        <w:separator/>
      </w:r>
    </w:p>
  </w:footnote>
  <w:footnote w:type="continuationSeparator" w:id="0">
    <w:p w14:paraId="1E62DCD8" w14:textId="77777777" w:rsidR="00DE2B89" w:rsidRDefault="00DE2B89"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DA"/>
    <w:rsid w:val="00022E2F"/>
    <w:rsid w:val="000353A6"/>
    <w:rsid w:val="0006350A"/>
    <w:rsid w:val="000B0C2C"/>
    <w:rsid w:val="000C6374"/>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4417"/>
    <w:rsid w:val="00610578"/>
    <w:rsid w:val="006166DA"/>
    <w:rsid w:val="00621FD0"/>
    <w:rsid w:val="00641630"/>
    <w:rsid w:val="006658C4"/>
    <w:rsid w:val="00674A6E"/>
    <w:rsid w:val="00684488"/>
    <w:rsid w:val="006A3CE7"/>
    <w:rsid w:val="006C4C50"/>
    <w:rsid w:val="006E1DC7"/>
    <w:rsid w:val="006E7384"/>
    <w:rsid w:val="00706F7F"/>
    <w:rsid w:val="00713050"/>
    <w:rsid w:val="007368CA"/>
    <w:rsid w:val="00746F7F"/>
    <w:rsid w:val="007623E5"/>
    <w:rsid w:val="007801AA"/>
    <w:rsid w:val="00796BFE"/>
    <w:rsid w:val="007C16C5"/>
    <w:rsid w:val="007C7C1A"/>
    <w:rsid w:val="00811117"/>
    <w:rsid w:val="00864D4A"/>
    <w:rsid w:val="008A1907"/>
    <w:rsid w:val="008A41CE"/>
    <w:rsid w:val="008C44E9"/>
    <w:rsid w:val="008E1D0F"/>
    <w:rsid w:val="008F3568"/>
    <w:rsid w:val="00981311"/>
    <w:rsid w:val="009B4EB4"/>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237E3"/>
    <w:rsid w:val="00C57D37"/>
    <w:rsid w:val="00C7741E"/>
    <w:rsid w:val="00CA3DF1"/>
    <w:rsid w:val="00CA4581"/>
    <w:rsid w:val="00CA56C1"/>
    <w:rsid w:val="00CE18D5"/>
    <w:rsid w:val="00D123DB"/>
    <w:rsid w:val="00D87154"/>
    <w:rsid w:val="00DE2B89"/>
    <w:rsid w:val="00E024C9"/>
    <w:rsid w:val="00E22E87"/>
    <w:rsid w:val="00E8007E"/>
    <w:rsid w:val="00E96C92"/>
    <w:rsid w:val="00EF7109"/>
    <w:rsid w:val="00F207C0"/>
    <w:rsid w:val="00F20AE5"/>
    <w:rsid w:val="00F216BC"/>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BB99"/>
  <w15:chartTrackingRefBased/>
  <w15:docId w15:val="{612AD22E-B8CA-4A76-8C46-569BD1E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paragraph" w:customStyle="1" w:styleId="Standard">
    <w:name w:val="Standard"/>
    <w:rsid w:val="007368CA"/>
    <w:pPr>
      <w:suppressAutoHyphens/>
      <w:autoSpaceDN w:val="0"/>
      <w:spacing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oudkul.com/blog/understanding-communication-docker-containers/"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PrettyPrinted/http_request_python_tutorial" TargetMode="External"/><Relationship Id="rId12" Type="http://schemas.openxmlformats.org/officeDocument/2006/relationships/image" Target="media/image5.png"/><Relationship Id="rId17" Type="http://schemas.openxmlformats.org/officeDocument/2006/relationships/hyperlink" Target="https://github.com/gokhanhas/my-app" TargetMode="External"/><Relationship Id="rId2" Type="http://schemas.openxmlformats.org/officeDocument/2006/relationships/styles" Target="styles.xml"/><Relationship Id="rId16" Type="http://schemas.openxmlformats.org/officeDocument/2006/relationships/hyperlink" Target="https://nickjanetakis.com/blog/docker-tip-73-connecting-to-a-remote-docker-daem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oddbit.com/post/2014-08-11-four-ways-to-connect-a-docker/"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ngm\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DC4A3045B54C4581BF0E14DB47AA6D"/>
        <w:category>
          <w:name w:val="General"/>
          <w:gallery w:val="placeholder"/>
        </w:category>
        <w:types>
          <w:type w:val="bbPlcHdr"/>
        </w:types>
        <w:behaviors>
          <w:behavior w:val="content"/>
        </w:behaviors>
        <w:guid w:val="{09A9DDAC-4572-4B28-A345-521E081F70D9}"/>
      </w:docPartPr>
      <w:docPartBody>
        <w:p w:rsidR="00000000" w:rsidRDefault="00F950C1">
          <w:pPr>
            <w:pStyle w:val="55DC4A3045B54C4581BF0E14DB47AA6D"/>
          </w:pPr>
          <w:r>
            <w:t>YN</w:t>
          </w:r>
        </w:p>
      </w:docPartBody>
    </w:docPart>
    <w:docPart>
      <w:docPartPr>
        <w:name w:val="BC56BA6C3B9F4D9894B18AA0B00A9EF8"/>
        <w:category>
          <w:name w:val="General"/>
          <w:gallery w:val="placeholder"/>
        </w:category>
        <w:types>
          <w:type w:val="bbPlcHdr"/>
        </w:types>
        <w:behaviors>
          <w:behavior w:val="content"/>
        </w:behaviors>
        <w:guid w:val="{F345ECA7-C15D-493F-A0C6-DF96F07D7531}"/>
      </w:docPartPr>
      <w:docPartBody>
        <w:p w:rsidR="00000000" w:rsidRDefault="00F950C1">
          <w:pPr>
            <w:pStyle w:val="BC56BA6C3B9F4D9894B18AA0B00A9EF8"/>
          </w:pPr>
          <w:r>
            <w:t>Your name</w:t>
          </w:r>
        </w:p>
      </w:docPartBody>
    </w:docPart>
    <w:docPart>
      <w:docPartPr>
        <w:name w:val="A0A2508837204B90ABA5E17051B7696B"/>
        <w:category>
          <w:name w:val="General"/>
          <w:gallery w:val="placeholder"/>
        </w:category>
        <w:types>
          <w:type w:val="bbPlcHdr"/>
        </w:types>
        <w:behaviors>
          <w:behavior w:val="content"/>
        </w:behaviors>
        <w:guid w:val="{ADA45282-547F-472C-B3CF-4AF1F11FD5A8}"/>
      </w:docPartPr>
      <w:docPartBody>
        <w:p w:rsidR="00000000" w:rsidRDefault="00F950C1">
          <w:pPr>
            <w:pStyle w:val="A0A2508837204B90ABA5E17051B7696B"/>
          </w:pPr>
          <w:r>
            <w:t>Profession or Industry</w:t>
          </w:r>
        </w:p>
      </w:docPartBody>
    </w:docPart>
    <w:docPart>
      <w:docPartPr>
        <w:name w:val="D9AE3A34ADF442D9B19F0D2C5D78DC55"/>
        <w:category>
          <w:name w:val="General"/>
          <w:gallery w:val="placeholder"/>
        </w:category>
        <w:types>
          <w:type w:val="bbPlcHdr"/>
        </w:types>
        <w:behaviors>
          <w:behavior w:val="content"/>
        </w:behaviors>
        <w:guid w:val="{2A821677-ED55-41B0-9AD0-90E135E8F71E}"/>
      </w:docPartPr>
      <w:docPartBody>
        <w:p w:rsidR="00000000" w:rsidRDefault="00F950C1">
          <w:pPr>
            <w:pStyle w:val="D9AE3A34ADF442D9B19F0D2C5D78DC55"/>
          </w:pPr>
          <w:r>
            <w:t>Recipient Name</w:t>
          </w:r>
        </w:p>
      </w:docPartBody>
    </w:docPart>
    <w:docPart>
      <w:docPartPr>
        <w:name w:val="2BC02317C61A4EADA39E7B159CE0930F"/>
        <w:category>
          <w:name w:val="General"/>
          <w:gallery w:val="placeholder"/>
        </w:category>
        <w:types>
          <w:type w:val="bbPlcHdr"/>
        </w:types>
        <w:behaviors>
          <w:behavior w:val="content"/>
        </w:behaviors>
        <w:guid w:val="{75608EEA-62E6-4040-8639-28F8B211EF5F}"/>
      </w:docPartPr>
      <w:docPartBody>
        <w:p w:rsidR="00000000" w:rsidRDefault="00F950C1">
          <w:pPr>
            <w:pStyle w:val="2BC02317C61A4EADA39E7B159CE0930F"/>
          </w:pPr>
          <w:r>
            <w:t>Your Na</w:t>
          </w:r>
          <w:r>
            <w:t>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C1"/>
    <w:rsid w:val="00F9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C4A3045B54C4581BF0E14DB47AA6D">
    <w:name w:val="55DC4A3045B54C4581BF0E14DB47AA6D"/>
  </w:style>
  <w:style w:type="paragraph" w:customStyle="1" w:styleId="6740DFFD85A84A5EB29A053D6DD72641">
    <w:name w:val="6740DFFD85A84A5EB29A053D6DD72641"/>
  </w:style>
  <w:style w:type="paragraph" w:customStyle="1" w:styleId="6774D26B34684D28B462F6AE4194ADCF">
    <w:name w:val="6774D26B34684D28B462F6AE4194ADCF"/>
  </w:style>
  <w:style w:type="paragraph" w:customStyle="1" w:styleId="E0DD7F3E85B84890B1B23DF4AEEC6D9C">
    <w:name w:val="E0DD7F3E85B84890B1B23DF4AEEC6D9C"/>
  </w:style>
  <w:style w:type="paragraph" w:customStyle="1" w:styleId="74C432648C5D4978A5E6CF156FA81118">
    <w:name w:val="74C432648C5D4978A5E6CF156FA81118"/>
  </w:style>
  <w:style w:type="paragraph" w:customStyle="1" w:styleId="3E077C3AC998440E9AF7255ED1C69856">
    <w:name w:val="3E077C3AC998440E9AF7255ED1C69856"/>
  </w:style>
  <w:style w:type="paragraph" w:customStyle="1" w:styleId="BC56BA6C3B9F4D9894B18AA0B00A9EF8">
    <w:name w:val="BC56BA6C3B9F4D9894B18AA0B00A9EF8"/>
  </w:style>
  <w:style w:type="paragraph" w:customStyle="1" w:styleId="A0A2508837204B90ABA5E17051B7696B">
    <w:name w:val="A0A2508837204B90ABA5E17051B7696B"/>
  </w:style>
  <w:style w:type="paragraph" w:customStyle="1" w:styleId="8E3A653105C140578C5E42ED1FBEAB52">
    <w:name w:val="8E3A653105C140578C5E42ED1FBEAB52"/>
  </w:style>
  <w:style w:type="paragraph" w:customStyle="1" w:styleId="D9AE3A34ADF442D9B19F0D2C5D78DC55">
    <w:name w:val="D9AE3A34ADF442D9B19F0D2C5D78DC55"/>
  </w:style>
  <w:style w:type="paragraph" w:customStyle="1" w:styleId="EAA404176CF14B67AA7E06138A261842">
    <w:name w:val="EAA404176CF14B67AA7E06138A261842"/>
  </w:style>
  <w:style w:type="paragraph" w:customStyle="1" w:styleId="F18DC9B1C3BF4E8693CCB6EBED002212">
    <w:name w:val="F18DC9B1C3BF4E8693CCB6EBED002212"/>
  </w:style>
  <w:style w:type="paragraph" w:customStyle="1" w:styleId="241E73D89E8E42EFA7447231DAD0ED01">
    <w:name w:val="241E73D89E8E42EFA7447231DAD0ED01"/>
  </w:style>
  <w:style w:type="paragraph" w:customStyle="1" w:styleId="45B3EFD036A742EC8C74080A5D97C87C">
    <w:name w:val="45B3EFD036A742EC8C74080A5D97C87C"/>
  </w:style>
  <w:style w:type="paragraph" w:customStyle="1" w:styleId="995DB045226C4072A79A88D10FFCF20A">
    <w:name w:val="995DB045226C4072A79A88D10FFCF20A"/>
  </w:style>
  <w:style w:type="paragraph" w:customStyle="1" w:styleId="A2E82ED906F34E669846FDEFD2E8AB17">
    <w:name w:val="A2E82ED906F34E669846FDEFD2E8AB17"/>
  </w:style>
  <w:style w:type="paragraph" w:customStyle="1" w:styleId="D55AC5BCBA044877912C1F8E84623C15">
    <w:name w:val="D55AC5BCBA044877912C1F8E84623C15"/>
  </w:style>
  <w:style w:type="paragraph" w:customStyle="1" w:styleId="C18EA97739454998A08AE7C24855F8D0">
    <w:name w:val="C18EA97739454998A08AE7C24855F8D0"/>
  </w:style>
  <w:style w:type="paragraph" w:customStyle="1" w:styleId="2BC02317C61A4EADA39E7B159CE0930F">
    <w:name w:val="2BC02317C61A4EADA39E7B159CE09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Template>
  <TotalTime>22</TotalTime>
  <Pages>13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REPORT 7</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JANUARY 2019</dc:subject>
  <dc:creator>Ceren GÜMÜŞ</dc:creator>
  <cp:keywords>GROUP3</cp:keywords>
  <dc:description/>
  <cp:lastModifiedBy>Ceren GÜMÜŞ</cp:lastModifiedBy>
  <cp:revision>12</cp:revision>
  <dcterms:created xsi:type="dcterms:W3CDTF">2020-01-12T00:04:00Z</dcterms:created>
  <dcterms:modified xsi:type="dcterms:W3CDTF">2020-01-12T00:27:00Z</dcterms:modified>
  <cp:contentStatus>DEPLOY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