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="00125AB1" w:rsidRPr="006658C4" w14:paraId="51D656A9" w14:textId="77777777" w:rsidTr="00A51A78">
        <w:trPr>
          <w:tblHeader/>
        </w:trPr>
        <w:tc>
          <w:tcPr>
            <w:tcW w:w="3150" w:type="dxa"/>
            <w:tcMar>
              <w:top w:w="504" w:type="dxa"/>
              <w:right w:w="720" w:type="dxa"/>
            </w:tcMar>
          </w:tcPr>
          <w:p w14:paraId="65BF44FD" w14:textId="1B9CBFCC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B57969B" wp14:editId="1A39BBE3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C53FEBF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rPr>
                  <w:sz w:val="56"/>
                  <w:szCs w:val="56"/>
                </w:rPr>
                <w:alias w:val="Initials:"/>
                <w:tag w:val="Initials:"/>
                <w:id w:val="477349409"/>
                <w:placeholder>
                  <w:docPart w:val="D777ED990D224245A4B3531077D8EC2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AD211F" w:rsidRPr="00AD211F">
                  <w:rPr>
                    <w:sz w:val="56"/>
                    <w:szCs w:val="56"/>
                  </w:rPr>
                  <w:t>GROUP3</w:t>
                </w:r>
              </w:sdtContent>
            </w:sdt>
          </w:p>
          <w:p w14:paraId="4AE69D29" w14:textId="03CEC82C" w:rsidR="00AD211F" w:rsidRDefault="00AD211F" w:rsidP="00AD211F">
            <w:pPr>
              <w:pStyle w:val="Heading3"/>
            </w:pPr>
            <w:r>
              <w:t>MEMBERS</w:t>
            </w:r>
          </w:p>
          <w:p w14:paraId="22A449DB" w14:textId="237E99FF" w:rsidR="00AD211F" w:rsidRDefault="00AD211F" w:rsidP="00125AB1">
            <w:r>
              <w:t>MESUT BUNALDI</w:t>
            </w:r>
          </w:p>
          <w:p w14:paraId="314F9E55" w14:textId="12214D6F" w:rsidR="00AD211F" w:rsidRDefault="00AD211F" w:rsidP="00125AB1">
            <w:r>
              <w:t xml:space="preserve">MUHAMMED KANDUR </w:t>
            </w:r>
          </w:p>
          <w:p w14:paraId="323C2C74" w14:textId="46226A2A" w:rsidR="00AD211F" w:rsidRDefault="00AD211F" w:rsidP="00125AB1">
            <w:r>
              <w:t>H</w:t>
            </w:r>
            <w:r>
              <w:rPr>
                <w:rFonts w:ascii="Cambria" w:hAnsi="Cambria" w:cs="Cambria"/>
              </w:rPr>
              <w:t>İ</w:t>
            </w:r>
            <w:r>
              <w:t>KMET T</w:t>
            </w:r>
            <w:r>
              <w:rPr>
                <w:rFonts w:ascii="Rockwell" w:hAnsi="Rockwell" w:cs="Rockwell"/>
              </w:rPr>
              <w:t>Ü</w:t>
            </w:r>
            <w:r>
              <w:t>T</w:t>
            </w:r>
            <w:r>
              <w:rPr>
                <w:rFonts w:ascii="Rockwell" w:hAnsi="Rockwell" w:cs="Rockwell"/>
              </w:rPr>
              <w:t>Ü</w:t>
            </w:r>
            <w:r>
              <w:t>NC</w:t>
            </w:r>
            <w:r>
              <w:rPr>
                <w:rFonts w:ascii="Rockwell" w:hAnsi="Rockwell" w:cs="Rockwell"/>
              </w:rPr>
              <w:t>Ü</w:t>
            </w:r>
            <w:r>
              <w:t xml:space="preserve"> </w:t>
            </w:r>
          </w:p>
          <w:p w14:paraId="682B1BA4" w14:textId="214D6C30" w:rsidR="00AD211F" w:rsidRDefault="00AD211F" w:rsidP="00125AB1">
            <w:r>
              <w:t xml:space="preserve">ONGUN ALP BABA MUHAMMET BURAK </w:t>
            </w:r>
            <w:r>
              <w:rPr>
                <w:rFonts w:ascii="Rockwell" w:hAnsi="Rockwell" w:cs="Rockwell"/>
              </w:rPr>
              <w:t>Ö</w:t>
            </w:r>
            <w:r>
              <w:t>Z</w:t>
            </w:r>
            <w:r>
              <w:rPr>
                <w:rFonts w:ascii="Rockwell" w:hAnsi="Rockwell" w:cs="Rockwell"/>
              </w:rPr>
              <w:t>Ç</w:t>
            </w:r>
            <w:r>
              <w:t>EL</w:t>
            </w:r>
            <w:r>
              <w:rPr>
                <w:rFonts w:ascii="Cambria" w:hAnsi="Cambria" w:cs="Cambria"/>
              </w:rPr>
              <w:t>İ</w:t>
            </w:r>
            <w:r>
              <w:t xml:space="preserve">K  </w:t>
            </w:r>
          </w:p>
          <w:p w14:paraId="33A840AA" w14:textId="77777777" w:rsidR="00AD211F" w:rsidRDefault="00AD211F" w:rsidP="00125AB1">
            <w:r>
              <w:t>LEMYE CEREN G</w:t>
            </w:r>
            <w:r>
              <w:rPr>
                <w:rFonts w:ascii="Rockwell" w:hAnsi="Rockwell" w:cs="Rockwell"/>
              </w:rPr>
              <w:t>Ü</w:t>
            </w:r>
            <w:r>
              <w:t>M</w:t>
            </w:r>
            <w:r>
              <w:rPr>
                <w:rFonts w:ascii="Rockwell" w:hAnsi="Rockwell" w:cs="Rockwell"/>
              </w:rPr>
              <w:t>Ü</w:t>
            </w:r>
            <w:r>
              <w:rPr>
                <w:rFonts w:ascii="Cambria" w:hAnsi="Cambria" w:cs="Cambria"/>
              </w:rPr>
              <w:t>Ş</w:t>
            </w:r>
            <w:r>
              <w:t xml:space="preserve"> GÖKTU</w:t>
            </w:r>
            <w:r>
              <w:rPr>
                <w:rFonts w:ascii="Cambria" w:hAnsi="Cambria" w:cs="Cambria"/>
              </w:rPr>
              <w:t>Ğ</w:t>
            </w:r>
            <w:r>
              <w:t xml:space="preserve"> AL</w:t>
            </w:r>
            <w:r>
              <w:rPr>
                <w:rFonts w:ascii="Cambria" w:hAnsi="Cambria" w:cs="Cambria"/>
              </w:rPr>
              <w:t>İ</w:t>
            </w:r>
            <w:r>
              <w:t xml:space="preserve"> AKIN </w:t>
            </w:r>
          </w:p>
          <w:p w14:paraId="528BBC07" w14:textId="77777777" w:rsidR="00AD211F" w:rsidRDefault="00AD211F" w:rsidP="00125AB1">
            <w:r>
              <w:t>FERD</w:t>
            </w:r>
            <w:r>
              <w:rPr>
                <w:rFonts w:ascii="Cambria" w:hAnsi="Cambria" w:cs="Cambria"/>
              </w:rPr>
              <w:t>İ</w:t>
            </w:r>
            <w:r>
              <w:t xml:space="preserve"> S</w:t>
            </w:r>
            <w:r>
              <w:rPr>
                <w:rFonts w:ascii="Rockwell" w:hAnsi="Rockwell" w:cs="Rockwell"/>
              </w:rPr>
              <w:t>Ö</w:t>
            </w:r>
            <w:r>
              <w:t xml:space="preserve">NMEZ </w:t>
            </w:r>
          </w:p>
          <w:p w14:paraId="3DC2F373" w14:textId="77777777" w:rsidR="00AD211F" w:rsidRDefault="00AD211F" w:rsidP="00125AB1">
            <w:r>
              <w:t xml:space="preserve">OSMAN </w:t>
            </w:r>
            <w:r>
              <w:rPr>
                <w:rFonts w:ascii="Rockwell" w:hAnsi="Rockwell" w:cs="Rockwell"/>
              </w:rPr>
              <w:t>Ç</w:t>
            </w:r>
            <w:r>
              <w:t>ET</w:t>
            </w:r>
            <w:r>
              <w:rPr>
                <w:rFonts w:ascii="Cambria" w:hAnsi="Cambria" w:cs="Cambria"/>
              </w:rPr>
              <w:t>İ</w:t>
            </w:r>
            <w:r>
              <w:t xml:space="preserve">N </w:t>
            </w:r>
          </w:p>
          <w:p w14:paraId="5E877A16" w14:textId="77777777" w:rsidR="00AD211F" w:rsidRDefault="00AD211F" w:rsidP="00125AB1">
            <w:r>
              <w:t xml:space="preserve">EMRE DURAK </w:t>
            </w:r>
          </w:p>
          <w:p w14:paraId="3C755F8F" w14:textId="7C5B424B" w:rsidR="00AD211F" w:rsidRPr="006658C4" w:rsidRDefault="00AD211F" w:rsidP="00125AB1">
            <w:r>
              <w:t>MEL</w:t>
            </w:r>
            <w:r>
              <w:rPr>
                <w:rFonts w:ascii="Cambria" w:hAnsi="Cambria" w:cs="Cambria"/>
              </w:rPr>
              <w:t>İ</w:t>
            </w:r>
            <w:r>
              <w:t xml:space="preserve">KE SERRA KALYON HASNAIN ALI 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="00125AB1" w:rsidRPr="006658C4" w14:paraId="49D46D6E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7DDFB7AE" w14:textId="4DC3AC6C" w:rsidR="00125AB1" w:rsidRPr="003A05FE" w:rsidRDefault="00E87622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312861891"/>
                      <w:placeholder>
                        <w:docPart w:val="AD7B2D7D6B7C419A9FBE5AE3A7A6ADD5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211F">
                        <w:t>DEPLOY</w:t>
                      </w:r>
                    </w:sdtContent>
                  </w:sdt>
                </w:p>
                <w:p w14:paraId="0A967A09" w14:textId="0769779F" w:rsidR="00125AB1" w:rsidRPr="006658C4" w:rsidRDefault="000162F3" w:rsidP="00C56A6F">
                  <w:pPr>
                    <w:pStyle w:val="Heading2"/>
                    <w:outlineLvl w:val="1"/>
                  </w:pPr>
                  <w:r>
                    <w:t>27</w:t>
                  </w:r>
                  <w:r w:rsidR="00916468">
                    <w:t xml:space="preserve"> </w:t>
                  </w:r>
                  <w:r w:rsidR="00A95CA6">
                    <w:t xml:space="preserve">NOVEMBER </w:t>
                  </w:r>
                  <w:r w:rsidR="00916468">
                    <w:t>2019</w:t>
                  </w:r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92A5419195E64B2F9418CF0C149079F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7576FDB5" w14:textId="5D0AF419" w:rsidR="00125AB1" w:rsidRPr="00125981" w:rsidRDefault="002854AB" w:rsidP="00125981">
                <w:pPr>
                  <w:pStyle w:val="Heading3"/>
                </w:pPr>
                <w:r>
                  <w:t>report 2 :</w:t>
                </w:r>
              </w:p>
            </w:sdtContent>
          </w:sdt>
          <w:p w14:paraId="70F00668" w14:textId="0022CAF4" w:rsidR="00125AB1" w:rsidRPr="006658C4" w:rsidRDefault="00125AB1" w:rsidP="00125AB1">
            <w:pPr>
              <w:pStyle w:val="Heading4"/>
            </w:pPr>
          </w:p>
          <w:p w14:paraId="5B0DC6DD" w14:textId="77777777" w:rsidR="00A51A78" w:rsidRDefault="00A51A78" w:rsidP="00A51A78">
            <w:pPr>
              <w:pStyle w:val="Standard"/>
            </w:pPr>
            <w:r>
              <w:t>27 november 2019</w:t>
            </w:r>
          </w:p>
          <w:p w14:paraId="3A930632" w14:textId="77777777" w:rsidR="00A51A78" w:rsidRDefault="00A51A78" w:rsidP="00A51A78">
            <w:pPr>
              <w:pStyle w:val="Standard"/>
            </w:pPr>
            <w:r>
              <w:t>second meeting:</w:t>
            </w:r>
          </w:p>
          <w:p w14:paraId="356173F2" w14:textId="77777777" w:rsidR="00A51A78" w:rsidRDefault="00A51A78" w:rsidP="00A51A78">
            <w:pPr>
              <w:pStyle w:val="Standard"/>
            </w:pPr>
            <w:r>
              <w:t>The group member who did not attend the meeting is muhammed KANDUR.</w:t>
            </w:r>
          </w:p>
          <w:p w14:paraId="76A9E533" w14:textId="77777777" w:rsidR="00A51A78" w:rsidRDefault="00A51A78" w:rsidP="00A51A78">
            <w:pPr>
              <w:pStyle w:val="Standard"/>
            </w:pPr>
            <w:r>
              <w:t>::What other groups were doing and what they were dealing with was discussed.</w:t>
            </w:r>
          </w:p>
          <w:p w14:paraId="6ECAD102" w14:textId="77777777" w:rsidR="00A51A78" w:rsidRDefault="00A51A78" w:rsidP="00A51A78">
            <w:pPr>
              <w:pStyle w:val="Standard"/>
            </w:pPr>
            <w:r>
              <w:t>::Docker installed on a laboratory computer.</w:t>
            </w:r>
          </w:p>
          <w:p w14:paraId="75C120C0" w14:textId="77777777" w:rsidR="00A51A78" w:rsidRDefault="00A51A78" w:rsidP="00A51A78">
            <w:pPr>
              <w:pStyle w:val="Standard"/>
            </w:pPr>
            <w:r>
              <w:t>When installing the docker, the following steps were executed:</w:t>
            </w:r>
          </w:p>
          <w:p w14:paraId="0D125CAA" w14:textId="77777777" w:rsidR="00A51A78" w:rsidRDefault="00A51A78" w:rsidP="00A51A78">
            <w:pPr>
              <w:pStyle w:val="Standard"/>
            </w:pPr>
            <w:r>
              <w:t>step 1:</w:t>
            </w:r>
          </w:p>
          <w:p w14:paraId="1479A36D" w14:textId="77777777" w:rsidR="00A51A78" w:rsidRDefault="00A51A78" w:rsidP="00A51A78">
            <w:pPr>
              <w:pStyle w:val="Standard"/>
            </w:pPr>
            <w:r>
              <w:tab/>
              <w:t>sudo apt-get update</w:t>
            </w:r>
          </w:p>
          <w:p w14:paraId="197F52E2" w14:textId="77777777" w:rsidR="00A51A78" w:rsidRDefault="00A51A78" w:rsidP="00A51A78">
            <w:pPr>
              <w:pStyle w:val="Standard"/>
            </w:pPr>
            <w:r>
              <w:t>step 2:</w:t>
            </w:r>
          </w:p>
          <w:p w14:paraId="449B6A1D" w14:textId="77777777" w:rsidR="00A51A78" w:rsidRDefault="00A51A78" w:rsidP="00A51A78">
            <w:pPr>
              <w:pStyle w:val="Standard"/>
            </w:pPr>
            <w:r>
              <w:tab/>
              <w:t>sudo apt-get install apt-transport-https ca-certificates</w:t>
            </w:r>
          </w:p>
          <w:p w14:paraId="1942B55A" w14:textId="77777777" w:rsidR="00A51A78" w:rsidRDefault="00A51A78" w:rsidP="00A51A78">
            <w:pPr>
              <w:pStyle w:val="Standard"/>
            </w:pPr>
            <w:r>
              <w:t>step 3:</w:t>
            </w:r>
          </w:p>
          <w:p w14:paraId="2F33F6DE" w14:textId="77777777" w:rsidR="00A51A78" w:rsidRDefault="00A51A78" w:rsidP="00A51A78">
            <w:pPr>
              <w:pStyle w:val="Standard"/>
            </w:pPr>
            <w:r>
              <w:tab/>
              <w:t>The following command will download the key with the ID 58118E89F3A912897C070ADBF76221572C52609D</w:t>
            </w:r>
          </w:p>
          <w:p w14:paraId="77926CD3" w14:textId="77777777" w:rsidR="00A51A78" w:rsidRDefault="00A51A78" w:rsidP="00A51A78">
            <w:pPr>
              <w:pStyle w:val="Standard"/>
            </w:pPr>
            <w:r>
              <w:t xml:space="preserve"> from the keyserver hkp://ha.pool.sks-keyservers.net:80 and adds it to the adv keychain.</w:t>
            </w:r>
          </w:p>
          <w:p w14:paraId="4765D41C" w14:textId="77777777" w:rsidR="00A51A78" w:rsidRDefault="00A51A78" w:rsidP="00A51A78">
            <w:pPr>
              <w:pStyle w:val="Standard"/>
            </w:pPr>
            <w:r>
              <w:t>step 4:</w:t>
            </w:r>
          </w:p>
          <w:p w14:paraId="288720F2" w14:textId="77777777" w:rsidR="00A51A78" w:rsidRDefault="00A51A78" w:rsidP="00A51A78">
            <w:pPr>
              <w:pStyle w:val="Standard"/>
            </w:pPr>
            <w:r>
              <w:tab/>
              <w:t>echo "deb https://apt.dockerproject.org/repo ubuntu-trusty main”</w:t>
            </w:r>
          </w:p>
          <w:p w14:paraId="6307B788" w14:textId="77777777" w:rsidR="00A51A78" w:rsidRDefault="00A51A78" w:rsidP="00A51A78">
            <w:pPr>
              <w:pStyle w:val="Standard"/>
            </w:pPr>
            <w:r>
              <w:t xml:space="preserve">   | sudo tee /etc/apt/sources.list.d/docker.list</w:t>
            </w:r>
          </w:p>
          <w:p w14:paraId="3A18D185" w14:textId="77777777" w:rsidR="00A51A78" w:rsidRDefault="00A51A78" w:rsidP="00A51A78">
            <w:pPr>
              <w:pStyle w:val="Standard"/>
            </w:pPr>
            <w:r>
              <w:t>step 5:</w:t>
            </w:r>
          </w:p>
          <w:p w14:paraId="652AB17B" w14:textId="77777777" w:rsidR="00A51A78" w:rsidRDefault="00A51A78" w:rsidP="00A51A78">
            <w:pPr>
              <w:pStyle w:val="Standard"/>
            </w:pPr>
            <w:r>
              <w:tab/>
              <w:t>apt-cache policy docker-engine</w:t>
            </w:r>
          </w:p>
          <w:p w14:paraId="31E7B78B" w14:textId="77777777" w:rsidR="00A51A78" w:rsidRDefault="00A51A78" w:rsidP="00A51A78">
            <w:pPr>
              <w:pStyle w:val="Standard"/>
            </w:pPr>
            <w:r>
              <w:t>step 6:</w:t>
            </w:r>
          </w:p>
          <w:p w14:paraId="21790CA4" w14:textId="77777777" w:rsidR="00A51A78" w:rsidRDefault="00A51A78" w:rsidP="00A51A78">
            <w:pPr>
              <w:pStyle w:val="Standard"/>
            </w:pPr>
            <w:r>
              <w:tab/>
              <w:t>Issue the apt-get update command to ensure all the packages on the local system are up to date.</w:t>
            </w:r>
          </w:p>
          <w:p w14:paraId="3BE6AB72" w14:textId="77777777" w:rsidR="00A51A78" w:rsidRDefault="00A51A78" w:rsidP="00A51A78">
            <w:pPr>
              <w:pStyle w:val="Standard"/>
            </w:pPr>
            <w:r>
              <w:t>step 7:</w:t>
            </w:r>
          </w:p>
          <w:p w14:paraId="1B4C1347" w14:textId="77777777" w:rsidR="00A51A78" w:rsidRDefault="00A51A78" w:rsidP="00A51A78">
            <w:pPr>
              <w:pStyle w:val="Standard"/>
            </w:pPr>
            <w:r>
              <w:tab/>
              <w:t>sudo apt-get install linux-image-extra-$(uname -r)</w:t>
            </w:r>
          </w:p>
          <w:p w14:paraId="508C3C9F" w14:textId="77777777" w:rsidR="00A51A78" w:rsidRDefault="00A51A78" w:rsidP="00A51A78">
            <w:pPr>
              <w:pStyle w:val="Standard"/>
            </w:pPr>
            <w:r>
              <w:t xml:space="preserve">   linux-image-extra-virtual</w:t>
            </w:r>
          </w:p>
          <w:p w14:paraId="2EFE7196" w14:textId="77777777" w:rsidR="00A51A78" w:rsidRDefault="00A51A78" w:rsidP="00A51A78">
            <w:pPr>
              <w:pStyle w:val="Standard"/>
            </w:pPr>
            <w:r>
              <w:t>step 8:</w:t>
            </w:r>
          </w:p>
          <w:p w14:paraId="72584874" w14:textId="77777777" w:rsidR="00A51A78" w:rsidRDefault="00A51A78" w:rsidP="00A51A78">
            <w:pPr>
              <w:pStyle w:val="Standard"/>
            </w:pPr>
            <w:r>
              <w:tab/>
              <w:t>sudo apt-get install –y docker-engine</w:t>
            </w:r>
          </w:p>
          <w:p w14:paraId="3FE0767D" w14:textId="77777777" w:rsidR="00A51A78" w:rsidRDefault="00A51A78" w:rsidP="00A51A78">
            <w:pPr>
              <w:pStyle w:val="Standard"/>
            </w:pPr>
            <w:r>
              <w:lastRenderedPageBreak/>
              <w:t>::Sample applications were tried to be conducted with all group members.</w:t>
            </w:r>
          </w:p>
          <w:p w14:paraId="212E6610" w14:textId="77777777" w:rsidR="00A51A78" w:rsidRDefault="00A51A78" w:rsidP="00A51A78">
            <w:pPr>
              <w:pStyle w:val="Standard"/>
            </w:pPr>
            <w:r>
              <w:t>e.g : helloWorld</w:t>
            </w:r>
          </w:p>
          <w:p w14:paraId="0C0E46B0" w14:textId="77777777" w:rsidR="00A51A78" w:rsidRDefault="00A51A78" w:rsidP="00A51A78">
            <w:pPr>
              <w:pStyle w:val="Standard"/>
            </w:pPr>
            <w:r>
              <w:t>::a manager, a person responsible for reporting was identified.</w:t>
            </w:r>
          </w:p>
          <w:p w14:paraId="1ABA7D5F" w14:textId="77777777" w:rsidR="00A51A78" w:rsidRDefault="00A51A78" w:rsidP="00A51A78">
            <w:pPr>
              <w:pStyle w:val="Standard"/>
            </w:pPr>
            <w:r>
              <w:t>::Alternative platforms were discussed according to the docker to be a B plan.</w:t>
            </w:r>
          </w:p>
          <w:p w14:paraId="17B0C8C4" w14:textId="77777777" w:rsidR="00082AF7" w:rsidRDefault="00082AF7" w:rsidP="00082AF7">
            <w:pPr>
              <w:pStyle w:val="Standard"/>
            </w:pPr>
            <w:r>
              <w:t>::Alternative platforms were discussed according to the docker to be a B plan.</w:t>
            </w:r>
          </w:p>
          <w:p w14:paraId="7412B79B" w14:textId="77777777" w:rsidR="00082AF7" w:rsidRDefault="00082AF7" w:rsidP="00082AF7">
            <w:pPr>
              <w:pStyle w:val="Standard"/>
            </w:pPr>
            <w:r>
              <w:rPr>
                <w:noProof/>
              </w:rPr>
              <w:drawing>
                <wp:inline distT="0" distB="0" distL="0" distR="0" wp14:anchorId="4A99B7D9" wp14:editId="062ED0E9">
                  <wp:extent cx="4981578" cy="3743325"/>
                  <wp:effectExtent l="0" t="0" r="9522" b="9525"/>
                  <wp:docPr id="59" name="Picture 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8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1A9C30" w14:textId="77777777" w:rsidR="00082AF7" w:rsidRDefault="00082AF7" w:rsidP="00082AF7">
            <w:pPr>
              <w:pStyle w:val="Standard"/>
            </w:pPr>
          </w:p>
          <w:p w14:paraId="50E6A00C" w14:textId="77777777" w:rsidR="00082AF7" w:rsidRDefault="00082AF7" w:rsidP="00082AF7">
            <w:pPr>
              <w:pStyle w:val="Standard"/>
            </w:pPr>
          </w:p>
          <w:p w14:paraId="3A96D88E" w14:textId="77777777" w:rsidR="00082AF7" w:rsidRDefault="00082AF7" w:rsidP="00082AF7">
            <w:pPr>
              <w:pStyle w:val="Standard"/>
            </w:pPr>
          </w:p>
          <w:p w14:paraId="47FEA484" w14:textId="77777777" w:rsidR="00082AF7" w:rsidRDefault="00082AF7" w:rsidP="00082AF7">
            <w:pPr>
              <w:pStyle w:val="Standard"/>
            </w:pPr>
          </w:p>
          <w:p w14:paraId="0EFA2922" w14:textId="77777777" w:rsidR="00082AF7" w:rsidRDefault="00082AF7" w:rsidP="00082AF7">
            <w:pPr>
              <w:pStyle w:val="Standard"/>
            </w:pPr>
          </w:p>
          <w:p w14:paraId="2E08B447" w14:textId="77777777" w:rsidR="00082AF7" w:rsidRDefault="00082AF7" w:rsidP="00082AF7">
            <w:pPr>
              <w:pStyle w:val="Standard"/>
            </w:pPr>
          </w:p>
          <w:p w14:paraId="1EF8C0BE" w14:textId="77777777" w:rsidR="00082AF7" w:rsidRDefault="00082AF7" w:rsidP="00082AF7">
            <w:pPr>
              <w:pStyle w:val="Standard"/>
            </w:pPr>
          </w:p>
          <w:p w14:paraId="4806EE4C" w14:textId="77777777" w:rsidR="00082AF7" w:rsidRDefault="00082AF7" w:rsidP="00082AF7">
            <w:pPr>
              <w:pStyle w:val="Standard"/>
            </w:pPr>
          </w:p>
          <w:p w14:paraId="4CF0B911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&lt;?xml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version="1.0" encoding="UTF-8"?&gt;</w:t>
            </w:r>
          </w:p>
          <w:p w14:paraId="49F8AAC0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&lt;mule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xmlns:http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"http://www.mulesoft.org/schema/mule/http"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xmlns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"http://www.mulesoft.org/schema/mule/core"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xmlns:doc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"http://www.mulesoft.org/schema/mule/documentation"</w:t>
            </w:r>
          </w:p>
          <w:p w14:paraId="63BB5EF7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xmlns:spring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"http://www.springframework.org/schema/beans"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637140E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xmlns:xsi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"http://www.w3.org/2001/XMLSchema-instance"</w:t>
            </w:r>
          </w:p>
          <w:p w14:paraId="2A092D43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xsi:schemaLocation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"http://www.springframework.org/schema/beans http://www.springframework.org/schema/beans/spring-beans-current.xsd</w:t>
            </w:r>
          </w:p>
          <w:p w14:paraId="3D1A2474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http://www.mulesoft.org/schema/mule/core http://www.mulesoft.org/schema/mule/core/current/mule.xsd</w:t>
            </w:r>
          </w:p>
          <w:p w14:paraId="2EF54A10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http://www.mulesoft.org/schema/mule/http http://www.mulesoft.org/schema/mule/http/current/mule-http.xsd"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&gt;</w:t>
            </w:r>
          </w:p>
          <w:p w14:paraId="13270C13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&lt;http:listener-config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name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"HTTP_Listener_Configuration"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host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"0.0.0.0"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port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"8081"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basePath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"/dockerhelloworld"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doc:name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 Listener Configuration"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/&gt;</w:t>
            </w:r>
          </w:p>
          <w:p w14:paraId="5C06FA96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&lt;flow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name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"dockerhelloworldFlow"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&gt;</w:t>
            </w:r>
          </w:p>
          <w:p w14:paraId="12C8237D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&lt;http:listener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config-ref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"HTTP_Listener_Configuration"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path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"/"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doc:name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"HTTP"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/&gt;</w:t>
            </w:r>
          </w:p>
          <w:p w14:paraId="23062178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&lt;set-payload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value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""Hello World. Docker Tested Successfully""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CC"/>
                <w:sz w:val="20"/>
                <w:szCs w:val="20"/>
              </w:rPr>
              <w:t>doc:name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="Times New Roman" w:hAnsi="Courier New" w:cs="Courier New"/>
                <w:color w:val="AA1111"/>
                <w:sz w:val="20"/>
                <w:szCs w:val="20"/>
              </w:rPr>
              <w:t>"Set Payload"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/&gt;</w:t>
            </w:r>
          </w:p>
          <w:p w14:paraId="3D3EAEC4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&lt;/flow&gt;</w:t>
            </w:r>
          </w:p>
          <w:p w14:paraId="28C37B8F" w14:textId="77777777" w:rsidR="00082AF7" w:rsidRDefault="00082AF7" w:rsidP="00082AF7">
            <w:pPr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rPr>
                <w:rFonts w:ascii="Courier New" w:eastAsia="Times New Roman" w:hAnsi="Courier New" w:cs="Courier New"/>
                <w:color w:val="117700"/>
                <w:sz w:val="20"/>
                <w:szCs w:val="20"/>
              </w:rPr>
              <w:t>&lt;/mule&gt;</w:t>
            </w:r>
          </w:p>
          <w:p w14:paraId="6E67D511" w14:textId="77777777" w:rsidR="00082AF7" w:rsidRDefault="00082AF7" w:rsidP="00082AF7">
            <w:pPr>
              <w:pStyle w:val="Standard"/>
            </w:pPr>
          </w:p>
          <w:p w14:paraId="2065EF41" w14:textId="77777777" w:rsidR="00082AF7" w:rsidRDefault="00082AF7" w:rsidP="00082AF7">
            <w:pPr>
              <w:pStyle w:val="NormalWeb"/>
              <w:spacing w:before="75" w:after="225"/>
            </w:pPr>
            <w:r>
              <w:t>Dockerfile:</w:t>
            </w:r>
          </w:p>
          <w:p w14:paraId="019850AE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FROM java:8u111-jre</w:t>
            </w:r>
          </w:p>
          <w:p w14:paraId="4B5BE24D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# Install Mule runtime</w:t>
            </w:r>
          </w:p>
          <w:p w14:paraId="1F057B91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#RUN cd /opt</w:t>
            </w:r>
          </w:p>
          <w:p w14:paraId="30623594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RUN wget https://repository-master.mulesoft.org/nexus/service/local/repositories/releases/content/org/mule/distributions/mule-standalone/3.9.0/mule-standalone-3.9.0.tar.gz</w:t>
            </w:r>
          </w:p>
          <w:p w14:paraId="42AE48AE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RUN tar xvzf mule-standalone-3.9.0.tar.gz</w:t>
            </w:r>
          </w:p>
          <w:p w14:paraId="332713DA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#RUN rm mule-standalone-3.9.0.tar.gz</w:t>
            </w:r>
          </w:p>
          <w:p w14:paraId="7D316776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 xml:space="preserve">RUN ln -s /mule-standalone-3.9.0 /mule </w:t>
            </w:r>
          </w:p>
          <w:p w14:paraId="6B5B0ED4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#Start Mule runtime engine</w:t>
            </w:r>
          </w:p>
          <w:p w14:paraId="1F54C9B0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RUN pwd</w:t>
            </w:r>
          </w:p>
          <w:p w14:paraId="12CA235B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CMD ["/mule/bin/mule"]</w:t>
            </w:r>
          </w:p>
          <w:p w14:paraId="6FBB194C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#Deploy Application</w:t>
            </w:r>
          </w:p>
          <w:p w14:paraId="77C65E22" w14:textId="77777777" w:rsidR="00082AF7" w:rsidRDefault="00082AF7" w:rsidP="00082AF7">
            <w:pPr>
              <w:pStyle w:val="HTMLPreformatted"/>
              <w:pBdr>
                <w:top w:val="single" w:sz="2" w:space="0" w:color="CCCCCC"/>
                <w:left w:val="single" w:sz="2" w:space="3" w:color="CCCCCC"/>
                <w:bottom w:val="single" w:sz="2" w:space="0" w:color="CCCCCC"/>
                <w:right w:val="single" w:sz="2" w:space="3" w:color="CCCCCC"/>
              </w:pBdr>
              <w:wordWrap w:val="0"/>
              <w:rPr>
                <w:color w:val="000000"/>
              </w:rPr>
            </w:pPr>
            <w:r>
              <w:rPr>
                <w:color w:val="000000"/>
              </w:rPr>
              <w:t>Add target/dockerhelloworld-1.0.0-SNAPSHOT.zip /mule/apps/dockerhelloworld-1.0.0-SNAPSHOT.zip</w:t>
            </w:r>
          </w:p>
          <w:p w14:paraId="1016435A" w14:textId="77777777" w:rsidR="00082AF7" w:rsidRDefault="00082AF7" w:rsidP="00082AF7">
            <w:pPr>
              <w:pStyle w:val="Standard"/>
            </w:pPr>
          </w:p>
          <w:p w14:paraId="4122970E" w14:textId="77777777" w:rsidR="00082AF7" w:rsidRDefault="00082AF7" w:rsidP="00082AF7">
            <w:pPr>
              <w:pStyle w:val="Standard"/>
            </w:pPr>
          </w:p>
          <w:p w14:paraId="6709D93D" w14:textId="77777777" w:rsidR="00082AF7" w:rsidRDefault="00082AF7" w:rsidP="00082AF7">
            <w:pPr>
              <w:pStyle w:val="Standard"/>
            </w:pPr>
          </w:p>
          <w:p w14:paraId="7FDFDB3D" w14:textId="77777777" w:rsidR="00082AF7" w:rsidRDefault="00082AF7" w:rsidP="00082AF7">
            <w:pPr>
              <w:pStyle w:val="Standard"/>
            </w:pPr>
            <w:r>
              <w:t>RESOURCES :</w:t>
            </w:r>
          </w:p>
          <w:p w14:paraId="49EAAA72" w14:textId="77777777" w:rsidR="00082AF7" w:rsidRDefault="00E87622" w:rsidP="00082AF7">
            <w:pPr>
              <w:pStyle w:val="Standard"/>
            </w:pPr>
            <w:hyperlink r:id="rId8" w:history="1">
              <w:r w:rsidR="00082AF7">
                <w:rPr>
                  <w:rStyle w:val="Hyperlink"/>
                </w:rPr>
                <w:t>https://dzone.com/articles/mule-project-on-docker</w:t>
              </w:r>
            </w:hyperlink>
          </w:p>
          <w:p w14:paraId="141C6D12" w14:textId="0131A7CD" w:rsidR="00125AB1" w:rsidRPr="006658C4" w:rsidRDefault="00125AB1" w:rsidP="00125AB1">
            <w:pPr>
              <w:pStyle w:val="Closing"/>
            </w:pPr>
          </w:p>
          <w:sdt>
            <w:sdtPr>
              <w:alias w:val="Enter your name:"/>
              <w:tag w:val="Enter your name:"/>
              <w:id w:val="1307041948"/>
              <w:placeholder>
                <w:docPart w:val="2A58332F8CE947BFA6517C2EF8003BD1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 w:multiLine="1"/>
            </w:sdtPr>
            <w:sdtEndPr/>
            <w:sdtContent>
              <w:p w14:paraId="2190FA12" w14:textId="1BAA05EC" w:rsidR="004D7F4E" w:rsidRPr="00EF7109" w:rsidRDefault="00AD211F" w:rsidP="003A05FE">
                <w:pPr>
                  <w:pStyle w:val="Signature"/>
                </w:pPr>
                <w:r>
                  <w:t>DEPLOY</w:t>
                </w:r>
              </w:p>
            </w:sdtContent>
          </w:sdt>
        </w:tc>
      </w:tr>
    </w:tbl>
    <w:p w14:paraId="26C76E3C" w14:textId="77777777" w:rsidR="00621FD0" w:rsidRDefault="00621FD0" w:rsidP="00EF7109">
      <w:pPr>
        <w:pStyle w:val="NoSpacing"/>
      </w:pPr>
    </w:p>
    <w:tbl>
      <w:tblPr>
        <w:tblW w:w="5000" w:type="pct"/>
        <w:tblLayout w:type="fixed"/>
        <w:tblLook w:val="04A0" w:firstRow="1" w:lastRow="0" w:firstColumn="1" w:lastColumn="0" w:noHBand="0" w:noVBand="1"/>
        <w:tblDescription w:val="Footer layout table for contact Information"/>
      </w:tblPr>
      <w:tblGrid>
        <w:gridCol w:w="2628"/>
        <w:gridCol w:w="2628"/>
        <w:gridCol w:w="2628"/>
        <w:gridCol w:w="2628"/>
      </w:tblGrid>
      <w:tr w:rsidR="004F4687" w14:paraId="7880BF2B" w14:textId="77777777" w:rsidTr="00630C50"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5D7C07E0" w14:textId="77777777" w:rsidR="004F4687" w:rsidRDefault="004F4687" w:rsidP="00630C50">
            <w:pPr>
              <w:pStyle w:val="Footer"/>
            </w:pPr>
            <w:r w:rsidRPr="00CA3DF1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E32D079" wp14:editId="7E74BBE6">
                      <wp:extent cx="329184" cy="329184"/>
                      <wp:effectExtent l="0" t="0" r="0" b="0"/>
                      <wp:docPr id="15" name="Group 102" title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329184" cy="329184"/>
                                <a:chOff x="0" y="0"/>
                                <a:chExt cx="734576" cy="734576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0" y="0"/>
                                  <a:ext cx="734576" cy="73457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63954" y="245845"/>
                                  <a:ext cx="406667" cy="242889"/>
                                  <a:chOff x="163954" y="245844"/>
                                  <a:chExt cx="727861" cy="434726"/>
                                </a:xfrm>
                              </wpg:grpSpPr>
                              <wps:wsp>
                                <wps:cNvPr id="25" name="Freeform 30"/>
                                <wps:cNvSpPr/>
                                <wps:spPr>
                                  <a:xfrm flipV="1">
                                    <a:off x="163954" y="471541"/>
                                    <a:ext cx="727861" cy="209029"/>
                                  </a:xfrm>
                                  <a:custGeom>
                                    <a:avLst/>
                                    <a:gdLst>
                                      <a:gd name="connsiteX0" fmla="*/ 315411 w 785097"/>
                                      <a:gd name="connsiteY0" fmla="*/ 218554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315411 w 785097"/>
                                      <a:gd name="connsiteY5" fmla="*/ 218554 h 218554"/>
                                      <a:gd name="connsiteX0" fmla="*/ 287158 w 785097"/>
                                      <a:gd name="connsiteY0" fmla="*/ 209029 h 218554"/>
                                      <a:gd name="connsiteX1" fmla="*/ 392549 w 785097"/>
                                      <a:gd name="connsiteY1" fmla="*/ 165103 h 218554"/>
                                      <a:gd name="connsiteX2" fmla="*/ 469687 w 785097"/>
                                      <a:gd name="connsiteY2" fmla="*/ 218554 h 218554"/>
                                      <a:gd name="connsiteX3" fmla="*/ 785097 w 785097"/>
                                      <a:gd name="connsiteY3" fmla="*/ 0 h 218554"/>
                                      <a:gd name="connsiteX4" fmla="*/ 0 w 785097"/>
                                      <a:gd name="connsiteY4" fmla="*/ 0 h 218554"/>
                                      <a:gd name="connsiteX5" fmla="*/ 287158 w 785097"/>
                                      <a:gd name="connsiteY5" fmla="*/ 209029 h 218554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65103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7687 w 785097"/>
                                      <a:gd name="connsiteY1" fmla="*/ 134147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87413 w 785097"/>
                                      <a:gd name="connsiteY1" fmla="*/ 122241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  <a:gd name="connsiteX0" fmla="*/ 287158 w 785097"/>
                                      <a:gd name="connsiteY0" fmla="*/ 209029 h 209029"/>
                                      <a:gd name="connsiteX1" fmla="*/ 392549 w 785097"/>
                                      <a:gd name="connsiteY1" fmla="*/ 138910 h 209029"/>
                                      <a:gd name="connsiteX2" fmla="*/ 500509 w 785097"/>
                                      <a:gd name="connsiteY2" fmla="*/ 209029 h 209029"/>
                                      <a:gd name="connsiteX3" fmla="*/ 785097 w 785097"/>
                                      <a:gd name="connsiteY3" fmla="*/ 0 h 209029"/>
                                      <a:gd name="connsiteX4" fmla="*/ 0 w 785097"/>
                                      <a:gd name="connsiteY4" fmla="*/ 0 h 209029"/>
                                      <a:gd name="connsiteX5" fmla="*/ 287158 w 785097"/>
                                      <a:gd name="connsiteY5" fmla="*/ 209029 h 20902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785097" h="209029">
                                        <a:moveTo>
                                          <a:pt x="287158" y="209029"/>
                                        </a:moveTo>
                                        <a:lnTo>
                                          <a:pt x="392549" y="138910"/>
                                        </a:lnTo>
                                        <a:lnTo>
                                          <a:pt x="500509" y="209029"/>
                                        </a:lnTo>
                                        <a:lnTo>
                                          <a:pt x="785097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287158" y="2090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Isosceles Triangle 90"/>
                                <wps:cNvSpPr/>
                                <wps:spPr>
                                  <a:xfrm rot="5400000" flipV="1">
                                    <a:off x="583899" y="338416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Isosceles Triangle 90"/>
                                <wps:cNvSpPr/>
                                <wps:spPr>
                                  <a:xfrm rot="16200000" flipH="1" flipV="1">
                                    <a:off x="99717" y="341263"/>
                                    <a:ext cx="372486" cy="243343"/>
                                  </a:xfrm>
                                  <a:custGeom>
                                    <a:avLst/>
                                    <a:gdLst>
                                      <a:gd name="connsiteX0" fmla="*/ 0 w 367724"/>
                                      <a:gd name="connsiteY0" fmla="*/ 252868 h 252868"/>
                                      <a:gd name="connsiteX1" fmla="*/ 183862 w 367724"/>
                                      <a:gd name="connsiteY1" fmla="*/ 0 h 252868"/>
                                      <a:gd name="connsiteX2" fmla="*/ 367724 w 367724"/>
                                      <a:gd name="connsiteY2" fmla="*/ 252868 h 252868"/>
                                      <a:gd name="connsiteX3" fmla="*/ 0 w 367724"/>
                                      <a:gd name="connsiteY3" fmla="*/ 252868 h 252868"/>
                                      <a:gd name="connsiteX0" fmla="*/ 0 w 367724"/>
                                      <a:gd name="connsiteY0" fmla="*/ 240962 h 240962"/>
                                      <a:gd name="connsiteX1" fmla="*/ 183862 w 367724"/>
                                      <a:gd name="connsiteY1" fmla="*/ 0 h 240962"/>
                                      <a:gd name="connsiteX2" fmla="*/ 367724 w 367724"/>
                                      <a:gd name="connsiteY2" fmla="*/ 240962 h 240962"/>
                                      <a:gd name="connsiteX3" fmla="*/ 0 w 367724"/>
                                      <a:gd name="connsiteY3" fmla="*/ 240962 h 240962"/>
                                      <a:gd name="connsiteX0" fmla="*/ 0 w 372486"/>
                                      <a:gd name="connsiteY0" fmla="*/ 240962 h 240962"/>
                                      <a:gd name="connsiteX1" fmla="*/ 183862 w 372486"/>
                                      <a:gd name="connsiteY1" fmla="*/ 0 h 240962"/>
                                      <a:gd name="connsiteX2" fmla="*/ 372486 w 372486"/>
                                      <a:gd name="connsiteY2" fmla="*/ 240962 h 240962"/>
                                      <a:gd name="connsiteX3" fmla="*/ 0 w 372486"/>
                                      <a:gd name="connsiteY3" fmla="*/ 240962 h 240962"/>
                                      <a:gd name="connsiteX0" fmla="*/ 0 w 372486"/>
                                      <a:gd name="connsiteY0" fmla="*/ 243343 h 243343"/>
                                      <a:gd name="connsiteX1" fmla="*/ 179100 w 372486"/>
                                      <a:gd name="connsiteY1" fmla="*/ 0 h 243343"/>
                                      <a:gd name="connsiteX2" fmla="*/ 372486 w 372486"/>
                                      <a:gd name="connsiteY2" fmla="*/ 243343 h 243343"/>
                                      <a:gd name="connsiteX3" fmla="*/ 0 w 372486"/>
                                      <a:gd name="connsiteY3" fmla="*/ 243343 h 2433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372486" h="243343">
                                        <a:moveTo>
                                          <a:pt x="0" y="243343"/>
                                        </a:moveTo>
                                        <a:lnTo>
                                          <a:pt x="179100" y="0"/>
                                        </a:lnTo>
                                        <a:lnTo>
                                          <a:pt x="372486" y="243343"/>
                                        </a:lnTo>
                                        <a:lnTo>
                                          <a:pt x="0" y="2433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Isosceles Triangle 46"/>
                                <wps:cNvSpPr/>
                                <wps:spPr>
                                  <a:xfrm flipV="1">
                                    <a:off x="168712" y="245844"/>
                                    <a:ext cx="723102" cy="264827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5CF5D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OHEx7UqCAAAFzkAAA4AAAAAAAAAAAAAAAAALgIAAGRycy9lMm9Eb2MueG1s&#10;UEsBAi0AFAAGAAgAAAAhAGhHG9DYAAAAAwEAAA8AAAAAAAAAAAAAAAAAhAoAAGRycy9kb3ducmV2&#10;LnhtbFBLBQYAAAAABAAEAPMAAACJCwAAAAA=&#10;">
                      <o:lock v:ext="edit" aspectratio="t"/>
                      <v:oval id="Oval 23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" fillcolor="#ea4e4e [3204]" stroked="f" strokeweight="1pt">
                        <v:stroke joinstyle="miter"/>
                      </v:oval>
                      <v:group id="Group 24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" path="m287158,209029l392549,138910r107960,70119l785097,,,,287158,209029xe" fillcolor="black [3213]" stroked="f" strokeweight="1pt">
                          <v:stroke joinstyle="miter"/>
                          <v:path arrowok="t" o:connecttype="custom" o:connectlocs="266223,209029;363931,138910;464020,209029;727861,0;0,0;266223,209029" o:connectangles="0,0,0,0,0,0"/>
                        </v:shape>
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" path="m,243343l179100,,372486,243343,,243343xe" fillcolor="black [3213]" stroked="f" strokeweight="1pt">
                          <v:stroke joinstyle="miter"/>
                          <v:path arrowok="t" o:connecttype="custom" o:connectlocs="0,243343;179100,0;372486,243343;0,243343" o:connectangles="0,0,0,0"/>
                        </v:shape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46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7A46F503" w14:textId="77777777" w:rsidR="004F4687" w:rsidRDefault="004F4687" w:rsidP="00630C50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5F594FD4" wp14:editId="005859CD">
                      <wp:extent cx="329184" cy="329184"/>
                      <wp:effectExtent l="0" t="0" r="13970" b="13970"/>
                      <wp:docPr id="47" name="Group 4" title="Twitter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0" cy="430"/>
                              </a:xfrm>
                            </wpg:grpSpPr>
                            <wps:wsp>
                              <wps:cNvPr id="48" name="Circle around 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0" cy="430"/>
                                </a:xfrm>
                                <a:custGeom>
                                  <a:avLst/>
                                  <a:gdLst>
                                    <a:gd name="T0" fmla="*/ 1825 w 3441"/>
                                    <a:gd name="T1" fmla="*/ 4 h 3441"/>
                                    <a:gd name="T2" fmla="*/ 2029 w 3441"/>
                                    <a:gd name="T3" fmla="*/ 29 h 3441"/>
                                    <a:gd name="T4" fmla="*/ 2226 w 3441"/>
                                    <a:gd name="T5" fmla="*/ 76 h 3441"/>
                                    <a:gd name="T6" fmla="*/ 2412 w 3441"/>
                                    <a:gd name="T7" fmla="*/ 146 h 3441"/>
                                    <a:gd name="T8" fmla="*/ 2588 w 3441"/>
                                    <a:gd name="T9" fmla="*/ 236 h 3441"/>
                                    <a:gd name="T10" fmla="*/ 2752 w 3441"/>
                                    <a:gd name="T11" fmla="*/ 344 h 3441"/>
                                    <a:gd name="T12" fmla="*/ 2901 w 3441"/>
                                    <a:gd name="T13" fmla="*/ 471 h 3441"/>
                                    <a:gd name="T14" fmla="*/ 3035 w 3441"/>
                                    <a:gd name="T15" fmla="*/ 613 h 3441"/>
                                    <a:gd name="T16" fmla="*/ 3154 w 3441"/>
                                    <a:gd name="T17" fmla="*/ 769 h 3441"/>
                                    <a:gd name="T18" fmla="*/ 3253 w 3441"/>
                                    <a:gd name="T19" fmla="*/ 939 h 3441"/>
                                    <a:gd name="T20" fmla="*/ 3333 w 3441"/>
                                    <a:gd name="T21" fmla="*/ 1121 h 3441"/>
                                    <a:gd name="T22" fmla="*/ 3392 w 3441"/>
                                    <a:gd name="T23" fmla="*/ 1313 h 3441"/>
                                    <a:gd name="T24" fmla="*/ 3428 w 3441"/>
                                    <a:gd name="T25" fmla="*/ 1513 h 3441"/>
                                    <a:gd name="T26" fmla="*/ 3441 w 3441"/>
                                    <a:gd name="T27" fmla="*/ 1721 h 3441"/>
                                    <a:gd name="T28" fmla="*/ 3428 w 3441"/>
                                    <a:gd name="T29" fmla="*/ 1929 h 3441"/>
                                    <a:gd name="T30" fmla="*/ 3392 w 3441"/>
                                    <a:gd name="T31" fmla="*/ 2130 h 3441"/>
                                    <a:gd name="T32" fmla="*/ 3333 w 3441"/>
                                    <a:gd name="T33" fmla="*/ 2321 h 3441"/>
                                    <a:gd name="T34" fmla="*/ 3253 w 3441"/>
                                    <a:gd name="T35" fmla="*/ 2502 h 3441"/>
                                    <a:gd name="T36" fmla="*/ 3154 w 3441"/>
                                    <a:gd name="T37" fmla="*/ 2672 h 3441"/>
                                    <a:gd name="T38" fmla="*/ 3035 w 3441"/>
                                    <a:gd name="T39" fmla="*/ 2829 h 3441"/>
                                    <a:gd name="T40" fmla="*/ 2901 w 3441"/>
                                    <a:gd name="T41" fmla="*/ 2972 h 3441"/>
                                    <a:gd name="T42" fmla="*/ 2752 w 3441"/>
                                    <a:gd name="T43" fmla="*/ 3097 h 3441"/>
                                    <a:gd name="T44" fmla="*/ 2588 w 3441"/>
                                    <a:gd name="T45" fmla="*/ 3206 h 3441"/>
                                    <a:gd name="T46" fmla="*/ 2412 w 3441"/>
                                    <a:gd name="T47" fmla="*/ 3296 h 3441"/>
                                    <a:gd name="T48" fmla="*/ 2226 w 3441"/>
                                    <a:gd name="T49" fmla="*/ 3365 h 3441"/>
                                    <a:gd name="T50" fmla="*/ 2029 w 3441"/>
                                    <a:gd name="T51" fmla="*/ 3414 h 3441"/>
                                    <a:gd name="T52" fmla="*/ 1825 w 3441"/>
                                    <a:gd name="T53" fmla="*/ 3438 h 3441"/>
                                    <a:gd name="T54" fmla="*/ 1615 w 3441"/>
                                    <a:gd name="T55" fmla="*/ 3438 h 3441"/>
                                    <a:gd name="T56" fmla="*/ 1411 w 3441"/>
                                    <a:gd name="T57" fmla="*/ 3414 h 3441"/>
                                    <a:gd name="T58" fmla="*/ 1214 w 3441"/>
                                    <a:gd name="T59" fmla="*/ 3365 h 3441"/>
                                    <a:gd name="T60" fmla="*/ 1028 w 3441"/>
                                    <a:gd name="T61" fmla="*/ 3296 h 3441"/>
                                    <a:gd name="T62" fmla="*/ 852 w 3441"/>
                                    <a:gd name="T63" fmla="*/ 3206 h 3441"/>
                                    <a:gd name="T64" fmla="*/ 689 w 3441"/>
                                    <a:gd name="T65" fmla="*/ 3097 h 3441"/>
                                    <a:gd name="T66" fmla="*/ 539 w 3441"/>
                                    <a:gd name="T67" fmla="*/ 2972 h 3441"/>
                                    <a:gd name="T68" fmla="*/ 405 w 3441"/>
                                    <a:gd name="T69" fmla="*/ 2829 h 3441"/>
                                    <a:gd name="T70" fmla="*/ 287 w 3441"/>
                                    <a:gd name="T71" fmla="*/ 2672 h 3441"/>
                                    <a:gd name="T72" fmla="*/ 188 w 3441"/>
                                    <a:gd name="T73" fmla="*/ 2502 h 3441"/>
                                    <a:gd name="T74" fmla="*/ 108 w 3441"/>
                                    <a:gd name="T75" fmla="*/ 2321 h 3441"/>
                                    <a:gd name="T76" fmla="*/ 49 w 3441"/>
                                    <a:gd name="T77" fmla="*/ 2130 h 3441"/>
                                    <a:gd name="T78" fmla="*/ 13 w 3441"/>
                                    <a:gd name="T79" fmla="*/ 1929 h 3441"/>
                                    <a:gd name="T80" fmla="*/ 0 w 3441"/>
                                    <a:gd name="T81" fmla="*/ 1721 h 3441"/>
                                    <a:gd name="T82" fmla="*/ 13 w 3441"/>
                                    <a:gd name="T83" fmla="*/ 1513 h 3441"/>
                                    <a:gd name="T84" fmla="*/ 49 w 3441"/>
                                    <a:gd name="T85" fmla="*/ 1313 h 3441"/>
                                    <a:gd name="T86" fmla="*/ 108 w 3441"/>
                                    <a:gd name="T87" fmla="*/ 1121 h 3441"/>
                                    <a:gd name="T88" fmla="*/ 188 w 3441"/>
                                    <a:gd name="T89" fmla="*/ 939 h 3441"/>
                                    <a:gd name="T90" fmla="*/ 287 w 3441"/>
                                    <a:gd name="T91" fmla="*/ 769 h 3441"/>
                                    <a:gd name="T92" fmla="*/ 405 w 3441"/>
                                    <a:gd name="T93" fmla="*/ 613 h 3441"/>
                                    <a:gd name="T94" fmla="*/ 539 w 3441"/>
                                    <a:gd name="T95" fmla="*/ 471 h 3441"/>
                                    <a:gd name="T96" fmla="*/ 689 w 3441"/>
                                    <a:gd name="T97" fmla="*/ 344 h 3441"/>
                                    <a:gd name="T98" fmla="*/ 852 w 3441"/>
                                    <a:gd name="T99" fmla="*/ 236 h 3441"/>
                                    <a:gd name="T100" fmla="*/ 1028 w 3441"/>
                                    <a:gd name="T101" fmla="*/ 146 h 3441"/>
                                    <a:gd name="T102" fmla="*/ 1214 w 3441"/>
                                    <a:gd name="T103" fmla="*/ 76 h 3441"/>
                                    <a:gd name="T104" fmla="*/ 1411 w 3441"/>
                                    <a:gd name="T105" fmla="*/ 29 h 3441"/>
                                    <a:gd name="T106" fmla="*/ 1615 w 3441"/>
                                    <a:gd name="T107" fmla="*/ 4 h 34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41" h="3441">
                                      <a:moveTo>
                                        <a:pt x="1720" y="0"/>
                                      </a:moveTo>
                                      <a:lnTo>
                                        <a:pt x="1825" y="4"/>
                                      </a:lnTo>
                                      <a:lnTo>
                                        <a:pt x="1929" y="13"/>
                                      </a:lnTo>
                                      <a:lnTo>
                                        <a:pt x="2029" y="29"/>
                                      </a:lnTo>
                                      <a:lnTo>
                                        <a:pt x="2129" y="50"/>
                                      </a:lnTo>
                                      <a:lnTo>
                                        <a:pt x="2226" y="76"/>
                                      </a:lnTo>
                                      <a:lnTo>
                                        <a:pt x="2320" y="108"/>
                                      </a:lnTo>
                                      <a:lnTo>
                                        <a:pt x="2412" y="146"/>
                                      </a:lnTo>
                                      <a:lnTo>
                                        <a:pt x="2502" y="188"/>
                                      </a:lnTo>
                                      <a:lnTo>
                                        <a:pt x="2588" y="236"/>
                                      </a:lnTo>
                                      <a:lnTo>
                                        <a:pt x="2672" y="287"/>
                                      </a:lnTo>
                                      <a:lnTo>
                                        <a:pt x="2752" y="344"/>
                                      </a:lnTo>
                                      <a:lnTo>
                                        <a:pt x="2828" y="406"/>
                                      </a:lnTo>
                                      <a:lnTo>
                                        <a:pt x="2901" y="471"/>
                                      </a:lnTo>
                                      <a:lnTo>
                                        <a:pt x="2971" y="540"/>
                                      </a:lnTo>
                                      <a:lnTo>
                                        <a:pt x="3035" y="613"/>
                                      </a:lnTo>
                                      <a:lnTo>
                                        <a:pt x="3096" y="690"/>
                                      </a:lnTo>
                                      <a:lnTo>
                                        <a:pt x="3154" y="769"/>
                                      </a:lnTo>
                                      <a:lnTo>
                                        <a:pt x="3205" y="853"/>
                                      </a:lnTo>
                                      <a:lnTo>
                                        <a:pt x="3253" y="939"/>
                                      </a:lnTo>
                                      <a:lnTo>
                                        <a:pt x="3295" y="1029"/>
                                      </a:lnTo>
                                      <a:lnTo>
                                        <a:pt x="3333" y="1121"/>
                                      </a:lnTo>
                                      <a:lnTo>
                                        <a:pt x="3364" y="1215"/>
                                      </a:lnTo>
                                      <a:lnTo>
                                        <a:pt x="3392" y="1313"/>
                                      </a:lnTo>
                                      <a:lnTo>
                                        <a:pt x="3412" y="1412"/>
                                      </a:lnTo>
                                      <a:lnTo>
                                        <a:pt x="3428" y="1513"/>
                                      </a:lnTo>
                                      <a:lnTo>
                                        <a:pt x="3438" y="1616"/>
                                      </a:lnTo>
                                      <a:lnTo>
                                        <a:pt x="3441" y="1721"/>
                                      </a:lnTo>
                                      <a:lnTo>
                                        <a:pt x="3438" y="1826"/>
                                      </a:lnTo>
                                      <a:lnTo>
                                        <a:pt x="3428" y="1929"/>
                                      </a:lnTo>
                                      <a:lnTo>
                                        <a:pt x="3412" y="2030"/>
                                      </a:lnTo>
                                      <a:lnTo>
                                        <a:pt x="3392" y="2130"/>
                                      </a:lnTo>
                                      <a:lnTo>
                                        <a:pt x="3364" y="2226"/>
                                      </a:lnTo>
                                      <a:lnTo>
                                        <a:pt x="3333" y="2321"/>
                                      </a:lnTo>
                                      <a:lnTo>
                                        <a:pt x="3295" y="2413"/>
                                      </a:lnTo>
                                      <a:lnTo>
                                        <a:pt x="3253" y="2502"/>
                                      </a:lnTo>
                                      <a:lnTo>
                                        <a:pt x="3205" y="2589"/>
                                      </a:lnTo>
                                      <a:lnTo>
                                        <a:pt x="3154" y="2672"/>
                                      </a:lnTo>
                                      <a:lnTo>
                                        <a:pt x="3096" y="2753"/>
                                      </a:lnTo>
                                      <a:lnTo>
                                        <a:pt x="3035" y="2829"/>
                                      </a:lnTo>
                                      <a:lnTo>
                                        <a:pt x="2971" y="2902"/>
                                      </a:lnTo>
                                      <a:lnTo>
                                        <a:pt x="2901" y="2972"/>
                                      </a:lnTo>
                                      <a:lnTo>
                                        <a:pt x="2828" y="3037"/>
                                      </a:lnTo>
                                      <a:lnTo>
                                        <a:pt x="2752" y="3097"/>
                                      </a:lnTo>
                                      <a:lnTo>
                                        <a:pt x="2672" y="3154"/>
                                      </a:lnTo>
                                      <a:lnTo>
                                        <a:pt x="2588" y="3206"/>
                                      </a:lnTo>
                                      <a:lnTo>
                                        <a:pt x="2502" y="3253"/>
                                      </a:lnTo>
                                      <a:lnTo>
                                        <a:pt x="2412" y="3296"/>
                                      </a:lnTo>
                                      <a:lnTo>
                                        <a:pt x="2320" y="3333"/>
                                      </a:lnTo>
                                      <a:lnTo>
                                        <a:pt x="2226" y="3365"/>
                                      </a:lnTo>
                                      <a:lnTo>
                                        <a:pt x="2129" y="3393"/>
                                      </a:lnTo>
                                      <a:lnTo>
                                        <a:pt x="2029" y="3414"/>
                                      </a:lnTo>
                                      <a:lnTo>
                                        <a:pt x="1929" y="3428"/>
                                      </a:lnTo>
                                      <a:lnTo>
                                        <a:pt x="1825" y="3438"/>
                                      </a:lnTo>
                                      <a:lnTo>
                                        <a:pt x="1720" y="3441"/>
                                      </a:lnTo>
                                      <a:lnTo>
                                        <a:pt x="1615" y="3438"/>
                                      </a:lnTo>
                                      <a:lnTo>
                                        <a:pt x="1513" y="3428"/>
                                      </a:lnTo>
                                      <a:lnTo>
                                        <a:pt x="1411" y="3414"/>
                                      </a:lnTo>
                                      <a:lnTo>
                                        <a:pt x="1312" y="3393"/>
                                      </a:lnTo>
                                      <a:lnTo>
                                        <a:pt x="1214" y="3365"/>
                                      </a:lnTo>
                                      <a:lnTo>
                                        <a:pt x="1120" y="3333"/>
                                      </a:lnTo>
                                      <a:lnTo>
                                        <a:pt x="1028" y="3296"/>
                                      </a:lnTo>
                                      <a:lnTo>
                                        <a:pt x="939" y="3253"/>
                                      </a:lnTo>
                                      <a:lnTo>
                                        <a:pt x="852" y="3206"/>
                                      </a:lnTo>
                                      <a:lnTo>
                                        <a:pt x="769" y="3154"/>
                                      </a:lnTo>
                                      <a:lnTo>
                                        <a:pt x="689" y="3097"/>
                                      </a:lnTo>
                                      <a:lnTo>
                                        <a:pt x="612" y="3037"/>
                                      </a:lnTo>
                                      <a:lnTo>
                                        <a:pt x="539" y="2972"/>
                                      </a:lnTo>
                                      <a:lnTo>
                                        <a:pt x="470" y="2902"/>
                                      </a:lnTo>
                                      <a:lnTo>
                                        <a:pt x="405" y="2829"/>
                                      </a:lnTo>
                                      <a:lnTo>
                                        <a:pt x="344" y="2753"/>
                                      </a:lnTo>
                                      <a:lnTo>
                                        <a:pt x="287" y="2672"/>
                                      </a:lnTo>
                                      <a:lnTo>
                                        <a:pt x="235" y="2589"/>
                                      </a:lnTo>
                                      <a:lnTo>
                                        <a:pt x="188" y="2502"/>
                                      </a:lnTo>
                                      <a:lnTo>
                                        <a:pt x="145" y="2413"/>
                                      </a:lnTo>
                                      <a:lnTo>
                                        <a:pt x="108" y="2321"/>
                                      </a:lnTo>
                                      <a:lnTo>
                                        <a:pt x="76" y="2226"/>
                                      </a:lnTo>
                                      <a:lnTo>
                                        <a:pt x="49" y="2130"/>
                                      </a:lnTo>
                                      <a:lnTo>
                                        <a:pt x="28" y="2030"/>
                                      </a:lnTo>
                                      <a:lnTo>
                                        <a:pt x="13" y="1929"/>
                                      </a:lnTo>
                                      <a:lnTo>
                                        <a:pt x="4" y="1826"/>
                                      </a:lnTo>
                                      <a:lnTo>
                                        <a:pt x="0" y="1721"/>
                                      </a:lnTo>
                                      <a:lnTo>
                                        <a:pt x="4" y="1616"/>
                                      </a:lnTo>
                                      <a:lnTo>
                                        <a:pt x="13" y="1513"/>
                                      </a:lnTo>
                                      <a:lnTo>
                                        <a:pt x="28" y="1412"/>
                                      </a:lnTo>
                                      <a:lnTo>
                                        <a:pt x="49" y="1313"/>
                                      </a:lnTo>
                                      <a:lnTo>
                                        <a:pt x="76" y="1215"/>
                                      </a:lnTo>
                                      <a:lnTo>
                                        <a:pt x="108" y="1121"/>
                                      </a:lnTo>
                                      <a:lnTo>
                                        <a:pt x="145" y="1029"/>
                                      </a:lnTo>
                                      <a:lnTo>
                                        <a:pt x="188" y="939"/>
                                      </a:lnTo>
                                      <a:lnTo>
                                        <a:pt x="235" y="853"/>
                                      </a:lnTo>
                                      <a:lnTo>
                                        <a:pt x="287" y="769"/>
                                      </a:lnTo>
                                      <a:lnTo>
                                        <a:pt x="344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0" y="540"/>
                                      </a:lnTo>
                                      <a:lnTo>
                                        <a:pt x="539" y="471"/>
                                      </a:lnTo>
                                      <a:lnTo>
                                        <a:pt x="612" y="406"/>
                                      </a:lnTo>
                                      <a:lnTo>
                                        <a:pt x="689" y="344"/>
                                      </a:lnTo>
                                      <a:lnTo>
                                        <a:pt x="769" y="287"/>
                                      </a:lnTo>
                                      <a:lnTo>
                                        <a:pt x="852" y="236"/>
                                      </a:lnTo>
                                      <a:lnTo>
                                        <a:pt x="939" y="188"/>
                                      </a:lnTo>
                                      <a:lnTo>
                                        <a:pt x="1028" y="146"/>
                                      </a:lnTo>
                                      <a:lnTo>
                                        <a:pt x="1120" y="108"/>
                                      </a:lnTo>
                                      <a:lnTo>
                                        <a:pt x="1214" y="76"/>
                                      </a:lnTo>
                                      <a:lnTo>
                                        <a:pt x="1312" y="50"/>
                                      </a:lnTo>
                                      <a:lnTo>
                                        <a:pt x="1411" y="29"/>
                                      </a:lnTo>
                                      <a:lnTo>
                                        <a:pt x="1513" y="13"/>
                                      </a:lnTo>
                                      <a:lnTo>
                                        <a:pt x="1615" y="4"/>
                                      </a:lnTo>
                                      <a:lnTo>
                                        <a:pt x="17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Twitter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4" y="119"/>
                                  <a:ext cx="238" cy="211"/>
                                </a:xfrm>
                                <a:custGeom>
                                  <a:avLst/>
                                  <a:gdLst>
                                    <a:gd name="T0" fmla="*/ 1407 w 1898"/>
                                    <a:gd name="T1" fmla="*/ 12 h 1692"/>
                                    <a:gd name="T2" fmla="*/ 1530 w 1898"/>
                                    <a:gd name="T3" fmla="*/ 71 h 1692"/>
                                    <a:gd name="T4" fmla="*/ 1664 w 1898"/>
                                    <a:gd name="T5" fmla="*/ 118 h 1692"/>
                                    <a:gd name="T6" fmla="*/ 1845 w 1898"/>
                                    <a:gd name="T7" fmla="*/ 31 h 1692"/>
                                    <a:gd name="T8" fmla="*/ 1779 w 1898"/>
                                    <a:gd name="T9" fmla="*/ 167 h 1692"/>
                                    <a:gd name="T10" fmla="*/ 1675 w 1898"/>
                                    <a:gd name="T11" fmla="*/ 267 h 1692"/>
                                    <a:gd name="T12" fmla="*/ 1844 w 1898"/>
                                    <a:gd name="T13" fmla="*/ 223 h 1692"/>
                                    <a:gd name="T14" fmla="*/ 1829 w 1898"/>
                                    <a:gd name="T15" fmla="*/ 298 h 1692"/>
                                    <a:gd name="T16" fmla="*/ 1704 w 1898"/>
                                    <a:gd name="T17" fmla="*/ 421 h 1692"/>
                                    <a:gd name="T18" fmla="*/ 1699 w 1898"/>
                                    <a:gd name="T19" fmla="*/ 603 h 1692"/>
                                    <a:gd name="T20" fmla="*/ 1665 w 1898"/>
                                    <a:gd name="T21" fmla="*/ 794 h 1692"/>
                                    <a:gd name="T22" fmla="*/ 1603 w 1898"/>
                                    <a:gd name="T23" fmla="*/ 982 h 1692"/>
                                    <a:gd name="T24" fmla="*/ 1514 w 1898"/>
                                    <a:gd name="T25" fmla="*/ 1160 h 1692"/>
                                    <a:gd name="T26" fmla="*/ 1398 w 1898"/>
                                    <a:gd name="T27" fmla="*/ 1322 h 1692"/>
                                    <a:gd name="T28" fmla="*/ 1256 w 1898"/>
                                    <a:gd name="T29" fmla="*/ 1461 h 1692"/>
                                    <a:gd name="T30" fmla="*/ 1087 w 1898"/>
                                    <a:gd name="T31" fmla="*/ 1573 h 1692"/>
                                    <a:gd name="T32" fmla="*/ 893 w 1898"/>
                                    <a:gd name="T33" fmla="*/ 1652 h 1692"/>
                                    <a:gd name="T34" fmla="*/ 676 w 1898"/>
                                    <a:gd name="T35" fmla="*/ 1690 h 1692"/>
                                    <a:gd name="T36" fmla="*/ 435 w 1898"/>
                                    <a:gd name="T37" fmla="*/ 1679 h 1692"/>
                                    <a:gd name="T38" fmla="*/ 206 w 1898"/>
                                    <a:gd name="T39" fmla="*/ 1614 h 1692"/>
                                    <a:gd name="T40" fmla="*/ 0 w 1898"/>
                                    <a:gd name="T41" fmla="*/ 1500 h 1692"/>
                                    <a:gd name="T42" fmla="*/ 160 w 1898"/>
                                    <a:gd name="T43" fmla="*/ 1503 h 1692"/>
                                    <a:gd name="T44" fmla="*/ 353 w 1898"/>
                                    <a:gd name="T45" fmla="*/ 1457 h 1692"/>
                                    <a:gd name="T46" fmla="*/ 525 w 1898"/>
                                    <a:gd name="T47" fmla="*/ 1364 h 1692"/>
                                    <a:gd name="T48" fmla="*/ 487 w 1898"/>
                                    <a:gd name="T49" fmla="*/ 1309 h 1692"/>
                                    <a:gd name="T50" fmla="*/ 367 w 1898"/>
                                    <a:gd name="T51" fmla="*/ 1251 h 1692"/>
                                    <a:gd name="T52" fmla="*/ 272 w 1898"/>
                                    <a:gd name="T53" fmla="*/ 1153 h 1692"/>
                                    <a:gd name="T54" fmla="*/ 213 w 1898"/>
                                    <a:gd name="T55" fmla="*/ 1027 h 1692"/>
                                    <a:gd name="T56" fmla="*/ 322 w 1898"/>
                                    <a:gd name="T57" fmla="*/ 1032 h 1692"/>
                                    <a:gd name="T58" fmla="*/ 345 w 1898"/>
                                    <a:gd name="T59" fmla="*/ 1007 h 1692"/>
                                    <a:gd name="T60" fmla="*/ 228 w 1898"/>
                                    <a:gd name="T61" fmla="*/ 939 h 1692"/>
                                    <a:gd name="T62" fmla="*/ 139 w 1898"/>
                                    <a:gd name="T63" fmla="*/ 834 h 1692"/>
                                    <a:gd name="T64" fmla="*/ 87 w 1898"/>
                                    <a:gd name="T65" fmla="*/ 700 h 1692"/>
                                    <a:gd name="T66" fmla="*/ 77 w 1898"/>
                                    <a:gd name="T67" fmla="*/ 595 h 1692"/>
                                    <a:gd name="T68" fmla="*/ 205 w 1898"/>
                                    <a:gd name="T69" fmla="*/ 643 h 1692"/>
                                    <a:gd name="T70" fmla="*/ 189 w 1898"/>
                                    <a:gd name="T71" fmla="*/ 590 h 1692"/>
                                    <a:gd name="T72" fmla="*/ 117 w 1898"/>
                                    <a:gd name="T73" fmla="*/ 477 h 1692"/>
                                    <a:gd name="T74" fmla="*/ 82 w 1898"/>
                                    <a:gd name="T75" fmla="*/ 342 h 1692"/>
                                    <a:gd name="T76" fmla="*/ 88 w 1898"/>
                                    <a:gd name="T77" fmla="*/ 201 h 1692"/>
                                    <a:gd name="T78" fmla="*/ 132 w 1898"/>
                                    <a:gd name="T79" fmla="*/ 78 h 1692"/>
                                    <a:gd name="T80" fmla="*/ 293 w 1898"/>
                                    <a:gd name="T81" fmla="*/ 255 h 1692"/>
                                    <a:gd name="T82" fmla="*/ 484 w 1898"/>
                                    <a:gd name="T83" fmla="*/ 391 h 1692"/>
                                    <a:gd name="T84" fmla="*/ 700 w 1898"/>
                                    <a:gd name="T85" fmla="*/ 483 h 1692"/>
                                    <a:gd name="T86" fmla="*/ 934 w 1898"/>
                                    <a:gd name="T87" fmla="*/ 524 h 1692"/>
                                    <a:gd name="T88" fmla="*/ 928 w 1898"/>
                                    <a:gd name="T89" fmla="*/ 373 h 1692"/>
                                    <a:gd name="T90" fmla="*/ 970 w 1898"/>
                                    <a:gd name="T91" fmla="*/ 226 h 1692"/>
                                    <a:gd name="T92" fmla="*/ 1056 w 1898"/>
                                    <a:gd name="T93" fmla="*/ 108 h 1692"/>
                                    <a:gd name="T94" fmla="*/ 1173 w 1898"/>
                                    <a:gd name="T95" fmla="*/ 29 h 1692"/>
                                    <a:gd name="T96" fmla="*/ 1314 w 1898"/>
                                    <a:gd name="T97" fmla="*/ 0 h 1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8" h="1692">
                                      <a:moveTo>
                                        <a:pt x="1314" y="0"/>
                                      </a:moveTo>
                                      <a:lnTo>
                                        <a:pt x="1362" y="3"/>
                                      </a:lnTo>
                                      <a:lnTo>
                                        <a:pt x="1407" y="12"/>
                                      </a:lnTo>
                                      <a:lnTo>
                                        <a:pt x="1451" y="26"/>
                                      </a:lnTo>
                                      <a:lnTo>
                                        <a:pt x="1491" y="46"/>
                                      </a:lnTo>
                                      <a:lnTo>
                                        <a:pt x="1530" y="71"/>
                                      </a:lnTo>
                                      <a:lnTo>
                                        <a:pt x="1566" y="101"/>
                                      </a:lnTo>
                                      <a:lnTo>
                                        <a:pt x="1598" y="134"/>
                                      </a:lnTo>
                                      <a:lnTo>
                                        <a:pt x="1664" y="118"/>
                                      </a:lnTo>
                                      <a:lnTo>
                                        <a:pt x="1727" y="95"/>
                                      </a:lnTo>
                                      <a:lnTo>
                                        <a:pt x="1788" y="65"/>
                                      </a:lnTo>
                                      <a:lnTo>
                                        <a:pt x="1845" y="31"/>
                                      </a:lnTo>
                                      <a:lnTo>
                                        <a:pt x="1829" y="80"/>
                                      </a:lnTo>
                                      <a:lnTo>
                                        <a:pt x="1806" y="125"/>
                                      </a:lnTo>
                                      <a:lnTo>
                                        <a:pt x="1779" y="167"/>
                                      </a:lnTo>
                                      <a:lnTo>
                                        <a:pt x="1748" y="204"/>
                                      </a:lnTo>
                                      <a:lnTo>
                                        <a:pt x="1712" y="238"/>
                                      </a:lnTo>
                                      <a:lnTo>
                                        <a:pt x="1675" y="267"/>
                                      </a:lnTo>
                                      <a:lnTo>
                                        <a:pt x="1732" y="257"/>
                                      </a:lnTo>
                                      <a:lnTo>
                                        <a:pt x="1790" y="242"/>
                                      </a:lnTo>
                                      <a:lnTo>
                                        <a:pt x="1844" y="223"/>
                                      </a:lnTo>
                                      <a:lnTo>
                                        <a:pt x="1898" y="200"/>
                                      </a:lnTo>
                                      <a:lnTo>
                                        <a:pt x="1865" y="251"/>
                                      </a:lnTo>
                                      <a:lnTo>
                                        <a:pt x="1829" y="298"/>
                                      </a:lnTo>
                                      <a:lnTo>
                                        <a:pt x="1790" y="342"/>
                                      </a:lnTo>
                                      <a:lnTo>
                                        <a:pt x="1748" y="384"/>
                                      </a:lnTo>
                                      <a:lnTo>
                                        <a:pt x="1704" y="421"/>
                                      </a:lnTo>
                                      <a:lnTo>
                                        <a:pt x="1705" y="477"/>
                                      </a:lnTo>
                                      <a:lnTo>
                                        <a:pt x="1703" y="540"/>
                                      </a:lnTo>
                                      <a:lnTo>
                                        <a:pt x="1699" y="603"/>
                                      </a:lnTo>
                                      <a:lnTo>
                                        <a:pt x="1690" y="666"/>
                                      </a:lnTo>
                                      <a:lnTo>
                                        <a:pt x="1679" y="730"/>
                                      </a:lnTo>
                                      <a:lnTo>
                                        <a:pt x="1665" y="794"/>
                                      </a:lnTo>
                                      <a:lnTo>
                                        <a:pt x="1647" y="858"/>
                                      </a:lnTo>
                                      <a:lnTo>
                                        <a:pt x="1626" y="920"/>
                                      </a:lnTo>
                                      <a:lnTo>
                                        <a:pt x="1603" y="982"/>
                                      </a:lnTo>
                                      <a:lnTo>
                                        <a:pt x="1576" y="1042"/>
                                      </a:lnTo>
                                      <a:lnTo>
                                        <a:pt x="1547" y="1102"/>
                                      </a:lnTo>
                                      <a:lnTo>
                                        <a:pt x="1514" y="1160"/>
                                      </a:lnTo>
                                      <a:lnTo>
                                        <a:pt x="1479" y="1215"/>
                                      </a:lnTo>
                                      <a:lnTo>
                                        <a:pt x="1440" y="1270"/>
                                      </a:lnTo>
                                      <a:lnTo>
                                        <a:pt x="1398" y="1322"/>
                                      </a:lnTo>
                                      <a:lnTo>
                                        <a:pt x="1353" y="1371"/>
                                      </a:lnTo>
                                      <a:lnTo>
                                        <a:pt x="1306" y="1417"/>
                                      </a:lnTo>
                                      <a:lnTo>
                                        <a:pt x="1256" y="1461"/>
                                      </a:lnTo>
                                      <a:lnTo>
                                        <a:pt x="1202" y="1502"/>
                                      </a:lnTo>
                                      <a:lnTo>
                                        <a:pt x="1146" y="1540"/>
                                      </a:lnTo>
                                      <a:lnTo>
                                        <a:pt x="1087" y="1573"/>
                                      </a:lnTo>
                                      <a:lnTo>
                                        <a:pt x="1025" y="1604"/>
                                      </a:lnTo>
                                      <a:lnTo>
                                        <a:pt x="961" y="1630"/>
                                      </a:lnTo>
                                      <a:lnTo>
                                        <a:pt x="893" y="1652"/>
                                      </a:lnTo>
                                      <a:lnTo>
                                        <a:pt x="823" y="1669"/>
                                      </a:lnTo>
                                      <a:lnTo>
                                        <a:pt x="751" y="1681"/>
                                      </a:lnTo>
                                      <a:lnTo>
                                        <a:pt x="676" y="1690"/>
                                      </a:lnTo>
                                      <a:lnTo>
                                        <a:pt x="597" y="1692"/>
                                      </a:lnTo>
                                      <a:lnTo>
                                        <a:pt x="515" y="1688"/>
                                      </a:lnTo>
                                      <a:lnTo>
                                        <a:pt x="435" y="1679"/>
                                      </a:lnTo>
                                      <a:lnTo>
                                        <a:pt x="357" y="1663"/>
                                      </a:lnTo>
                                      <a:lnTo>
                                        <a:pt x="281" y="1641"/>
                                      </a:lnTo>
                                      <a:lnTo>
                                        <a:pt x="206" y="1614"/>
                                      </a:lnTo>
                                      <a:lnTo>
                                        <a:pt x="135" y="1581"/>
                                      </a:lnTo>
                                      <a:lnTo>
                                        <a:pt x="66" y="1543"/>
                                      </a:lnTo>
                                      <a:lnTo>
                                        <a:pt x="0" y="1500"/>
                                      </a:lnTo>
                                      <a:lnTo>
                                        <a:pt x="46" y="1504"/>
                                      </a:lnTo>
                                      <a:lnTo>
                                        <a:pt x="93" y="1506"/>
                                      </a:lnTo>
                                      <a:lnTo>
                                        <a:pt x="160" y="1503"/>
                                      </a:lnTo>
                                      <a:lnTo>
                                        <a:pt x="226" y="1494"/>
                                      </a:lnTo>
                                      <a:lnTo>
                                        <a:pt x="291" y="1478"/>
                                      </a:lnTo>
                                      <a:lnTo>
                                        <a:pt x="353" y="1457"/>
                                      </a:lnTo>
                                      <a:lnTo>
                                        <a:pt x="413" y="1431"/>
                                      </a:lnTo>
                                      <a:lnTo>
                                        <a:pt x="470" y="1399"/>
                                      </a:lnTo>
                                      <a:lnTo>
                                        <a:pt x="525" y="1364"/>
                                      </a:lnTo>
                                      <a:lnTo>
                                        <a:pt x="576" y="1323"/>
                                      </a:lnTo>
                                      <a:lnTo>
                                        <a:pt x="531" y="1319"/>
                                      </a:lnTo>
                                      <a:lnTo>
                                        <a:pt x="487" y="1309"/>
                                      </a:lnTo>
                                      <a:lnTo>
                                        <a:pt x="444" y="1295"/>
                                      </a:lnTo>
                                      <a:lnTo>
                                        <a:pt x="404" y="1275"/>
                                      </a:lnTo>
                                      <a:lnTo>
                                        <a:pt x="367" y="1251"/>
                                      </a:lnTo>
                                      <a:lnTo>
                                        <a:pt x="332" y="1222"/>
                                      </a:lnTo>
                                      <a:lnTo>
                                        <a:pt x="301" y="1190"/>
                                      </a:lnTo>
                                      <a:lnTo>
                                        <a:pt x="272" y="1153"/>
                                      </a:lnTo>
                                      <a:lnTo>
                                        <a:pt x="248" y="1114"/>
                                      </a:lnTo>
                                      <a:lnTo>
                                        <a:pt x="228" y="1072"/>
                                      </a:lnTo>
                                      <a:lnTo>
                                        <a:pt x="213" y="1027"/>
                                      </a:lnTo>
                                      <a:lnTo>
                                        <a:pt x="249" y="1032"/>
                                      </a:lnTo>
                                      <a:lnTo>
                                        <a:pt x="286" y="1034"/>
                                      </a:lnTo>
                                      <a:lnTo>
                                        <a:pt x="322" y="1032"/>
                                      </a:lnTo>
                                      <a:lnTo>
                                        <a:pt x="355" y="1028"/>
                                      </a:lnTo>
                                      <a:lnTo>
                                        <a:pt x="389" y="1019"/>
                                      </a:lnTo>
                                      <a:lnTo>
                                        <a:pt x="345" y="1007"/>
                                      </a:lnTo>
                                      <a:lnTo>
                                        <a:pt x="304" y="989"/>
                                      </a:lnTo>
                                      <a:lnTo>
                                        <a:pt x="265" y="966"/>
                                      </a:lnTo>
                                      <a:lnTo>
                                        <a:pt x="228" y="939"/>
                                      </a:lnTo>
                                      <a:lnTo>
                                        <a:pt x="195" y="907"/>
                                      </a:lnTo>
                                      <a:lnTo>
                                        <a:pt x="166" y="873"/>
                                      </a:lnTo>
                                      <a:lnTo>
                                        <a:pt x="139" y="834"/>
                                      </a:lnTo>
                                      <a:lnTo>
                                        <a:pt x="117" y="792"/>
                                      </a:lnTo>
                                      <a:lnTo>
                                        <a:pt x="100" y="747"/>
                                      </a:lnTo>
                                      <a:lnTo>
                                        <a:pt x="87" y="700"/>
                                      </a:lnTo>
                                      <a:lnTo>
                                        <a:pt x="79" y="652"/>
                                      </a:lnTo>
                                      <a:lnTo>
                                        <a:pt x="77" y="600"/>
                                      </a:lnTo>
                                      <a:lnTo>
                                        <a:pt x="77" y="595"/>
                                      </a:lnTo>
                                      <a:lnTo>
                                        <a:pt x="117" y="616"/>
                                      </a:lnTo>
                                      <a:lnTo>
                                        <a:pt x="160" y="633"/>
                                      </a:lnTo>
                                      <a:lnTo>
                                        <a:pt x="205" y="643"/>
                                      </a:lnTo>
                                      <a:lnTo>
                                        <a:pt x="252" y="649"/>
                                      </a:lnTo>
                                      <a:lnTo>
                                        <a:pt x="219" y="620"/>
                                      </a:lnTo>
                                      <a:lnTo>
                                        <a:pt x="189" y="590"/>
                                      </a:lnTo>
                                      <a:lnTo>
                                        <a:pt x="161" y="555"/>
                                      </a:lnTo>
                                      <a:lnTo>
                                        <a:pt x="137" y="518"/>
                                      </a:lnTo>
                                      <a:lnTo>
                                        <a:pt x="117" y="477"/>
                                      </a:lnTo>
                                      <a:lnTo>
                                        <a:pt x="101" y="434"/>
                                      </a:lnTo>
                                      <a:lnTo>
                                        <a:pt x="89" y="389"/>
                                      </a:lnTo>
                                      <a:lnTo>
                                        <a:pt x="82" y="342"/>
                                      </a:lnTo>
                                      <a:lnTo>
                                        <a:pt x="80" y="292"/>
                                      </a:lnTo>
                                      <a:lnTo>
                                        <a:pt x="82" y="246"/>
                                      </a:lnTo>
                                      <a:lnTo>
                                        <a:pt x="88" y="201"/>
                                      </a:lnTo>
                                      <a:lnTo>
                                        <a:pt x="98" y="158"/>
                                      </a:lnTo>
                                      <a:lnTo>
                                        <a:pt x="114" y="118"/>
                                      </a:lnTo>
                                      <a:lnTo>
                                        <a:pt x="132" y="78"/>
                                      </a:lnTo>
                                      <a:lnTo>
                                        <a:pt x="182" y="141"/>
                                      </a:lnTo>
                                      <a:lnTo>
                                        <a:pt x="236" y="199"/>
                                      </a:lnTo>
                                      <a:lnTo>
                                        <a:pt x="293" y="255"/>
                                      </a:lnTo>
                                      <a:lnTo>
                                        <a:pt x="354" y="305"/>
                                      </a:lnTo>
                                      <a:lnTo>
                                        <a:pt x="417" y="350"/>
                                      </a:lnTo>
                                      <a:lnTo>
                                        <a:pt x="484" y="391"/>
                                      </a:lnTo>
                                      <a:lnTo>
                                        <a:pt x="553" y="428"/>
                                      </a:lnTo>
                                      <a:lnTo>
                                        <a:pt x="625" y="458"/>
                                      </a:lnTo>
                                      <a:lnTo>
                                        <a:pt x="700" y="483"/>
                                      </a:lnTo>
                                      <a:lnTo>
                                        <a:pt x="776" y="503"/>
                                      </a:lnTo>
                                      <a:lnTo>
                                        <a:pt x="855" y="517"/>
                                      </a:lnTo>
                                      <a:lnTo>
                                        <a:pt x="934" y="524"/>
                                      </a:lnTo>
                                      <a:lnTo>
                                        <a:pt x="927" y="477"/>
                                      </a:lnTo>
                                      <a:lnTo>
                                        <a:pt x="925" y="426"/>
                                      </a:lnTo>
                                      <a:lnTo>
                                        <a:pt x="928" y="373"/>
                                      </a:lnTo>
                                      <a:lnTo>
                                        <a:pt x="936" y="322"/>
                                      </a:lnTo>
                                      <a:lnTo>
                                        <a:pt x="951" y="273"/>
                                      </a:lnTo>
                                      <a:lnTo>
                                        <a:pt x="970" y="226"/>
                                      </a:lnTo>
                                      <a:lnTo>
                                        <a:pt x="994" y="182"/>
                                      </a:lnTo>
                                      <a:lnTo>
                                        <a:pt x="1023" y="144"/>
                                      </a:lnTo>
                                      <a:lnTo>
                                        <a:pt x="1056" y="108"/>
                                      </a:lnTo>
                                      <a:lnTo>
                                        <a:pt x="1091" y="77"/>
                                      </a:lnTo>
                                      <a:lnTo>
                                        <a:pt x="1131" y="49"/>
                                      </a:lnTo>
                                      <a:lnTo>
                                        <a:pt x="1173" y="29"/>
                                      </a:lnTo>
                                      <a:lnTo>
                                        <a:pt x="1218" y="13"/>
                                      </a:lnTo>
                                      <a:lnTo>
                                        <a:pt x="1265" y="3"/>
                                      </a:lnTo>
                                      <a:lnTo>
                                        <a:pt x="13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80D40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wfph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LnHsH6YSAAAYZQAADgAAAAAAAAAAAAAAAAAuAgAAZHJzL2Uyb0Rv&#10;Yy54bWxQSwECLQAUAAYACAAAACEAaEcb0NgAAAADAQAADwAAAAAAAAAAAAAAAAAAFQAAZHJzL2Rv&#10;d25yZXYueG1sUEsFBgAAAAAEAAQA8wAAAAUWAAAAAA==&#10;">
                      <o:lock v:ext="edit" aspectratio="t"/>
  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</v:shape>
  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0F326FBA" w14:textId="77777777" w:rsidR="004F4687" w:rsidRDefault="004F4687" w:rsidP="00630C50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5879C285" wp14:editId="5228593C">
                      <wp:extent cx="329184" cy="329184"/>
                      <wp:effectExtent l="0" t="0" r="13970" b="13970"/>
                      <wp:docPr id="50" name="Group 10" title="Telephone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1" name="Circle around 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831 w 3451"/>
                                    <a:gd name="T1" fmla="*/ 3 h 3450"/>
                                    <a:gd name="T2" fmla="*/ 2035 w 3451"/>
                                    <a:gd name="T3" fmla="*/ 28 h 3450"/>
                                    <a:gd name="T4" fmla="*/ 2232 w 3451"/>
                                    <a:gd name="T5" fmla="*/ 76 h 3450"/>
                                    <a:gd name="T6" fmla="*/ 2419 w 3451"/>
                                    <a:gd name="T7" fmla="*/ 145 h 3450"/>
                                    <a:gd name="T8" fmla="*/ 2596 w 3451"/>
                                    <a:gd name="T9" fmla="*/ 235 h 3450"/>
                                    <a:gd name="T10" fmla="*/ 2760 w 3451"/>
                                    <a:gd name="T11" fmla="*/ 344 h 3450"/>
                                    <a:gd name="T12" fmla="*/ 2909 w 3451"/>
                                    <a:gd name="T13" fmla="*/ 471 h 3450"/>
                                    <a:gd name="T14" fmla="*/ 3044 w 3451"/>
                                    <a:gd name="T15" fmla="*/ 613 h 3450"/>
                                    <a:gd name="T16" fmla="*/ 3163 w 3451"/>
                                    <a:gd name="T17" fmla="*/ 771 h 3450"/>
                                    <a:gd name="T18" fmla="*/ 3262 w 3451"/>
                                    <a:gd name="T19" fmla="*/ 941 h 3450"/>
                                    <a:gd name="T20" fmla="*/ 3342 w 3451"/>
                                    <a:gd name="T21" fmla="*/ 1123 h 3450"/>
                                    <a:gd name="T22" fmla="*/ 3402 w 3451"/>
                                    <a:gd name="T23" fmla="*/ 1316 h 3450"/>
                                    <a:gd name="T24" fmla="*/ 3438 w 3451"/>
                                    <a:gd name="T25" fmla="*/ 1517 h 3450"/>
                                    <a:gd name="T26" fmla="*/ 3451 w 3451"/>
                                    <a:gd name="T27" fmla="*/ 1725 h 3450"/>
                                    <a:gd name="T28" fmla="*/ 3438 w 3451"/>
                                    <a:gd name="T29" fmla="*/ 1934 h 3450"/>
                                    <a:gd name="T30" fmla="*/ 3402 w 3451"/>
                                    <a:gd name="T31" fmla="*/ 2135 h 3450"/>
                                    <a:gd name="T32" fmla="*/ 3342 w 3451"/>
                                    <a:gd name="T33" fmla="*/ 2327 h 3450"/>
                                    <a:gd name="T34" fmla="*/ 3262 w 3451"/>
                                    <a:gd name="T35" fmla="*/ 2509 h 3450"/>
                                    <a:gd name="T36" fmla="*/ 3163 w 3451"/>
                                    <a:gd name="T37" fmla="*/ 2679 h 3450"/>
                                    <a:gd name="T38" fmla="*/ 3044 w 3451"/>
                                    <a:gd name="T39" fmla="*/ 2836 h 3450"/>
                                    <a:gd name="T40" fmla="*/ 2909 w 3451"/>
                                    <a:gd name="T41" fmla="*/ 2979 h 3450"/>
                                    <a:gd name="T42" fmla="*/ 2760 w 3451"/>
                                    <a:gd name="T43" fmla="*/ 3105 h 3450"/>
                                    <a:gd name="T44" fmla="*/ 2596 w 3451"/>
                                    <a:gd name="T45" fmla="*/ 3214 h 3450"/>
                                    <a:gd name="T46" fmla="*/ 2419 w 3451"/>
                                    <a:gd name="T47" fmla="*/ 3304 h 3450"/>
                                    <a:gd name="T48" fmla="*/ 2232 w 3451"/>
                                    <a:gd name="T49" fmla="*/ 3375 h 3450"/>
                                    <a:gd name="T50" fmla="*/ 2035 w 3451"/>
                                    <a:gd name="T51" fmla="*/ 3422 h 3450"/>
                                    <a:gd name="T52" fmla="*/ 1831 w 3451"/>
                                    <a:gd name="T53" fmla="*/ 3447 h 3450"/>
                                    <a:gd name="T54" fmla="*/ 1620 w 3451"/>
                                    <a:gd name="T55" fmla="*/ 3447 h 3450"/>
                                    <a:gd name="T56" fmla="*/ 1415 w 3451"/>
                                    <a:gd name="T57" fmla="*/ 3422 h 3450"/>
                                    <a:gd name="T58" fmla="*/ 1218 w 3451"/>
                                    <a:gd name="T59" fmla="*/ 3375 h 3450"/>
                                    <a:gd name="T60" fmla="*/ 1031 w 3451"/>
                                    <a:gd name="T61" fmla="*/ 3304 h 3450"/>
                                    <a:gd name="T62" fmla="*/ 855 w 3451"/>
                                    <a:gd name="T63" fmla="*/ 3214 h 3450"/>
                                    <a:gd name="T64" fmla="*/ 690 w 3451"/>
                                    <a:gd name="T65" fmla="*/ 3105 h 3450"/>
                                    <a:gd name="T66" fmla="*/ 540 w 3451"/>
                                    <a:gd name="T67" fmla="*/ 2979 h 3450"/>
                                    <a:gd name="T68" fmla="*/ 405 w 3451"/>
                                    <a:gd name="T69" fmla="*/ 2836 h 3450"/>
                                    <a:gd name="T70" fmla="*/ 288 w 3451"/>
                                    <a:gd name="T71" fmla="*/ 2679 h 3450"/>
                                    <a:gd name="T72" fmla="*/ 189 w 3451"/>
                                    <a:gd name="T73" fmla="*/ 2509 h 3450"/>
                                    <a:gd name="T74" fmla="*/ 108 w 3451"/>
                                    <a:gd name="T75" fmla="*/ 2327 h 3450"/>
                                    <a:gd name="T76" fmla="*/ 49 w 3451"/>
                                    <a:gd name="T77" fmla="*/ 2135 h 3450"/>
                                    <a:gd name="T78" fmla="*/ 13 w 3451"/>
                                    <a:gd name="T79" fmla="*/ 1934 h 3450"/>
                                    <a:gd name="T80" fmla="*/ 0 w 3451"/>
                                    <a:gd name="T81" fmla="*/ 1725 h 3450"/>
                                    <a:gd name="T82" fmla="*/ 13 w 3451"/>
                                    <a:gd name="T83" fmla="*/ 1517 h 3450"/>
                                    <a:gd name="T84" fmla="*/ 49 w 3451"/>
                                    <a:gd name="T85" fmla="*/ 1316 h 3450"/>
                                    <a:gd name="T86" fmla="*/ 108 w 3451"/>
                                    <a:gd name="T87" fmla="*/ 1123 h 3450"/>
                                    <a:gd name="T88" fmla="*/ 189 w 3451"/>
                                    <a:gd name="T89" fmla="*/ 941 h 3450"/>
                                    <a:gd name="T90" fmla="*/ 288 w 3451"/>
                                    <a:gd name="T91" fmla="*/ 771 h 3450"/>
                                    <a:gd name="T92" fmla="*/ 405 w 3451"/>
                                    <a:gd name="T93" fmla="*/ 613 h 3450"/>
                                    <a:gd name="T94" fmla="*/ 540 w 3451"/>
                                    <a:gd name="T95" fmla="*/ 471 h 3450"/>
                                    <a:gd name="T96" fmla="*/ 690 w 3451"/>
                                    <a:gd name="T97" fmla="*/ 344 h 3450"/>
                                    <a:gd name="T98" fmla="*/ 855 w 3451"/>
                                    <a:gd name="T99" fmla="*/ 235 h 3450"/>
                                    <a:gd name="T100" fmla="*/ 1031 w 3451"/>
                                    <a:gd name="T101" fmla="*/ 145 h 3450"/>
                                    <a:gd name="T102" fmla="*/ 1218 w 3451"/>
                                    <a:gd name="T103" fmla="*/ 76 h 3450"/>
                                    <a:gd name="T104" fmla="*/ 1415 w 3451"/>
                                    <a:gd name="T105" fmla="*/ 28 h 3450"/>
                                    <a:gd name="T106" fmla="*/ 1620 w 3451"/>
                                    <a:gd name="T107" fmla="*/ 3 h 3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3451" h="3450">
                                      <a:moveTo>
                                        <a:pt x="1725" y="0"/>
                                      </a:moveTo>
                                      <a:lnTo>
                                        <a:pt x="1831" y="3"/>
                                      </a:lnTo>
                                      <a:lnTo>
                                        <a:pt x="1933" y="12"/>
                                      </a:lnTo>
                                      <a:lnTo>
                                        <a:pt x="2035" y="28"/>
                                      </a:lnTo>
                                      <a:lnTo>
                                        <a:pt x="2134" y="48"/>
                                      </a:lnTo>
                                      <a:lnTo>
                                        <a:pt x="2232" y="76"/>
                                      </a:lnTo>
                                      <a:lnTo>
                                        <a:pt x="2327" y="108"/>
                                      </a:lnTo>
                                      <a:lnTo>
                                        <a:pt x="2419" y="145"/>
                                      </a:lnTo>
                                      <a:lnTo>
                                        <a:pt x="2509" y="188"/>
                                      </a:lnTo>
                                      <a:lnTo>
                                        <a:pt x="2596" y="235"/>
                                      </a:lnTo>
                                      <a:lnTo>
                                        <a:pt x="2679" y="287"/>
                                      </a:lnTo>
                                      <a:lnTo>
                                        <a:pt x="2760" y="344"/>
                                      </a:lnTo>
                                      <a:lnTo>
                                        <a:pt x="2837" y="406"/>
                                      </a:lnTo>
                                      <a:lnTo>
                                        <a:pt x="2909" y="471"/>
                                      </a:lnTo>
                                      <a:lnTo>
                                        <a:pt x="2979" y="541"/>
                                      </a:lnTo>
                                      <a:lnTo>
                                        <a:pt x="3044" y="613"/>
                                      </a:lnTo>
                                      <a:lnTo>
                                        <a:pt x="3105" y="690"/>
                                      </a:lnTo>
                                      <a:lnTo>
                                        <a:pt x="3163" y="771"/>
                                      </a:lnTo>
                                      <a:lnTo>
                                        <a:pt x="3215" y="854"/>
                                      </a:lnTo>
                                      <a:lnTo>
                                        <a:pt x="3262" y="941"/>
                                      </a:lnTo>
                                      <a:lnTo>
                                        <a:pt x="3305" y="1031"/>
                                      </a:lnTo>
                                      <a:lnTo>
                                        <a:pt x="3342" y="1123"/>
                                      </a:lnTo>
                                      <a:lnTo>
                                        <a:pt x="3374" y="1218"/>
                                      </a:lnTo>
                                      <a:lnTo>
                                        <a:pt x="3402" y="1316"/>
                                      </a:lnTo>
                                      <a:lnTo>
                                        <a:pt x="3422" y="1415"/>
                                      </a:lnTo>
                                      <a:lnTo>
                                        <a:pt x="3438" y="1517"/>
                                      </a:lnTo>
                                      <a:lnTo>
                                        <a:pt x="3447" y="1619"/>
                                      </a:lnTo>
                                      <a:lnTo>
                                        <a:pt x="3451" y="1725"/>
                                      </a:lnTo>
                                      <a:lnTo>
                                        <a:pt x="3447" y="1830"/>
                                      </a:lnTo>
                                      <a:lnTo>
                                        <a:pt x="3438" y="1934"/>
                                      </a:lnTo>
                                      <a:lnTo>
                                        <a:pt x="3422" y="2035"/>
                                      </a:lnTo>
                                      <a:lnTo>
                                        <a:pt x="3402" y="2135"/>
                                      </a:lnTo>
                                      <a:lnTo>
                                        <a:pt x="3374" y="2232"/>
                                      </a:lnTo>
                                      <a:lnTo>
                                        <a:pt x="3342" y="2327"/>
                                      </a:lnTo>
                                      <a:lnTo>
                                        <a:pt x="3305" y="2419"/>
                                      </a:lnTo>
                                      <a:lnTo>
                                        <a:pt x="3262" y="2509"/>
                                      </a:lnTo>
                                      <a:lnTo>
                                        <a:pt x="3215" y="2595"/>
                                      </a:lnTo>
                                      <a:lnTo>
                                        <a:pt x="3163" y="2679"/>
                                      </a:lnTo>
                                      <a:lnTo>
                                        <a:pt x="3105" y="2760"/>
                                      </a:lnTo>
                                      <a:lnTo>
                                        <a:pt x="3044" y="2836"/>
                                      </a:lnTo>
                                      <a:lnTo>
                                        <a:pt x="2979" y="2910"/>
                                      </a:lnTo>
                                      <a:lnTo>
                                        <a:pt x="2909" y="2979"/>
                                      </a:lnTo>
                                      <a:lnTo>
                                        <a:pt x="2837" y="3045"/>
                                      </a:lnTo>
                                      <a:lnTo>
                                        <a:pt x="2760" y="3105"/>
                                      </a:lnTo>
                                      <a:lnTo>
                                        <a:pt x="2679" y="3162"/>
                                      </a:lnTo>
                                      <a:lnTo>
                                        <a:pt x="2596" y="3214"/>
                                      </a:lnTo>
                                      <a:lnTo>
                                        <a:pt x="2509" y="3261"/>
                                      </a:lnTo>
                                      <a:lnTo>
                                        <a:pt x="2419" y="3304"/>
                                      </a:lnTo>
                                      <a:lnTo>
                                        <a:pt x="2327" y="3342"/>
                                      </a:lnTo>
                                      <a:lnTo>
                                        <a:pt x="2232" y="3375"/>
                                      </a:lnTo>
                                      <a:lnTo>
                                        <a:pt x="2134" y="3401"/>
                                      </a:lnTo>
                                      <a:lnTo>
                                        <a:pt x="2035" y="3422"/>
                                      </a:lnTo>
                                      <a:lnTo>
                                        <a:pt x="1933" y="3437"/>
                                      </a:lnTo>
                                      <a:lnTo>
                                        <a:pt x="1831" y="3447"/>
                                      </a:lnTo>
                                      <a:lnTo>
                                        <a:pt x="1725" y="3450"/>
                                      </a:lnTo>
                                      <a:lnTo>
                                        <a:pt x="1620" y="3447"/>
                                      </a:lnTo>
                                      <a:lnTo>
                                        <a:pt x="1516" y="3437"/>
                                      </a:lnTo>
                                      <a:lnTo>
                                        <a:pt x="1415" y="3422"/>
                                      </a:lnTo>
                                      <a:lnTo>
                                        <a:pt x="1315" y="3401"/>
                                      </a:lnTo>
                                      <a:lnTo>
                                        <a:pt x="1218" y="3375"/>
                                      </a:lnTo>
                                      <a:lnTo>
                                        <a:pt x="1123" y="3342"/>
                                      </a:lnTo>
                                      <a:lnTo>
                                        <a:pt x="1031" y="3304"/>
                                      </a:lnTo>
                                      <a:lnTo>
                                        <a:pt x="941" y="3261"/>
                                      </a:lnTo>
                                      <a:lnTo>
                                        <a:pt x="855" y="3214"/>
                                      </a:lnTo>
                                      <a:lnTo>
                                        <a:pt x="771" y="3162"/>
                                      </a:lnTo>
                                      <a:lnTo>
                                        <a:pt x="690" y="3105"/>
                                      </a:lnTo>
                                      <a:lnTo>
                                        <a:pt x="614" y="3045"/>
                                      </a:lnTo>
                                      <a:lnTo>
                                        <a:pt x="540" y="2979"/>
                                      </a:lnTo>
                                      <a:lnTo>
                                        <a:pt x="471" y="2910"/>
                                      </a:lnTo>
                                      <a:lnTo>
                                        <a:pt x="405" y="2836"/>
                                      </a:lnTo>
                                      <a:lnTo>
                                        <a:pt x="345" y="2760"/>
                                      </a:lnTo>
                                      <a:lnTo>
                                        <a:pt x="288" y="2679"/>
                                      </a:lnTo>
                                      <a:lnTo>
                                        <a:pt x="236" y="2595"/>
                                      </a:lnTo>
                                      <a:lnTo>
                                        <a:pt x="189" y="2509"/>
                                      </a:lnTo>
                                      <a:lnTo>
                                        <a:pt x="146" y="2419"/>
                                      </a:lnTo>
                                      <a:lnTo>
                                        <a:pt x="108" y="2327"/>
                                      </a:lnTo>
                                      <a:lnTo>
                                        <a:pt x="75" y="2232"/>
                                      </a:lnTo>
                                      <a:lnTo>
                                        <a:pt x="49" y="2135"/>
                                      </a:lnTo>
                                      <a:lnTo>
                                        <a:pt x="28" y="2035"/>
                                      </a:lnTo>
                                      <a:lnTo>
                                        <a:pt x="13" y="1934"/>
                                      </a:lnTo>
                                      <a:lnTo>
                                        <a:pt x="3" y="1830"/>
                                      </a:lnTo>
                                      <a:lnTo>
                                        <a:pt x="0" y="1725"/>
                                      </a:lnTo>
                                      <a:lnTo>
                                        <a:pt x="3" y="1619"/>
                                      </a:lnTo>
                                      <a:lnTo>
                                        <a:pt x="13" y="1517"/>
                                      </a:lnTo>
                                      <a:lnTo>
                                        <a:pt x="28" y="1415"/>
                                      </a:lnTo>
                                      <a:lnTo>
                                        <a:pt x="49" y="1316"/>
                                      </a:lnTo>
                                      <a:lnTo>
                                        <a:pt x="75" y="1218"/>
                                      </a:lnTo>
                                      <a:lnTo>
                                        <a:pt x="108" y="1123"/>
                                      </a:lnTo>
                                      <a:lnTo>
                                        <a:pt x="146" y="1031"/>
                                      </a:lnTo>
                                      <a:lnTo>
                                        <a:pt x="189" y="941"/>
                                      </a:lnTo>
                                      <a:lnTo>
                                        <a:pt x="236" y="854"/>
                                      </a:lnTo>
                                      <a:lnTo>
                                        <a:pt x="288" y="771"/>
                                      </a:lnTo>
                                      <a:lnTo>
                                        <a:pt x="345" y="690"/>
                                      </a:lnTo>
                                      <a:lnTo>
                                        <a:pt x="405" y="613"/>
                                      </a:lnTo>
                                      <a:lnTo>
                                        <a:pt x="471" y="541"/>
                                      </a:lnTo>
                                      <a:lnTo>
                                        <a:pt x="540" y="471"/>
                                      </a:lnTo>
                                      <a:lnTo>
                                        <a:pt x="614" y="406"/>
                                      </a:lnTo>
                                      <a:lnTo>
                                        <a:pt x="690" y="344"/>
                                      </a:lnTo>
                                      <a:lnTo>
                                        <a:pt x="771" y="287"/>
                                      </a:lnTo>
                                      <a:lnTo>
                                        <a:pt x="855" y="235"/>
                                      </a:lnTo>
                                      <a:lnTo>
                                        <a:pt x="941" y="188"/>
                                      </a:lnTo>
                                      <a:lnTo>
                                        <a:pt x="1031" y="145"/>
                                      </a:lnTo>
                                      <a:lnTo>
                                        <a:pt x="1123" y="108"/>
                                      </a:lnTo>
                                      <a:lnTo>
                                        <a:pt x="1218" y="76"/>
                                      </a:lnTo>
                                      <a:lnTo>
                                        <a:pt x="1315" y="48"/>
                                      </a:lnTo>
                                      <a:lnTo>
                                        <a:pt x="1415" y="28"/>
                                      </a:lnTo>
                                      <a:lnTo>
                                        <a:pt x="1516" y="12"/>
                                      </a:lnTo>
                                      <a:lnTo>
                                        <a:pt x="1620" y="3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Telephone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" y="95"/>
                                  <a:ext cx="237" cy="238"/>
                                </a:xfrm>
                                <a:custGeom>
                                  <a:avLst/>
                                  <a:gdLst>
                                    <a:gd name="T0" fmla="*/ 709 w 1894"/>
                                    <a:gd name="T1" fmla="*/ 495 h 1896"/>
                                    <a:gd name="T2" fmla="*/ 653 w 1894"/>
                                    <a:gd name="T3" fmla="*/ 560 h 1896"/>
                                    <a:gd name="T4" fmla="*/ 593 w 1894"/>
                                    <a:gd name="T5" fmla="*/ 617 h 1896"/>
                                    <a:gd name="T6" fmla="*/ 527 w 1894"/>
                                    <a:gd name="T7" fmla="*/ 661 h 1896"/>
                                    <a:gd name="T8" fmla="*/ 500 w 1894"/>
                                    <a:gd name="T9" fmla="*/ 691 h 1896"/>
                                    <a:gd name="T10" fmla="*/ 524 w 1894"/>
                                    <a:gd name="T11" fmla="*/ 733 h 1896"/>
                                    <a:gd name="T12" fmla="*/ 559 w 1894"/>
                                    <a:gd name="T13" fmla="*/ 789 h 1896"/>
                                    <a:gd name="T14" fmla="*/ 608 w 1894"/>
                                    <a:gd name="T15" fmla="*/ 860 h 1896"/>
                                    <a:gd name="T16" fmla="*/ 668 w 1894"/>
                                    <a:gd name="T17" fmla="*/ 938 h 1896"/>
                                    <a:gd name="T18" fmla="*/ 741 w 1894"/>
                                    <a:gd name="T19" fmla="*/ 1024 h 1896"/>
                                    <a:gd name="T20" fmla="*/ 825 w 1894"/>
                                    <a:gd name="T21" fmla="*/ 1113 h 1896"/>
                                    <a:gd name="T22" fmla="*/ 923 w 1894"/>
                                    <a:gd name="T23" fmla="*/ 1202 h 1896"/>
                                    <a:gd name="T24" fmla="*/ 1033 w 1894"/>
                                    <a:gd name="T25" fmla="*/ 1289 h 1896"/>
                                    <a:gd name="T26" fmla="*/ 1155 w 1894"/>
                                    <a:gd name="T27" fmla="*/ 1371 h 1896"/>
                                    <a:gd name="T28" fmla="*/ 1241 w 1894"/>
                                    <a:gd name="T29" fmla="*/ 1369 h 1896"/>
                                    <a:gd name="T30" fmla="*/ 1295 w 1894"/>
                                    <a:gd name="T31" fmla="*/ 1291 h 1896"/>
                                    <a:gd name="T32" fmla="*/ 1364 w 1894"/>
                                    <a:gd name="T33" fmla="*/ 1220 h 1896"/>
                                    <a:gd name="T34" fmla="*/ 1894 w 1894"/>
                                    <a:gd name="T35" fmla="*/ 1594 h 1896"/>
                                    <a:gd name="T36" fmla="*/ 1856 w 1894"/>
                                    <a:gd name="T37" fmla="*/ 1640 h 1896"/>
                                    <a:gd name="T38" fmla="*/ 1808 w 1894"/>
                                    <a:gd name="T39" fmla="*/ 1686 h 1896"/>
                                    <a:gd name="T40" fmla="*/ 1752 w 1894"/>
                                    <a:gd name="T41" fmla="*/ 1730 h 1896"/>
                                    <a:gd name="T42" fmla="*/ 1694 w 1894"/>
                                    <a:gd name="T43" fmla="*/ 1771 h 1896"/>
                                    <a:gd name="T44" fmla="*/ 1636 w 1894"/>
                                    <a:gd name="T45" fmla="*/ 1808 h 1896"/>
                                    <a:gd name="T46" fmla="*/ 1582 w 1894"/>
                                    <a:gd name="T47" fmla="*/ 1841 h 1896"/>
                                    <a:gd name="T48" fmla="*/ 1536 w 1894"/>
                                    <a:gd name="T49" fmla="*/ 1867 h 1896"/>
                                    <a:gd name="T50" fmla="*/ 1502 w 1894"/>
                                    <a:gd name="T51" fmla="*/ 1885 h 1896"/>
                                    <a:gd name="T52" fmla="*/ 1483 w 1894"/>
                                    <a:gd name="T53" fmla="*/ 1895 h 1896"/>
                                    <a:gd name="T54" fmla="*/ 1439 w 1894"/>
                                    <a:gd name="T55" fmla="*/ 1881 h 1896"/>
                                    <a:gd name="T56" fmla="*/ 1352 w 1894"/>
                                    <a:gd name="T57" fmla="*/ 1847 h 1896"/>
                                    <a:gd name="T58" fmla="*/ 1257 w 1894"/>
                                    <a:gd name="T59" fmla="*/ 1808 h 1896"/>
                                    <a:gd name="T60" fmla="*/ 1157 w 1894"/>
                                    <a:gd name="T61" fmla="*/ 1763 h 1896"/>
                                    <a:gd name="T62" fmla="*/ 1053 w 1894"/>
                                    <a:gd name="T63" fmla="*/ 1712 h 1896"/>
                                    <a:gd name="T64" fmla="*/ 945 w 1894"/>
                                    <a:gd name="T65" fmla="*/ 1652 h 1896"/>
                                    <a:gd name="T66" fmla="*/ 835 w 1894"/>
                                    <a:gd name="T67" fmla="*/ 1583 h 1896"/>
                                    <a:gd name="T68" fmla="*/ 724 w 1894"/>
                                    <a:gd name="T69" fmla="*/ 1503 h 1896"/>
                                    <a:gd name="T70" fmla="*/ 615 w 1894"/>
                                    <a:gd name="T71" fmla="*/ 1409 h 1896"/>
                                    <a:gd name="T72" fmla="*/ 506 w 1894"/>
                                    <a:gd name="T73" fmla="*/ 1304 h 1896"/>
                                    <a:gd name="T74" fmla="*/ 401 w 1894"/>
                                    <a:gd name="T75" fmla="*/ 1182 h 1896"/>
                                    <a:gd name="T76" fmla="*/ 301 w 1894"/>
                                    <a:gd name="T77" fmla="*/ 1045 h 1896"/>
                                    <a:gd name="T78" fmla="*/ 205 w 1894"/>
                                    <a:gd name="T79" fmla="*/ 891 h 1896"/>
                                    <a:gd name="T80" fmla="*/ 117 w 1894"/>
                                    <a:gd name="T81" fmla="*/ 718 h 1896"/>
                                    <a:gd name="T82" fmla="*/ 37 w 1894"/>
                                    <a:gd name="T83" fmla="*/ 526 h 1896"/>
                                    <a:gd name="T84" fmla="*/ 32 w 1894"/>
                                    <a:gd name="T85" fmla="*/ 356 h 1896"/>
                                    <a:gd name="T86" fmla="*/ 93 w 1894"/>
                                    <a:gd name="T87" fmla="*/ 246 h 1896"/>
                                    <a:gd name="T88" fmla="*/ 151 w 1894"/>
                                    <a:gd name="T89" fmla="*/ 159 h 1896"/>
                                    <a:gd name="T90" fmla="*/ 203 w 1894"/>
                                    <a:gd name="T91" fmla="*/ 92 h 1896"/>
                                    <a:gd name="T92" fmla="*/ 245 w 1894"/>
                                    <a:gd name="T93" fmla="*/ 45 h 1896"/>
                                    <a:gd name="T94" fmla="*/ 277 w 1894"/>
                                    <a:gd name="T95" fmla="*/ 16 h 1896"/>
                                    <a:gd name="T96" fmla="*/ 293 w 1894"/>
                                    <a:gd name="T97" fmla="*/ 1 h 1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</a:cxnLst>
                                  <a:rect l="0" t="0" r="r" b="b"/>
                                  <a:pathLst>
                                    <a:path w="1894" h="1896">
                                      <a:moveTo>
                                        <a:pt x="295" y="0"/>
                                      </a:moveTo>
                                      <a:lnTo>
                                        <a:pt x="709" y="495"/>
                                      </a:lnTo>
                                      <a:lnTo>
                                        <a:pt x="682" y="529"/>
                                      </a:lnTo>
                                      <a:lnTo>
                                        <a:pt x="653" y="560"/>
                                      </a:lnTo>
                                      <a:lnTo>
                                        <a:pt x="623" y="589"/>
                                      </a:lnTo>
                                      <a:lnTo>
                                        <a:pt x="593" y="617"/>
                                      </a:lnTo>
                                      <a:lnTo>
                                        <a:pt x="560" y="641"/>
                                      </a:lnTo>
                                      <a:lnTo>
                                        <a:pt x="527" y="661"/>
                                      </a:lnTo>
                                      <a:lnTo>
                                        <a:pt x="492" y="676"/>
                                      </a:lnTo>
                                      <a:lnTo>
                                        <a:pt x="500" y="691"/>
                                      </a:lnTo>
                                      <a:lnTo>
                                        <a:pt x="510" y="710"/>
                                      </a:lnTo>
                                      <a:lnTo>
                                        <a:pt x="524" y="733"/>
                                      </a:lnTo>
                                      <a:lnTo>
                                        <a:pt x="541" y="759"/>
                                      </a:lnTo>
                                      <a:lnTo>
                                        <a:pt x="559" y="789"/>
                                      </a:lnTo>
                                      <a:lnTo>
                                        <a:pt x="582" y="823"/>
                                      </a:lnTo>
                                      <a:lnTo>
                                        <a:pt x="608" y="860"/>
                                      </a:lnTo>
                                      <a:lnTo>
                                        <a:pt x="637" y="898"/>
                                      </a:lnTo>
                                      <a:lnTo>
                                        <a:pt x="668" y="938"/>
                                      </a:lnTo>
                                      <a:lnTo>
                                        <a:pt x="703" y="980"/>
                                      </a:lnTo>
                                      <a:lnTo>
                                        <a:pt x="741" y="1024"/>
                                      </a:lnTo>
                                      <a:lnTo>
                                        <a:pt x="781" y="1068"/>
                                      </a:lnTo>
                                      <a:lnTo>
                                        <a:pt x="825" y="1113"/>
                                      </a:lnTo>
                                      <a:lnTo>
                                        <a:pt x="873" y="1158"/>
                                      </a:lnTo>
                                      <a:lnTo>
                                        <a:pt x="923" y="1202"/>
                                      </a:lnTo>
                                      <a:lnTo>
                                        <a:pt x="976" y="1246"/>
                                      </a:lnTo>
                                      <a:lnTo>
                                        <a:pt x="1033" y="1289"/>
                                      </a:lnTo>
                                      <a:lnTo>
                                        <a:pt x="1092" y="1331"/>
                                      </a:lnTo>
                                      <a:lnTo>
                                        <a:pt x="1155" y="1371"/>
                                      </a:lnTo>
                                      <a:lnTo>
                                        <a:pt x="1220" y="1408"/>
                                      </a:lnTo>
                                      <a:lnTo>
                                        <a:pt x="1241" y="1369"/>
                                      </a:lnTo>
                                      <a:lnTo>
                                        <a:pt x="1266" y="1330"/>
                                      </a:lnTo>
                                      <a:lnTo>
                                        <a:pt x="1295" y="1291"/>
                                      </a:lnTo>
                                      <a:lnTo>
                                        <a:pt x="1328" y="1254"/>
                                      </a:lnTo>
                                      <a:lnTo>
                                        <a:pt x="1364" y="1220"/>
                                      </a:lnTo>
                                      <a:lnTo>
                                        <a:pt x="1401" y="1188"/>
                                      </a:lnTo>
                                      <a:lnTo>
                                        <a:pt x="1894" y="1594"/>
                                      </a:lnTo>
                                      <a:lnTo>
                                        <a:pt x="1877" y="1617"/>
                                      </a:lnTo>
                                      <a:lnTo>
                                        <a:pt x="1856" y="1640"/>
                                      </a:lnTo>
                                      <a:lnTo>
                                        <a:pt x="1833" y="1663"/>
                                      </a:lnTo>
                                      <a:lnTo>
                                        <a:pt x="1808" y="1686"/>
                                      </a:lnTo>
                                      <a:lnTo>
                                        <a:pt x="1780" y="1708"/>
                                      </a:lnTo>
                                      <a:lnTo>
                                        <a:pt x="1752" y="1730"/>
                                      </a:lnTo>
                                      <a:lnTo>
                                        <a:pt x="1723" y="1751"/>
                                      </a:lnTo>
                                      <a:lnTo>
                                        <a:pt x="1694" y="1771"/>
                                      </a:lnTo>
                                      <a:lnTo>
                                        <a:pt x="1664" y="1791"/>
                                      </a:lnTo>
                                      <a:lnTo>
                                        <a:pt x="1636" y="1808"/>
                                      </a:lnTo>
                                      <a:lnTo>
                                        <a:pt x="1608" y="1825"/>
                                      </a:lnTo>
                                      <a:lnTo>
                                        <a:pt x="1582" y="1841"/>
                                      </a:lnTo>
                                      <a:lnTo>
                                        <a:pt x="1557" y="1855"/>
                                      </a:lnTo>
                                      <a:lnTo>
                                        <a:pt x="1536" y="1867"/>
                                      </a:lnTo>
                                      <a:lnTo>
                                        <a:pt x="1518" y="1878"/>
                                      </a:lnTo>
                                      <a:lnTo>
                                        <a:pt x="1502" y="1885"/>
                                      </a:lnTo>
                                      <a:lnTo>
                                        <a:pt x="1490" y="1891"/>
                                      </a:lnTo>
                                      <a:lnTo>
                                        <a:pt x="1483" y="1895"/>
                                      </a:lnTo>
                                      <a:lnTo>
                                        <a:pt x="1480" y="1896"/>
                                      </a:lnTo>
                                      <a:lnTo>
                                        <a:pt x="1439" y="1881"/>
                                      </a:lnTo>
                                      <a:lnTo>
                                        <a:pt x="1396" y="1864"/>
                                      </a:lnTo>
                                      <a:lnTo>
                                        <a:pt x="1352" y="1847"/>
                                      </a:lnTo>
                                      <a:lnTo>
                                        <a:pt x="1305" y="1828"/>
                                      </a:lnTo>
                                      <a:lnTo>
                                        <a:pt x="1257" y="1808"/>
                                      </a:lnTo>
                                      <a:lnTo>
                                        <a:pt x="1208" y="1786"/>
                                      </a:lnTo>
                                      <a:lnTo>
                                        <a:pt x="1157" y="1763"/>
                                      </a:lnTo>
                                      <a:lnTo>
                                        <a:pt x="1105" y="1739"/>
                                      </a:lnTo>
                                      <a:lnTo>
                                        <a:pt x="1053" y="1712"/>
                                      </a:lnTo>
                                      <a:lnTo>
                                        <a:pt x="999" y="1684"/>
                                      </a:lnTo>
                                      <a:lnTo>
                                        <a:pt x="945" y="1652"/>
                                      </a:lnTo>
                                      <a:lnTo>
                                        <a:pt x="890" y="1619"/>
                                      </a:lnTo>
                                      <a:lnTo>
                                        <a:pt x="835" y="1583"/>
                                      </a:lnTo>
                                      <a:lnTo>
                                        <a:pt x="779" y="1545"/>
                                      </a:lnTo>
                                      <a:lnTo>
                                        <a:pt x="724" y="1503"/>
                                      </a:lnTo>
                                      <a:lnTo>
                                        <a:pt x="669" y="1458"/>
                                      </a:lnTo>
                                      <a:lnTo>
                                        <a:pt x="615" y="1409"/>
                                      </a:lnTo>
                                      <a:lnTo>
                                        <a:pt x="560" y="1358"/>
                                      </a:lnTo>
                                      <a:lnTo>
                                        <a:pt x="506" y="1304"/>
                                      </a:lnTo>
                                      <a:lnTo>
                                        <a:pt x="454" y="1245"/>
                                      </a:lnTo>
                                      <a:lnTo>
                                        <a:pt x="401" y="1182"/>
                                      </a:lnTo>
                                      <a:lnTo>
                                        <a:pt x="350" y="1116"/>
                                      </a:lnTo>
                                      <a:lnTo>
                                        <a:pt x="301" y="1045"/>
                                      </a:lnTo>
                                      <a:lnTo>
                                        <a:pt x="253" y="971"/>
                                      </a:lnTo>
                                      <a:lnTo>
                                        <a:pt x="205" y="891"/>
                                      </a:lnTo>
                                      <a:lnTo>
                                        <a:pt x="160" y="807"/>
                                      </a:lnTo>
                                      <a:lnTo>
                                        <a:pt x="117" y="718"/>
                                      </a:lnTo>
                                      <a:lnTo>
                                        <a:pt x="77" y="624"/>
                                      </a:lnTo>
                                      <a:lnTo>
                                        <a:pt x="37" y="526"/>
                                      </a:lnTo>
                                      <a:lnTo>
                                        <a:pt x="0" y="421"/>
                                      </a:lnTo>
                                      <a:lnTo>
                                        <a:pt x="32" y="356"/>
                                      </a:lnTo>
                                      <a:lnTo>
                                        <a:pt x="63" y="298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23" y="200"/>
                                      </a:lnTo>
                                      <a:lnTo>
                                        <a:pt x="151" y="159"/>
                                      </a:lnTo>
                                      <a:lnTo>
                                        <a:pt x="178" y="122"/>
                                      </a:lnTo>
                                      <a:lnTo>
                                        <a:pt x="203" y="92"/>
                                      </a:lnTo>
                                      <a:lnTo>
                                        <a:pt x="225" y="66"/>
                                      </a:lnTo>
                                      <a:lnTo>
                                        <a:pt x="245" y="45"/>
                                      </a:lnTo>
                                      <a:lnTo>
                                        <a:pt x="263" y="28"/>
                                      </a:lnTo>
                                      <a:lnTo>
                                        <a:pt x="277" y="16"/>
                                      </a:lnTo>
                                      <a:lnTo>
                                        <a:pt x="287" y="6"/>
                                      </a:lnTo>
                                      <a:lnTo>
                                        <a:pt x="293" y="1"/>
                                      </a:lnTo>
                                      <a:lnTo>
                                        <a:pt x="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56E99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kOKR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LaDOJL+AAAA4QEAABMAAAAAAAAAAAAAAAAAAAAA&#10;AFtDb250ZW50X1R5cGVzXS54bWxQSwECLQAUAAYACAAAACEAOP0h/9YAAACUAQAACwAAAAAAAAAA&#10;AAAAAAAvAQAAX3JlbHMvLnJlbHNQSwECLQAUAAYACAAAACEAnfOJDikRAACyXQAADgAAAAAAAAAA&#10;AAAAAAAuAgAAZHJzL2Uyb0RvYy54bWxQSwECLQAUAAYACAAAACEAaEcb0NgAAAADAQAADwAAAAAA&#10;AAAAAAAAAACDEwAAZHJzL2Rvd25yZXYueG1sUEsFBgAAAAAEAAQA8wAAAIgUAAAAAA==&#10;">
                      <o:lock v:ext="edit" aspectratio="t"/>
  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</v:shape>
  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21" w:type="dxa"/>
            <w:tcMar>
              <w:top w:w="648" w:type="dxa"/>
              <w:left w:w="115" w:type="dxa"/>
              <w:bottom w:w="0" w:type="dxa"/>
              <w:right w:w="115" w:type="dxa"/>
            </w:tcMar>
          </w:tcPr>
          <w:p w14:paraId="1CF4DAF6" w14:textId="77777777" w:rsidR="004F4687" w:rsidRDefault="004F4687" w:rsidP="00630C50">
            <w:pPr>
              <w:pStyle w:val="Footer"/>
            </w:pPr>
            <w:r w:rsidRPr="00C2098A">
              <w:rPr>
                <w:noProof/>
              </w:rPr>
              <mc:AlternateContent>
                <mc:Choice Requires="wpg">
                  <w:drawing>
                    <wp:inline distT="0" distB="0" distL="0" distR="0" wp14:anchorId="70F430C1" wp14:editId="62FF53C6">
                      <wp:extent cx="329184" cy="329184"/>
                      <wp:effectExtent l="0" t="0" r="13970" b="13970"/>
                      <wp:docPr id="56" name="Group 16" title="LinkedIn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431" cy="431"/>
                              </a:xfrm>
                            </wpg:grpSpPr>
                            <wps:wsp>
                              <wps:cNvPr id="57" name="Circle around LinkedIn symbol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1" cy="431"/>
                                </a:xfrm>
                                <a:custGeom>
                                  <a:avLst/>
                                  <a:gdLst>
                                    <a:gd name="T0" fmla="*/ 1725 w 3451"/>
                                    <a:gd name="T1" fmla="*/ 0 h 3451"/>
                                    <a:gd name="T2" fmla="*/ 1933 w 3451"/>
                                    <a:gd name="T3" fmla="*/ 13 h 3451"/>
                                    <a:gd name="T4" fmla="*/ 2134 w 3451"/>
                                    <a:gd name="T5" fmla="*/ 49 h 3451"/>
                                    <a:gd name="T6" fmla="*/ 2327 w 3451"/>
                                    <a:gd name="T7" fmla="*/ 109 h 3451"/>
                                    <a:gd name="T8" fmla="*/ 2509 w 3451"/>
                                    <a:gd name="T9" fmla="*/ 189 h 3451"/>
                                    <a:gd name="T10" fmla="*/ 2679 w 3451"/>
                                    <a:gd name="T11" fmla="*/ 288 h 3451"/>
                                    <a:gd name="T12" fmla="*/ 2837 w 3451"/>
                                    <a:gd name="T13" fmla="*/ 407 h 3451"/>
                                    <a:gd name="T14" fmla="*/ 2979 w 3451"/>
                                    <a:gd name="T15" fmla="*/ 542 h 3451"/>
                                    <a:gd name="T16" fmla="*/ 3105 w 3451"/>
                                    <a:gd name="T17" fmla="*/ 691 h 3451"/>
                                    <a:gd name="T18" fmla="*/ 3215 w 3451"/>
                                    <a:gd name="T19" fmla="*/ 855 h 3451"/>
                                    <a:gd name="T20" fmla="*/ 3305 w 3451"/>
                                    <a:gd name="T21" fmla="*/ 1032 h 3451"/>
                                    <a:gd name="T22" fmla="*/ 3374 w 3451"/>
                                    <a:gd name="T23" fmla="*/ 1219 h 3451"/>
                                    <a:gd name="T24" fmla="*/ 3422 w 3451"/>
                                    <a:gd name="T25" fmla="*/ 1416 h 3451"/>
                                    <a:gd name="T26" fmla="*/ 3447 w 3451"/>
                                    <a:gd name="T27" fmla="*/ 1620 h 3451"/>
                                    <a:gd name="T28" fmla="*/ 3447 w 3451"/>
                                    <a:gd name="T29" fmla="*/ 1831 h 3451"/>
                                    <a:gd name="T30" fmla="*/ 3422 w 3451"/>
                                    <a:gd name="T31" fmla="*/ 2036 h 3451"/>
                                    <a:gd name="T32" fmla="*/ 3374 w 3451"/>
                                    <a:gd name="T33" fmla="*/ 2233 h 3451"/>
                                    <a:gd name="T34" fmla="*/ 3305 w 3451"/>
                                    <a:gd name="T35" fmla="*/ 2420 h 3451"/>
                                    <a:gd name="T36" fmla="*/ 3215 w 3451"/>
                                    <a:gd name="T37" fmla="*/ 2596 h 3451"/>
                                    <a:gd name="T38" fmla="*/ 3105 w 3451"/>
                                    <a:gd name="T39" fmla="*/ 2761 h 3451"/>
                                    <a:gd name="T40" fmla="*/ 2979 w 3451"/>
                                    <a:gd name="T41" fmla="*/ 2911 h 3451"/>
                                    <a:gd name="T42" fmla="*/ 2837 w 3451"/>
                                    <a:gd name="T43" fmla="*/ 3046 h 3451"/>
                                    <a:gd name="T44" fmla="*/ 2679 w 3451"/>
                                    <a:gd name="T45" fmla="*/ 3163 h 3451"/>
                                    <a:gd name="T46" fmla="*/ 2509 w 3451"/>
                                    <a:gd name="T47" fmla="*/ 3262 h 3451"/>
                                    <a:gd name="T48" fmla="*/ 2327 w 3451"/>
                                    <a:gd name="T49" fmla="*/ 3343 h 3451"/>
                                    <a:gd name="T50" fmla="*/ 2134 w 3451"/>
                                    <a:gd name="T51" fmla="*/ 3402 h 3451"/>
                                    <a:gd name="T52" fmla="*/ 1933 w 3451"/>
                                    <a:gd name="T53" fmla="*/ 3438 h 3451"/>
                                    <a:gd name="T54" fmla="*/ 1725 w 3451"/>
                                    <a:gd name="T55" fmla="*/ 3451 h 3451"/>
                                    <a:gd name="T56" fmla="*/ 1516 w 3451"/>
                                    <a:gd name="T57" fmla="*/ 3438 h 3451"/>
                                    <a:gd name="T58" fmla="*/ 1315 w 3451"/>
                                    <a:gd name="T59" fmla="*/ 3402 h 3451"/>
                                    <a:gd name="T60" fmla="*/ 1123 w 3451"/>
                                    <a:gd name="T61" fmla="*/ 3343 h 3451"/>
                                    <a:gd name="T62" fmla="*/ 941 w 3451"/>
                                    <a:gd name="T63" fmla="*/ 3262 h 3451"/>
                                    <a:gd name="T64" fmla="*/ 771 w 3451"/>
                                    <a:gd name="T65" fmla="*/ 3163 h 3451"/>
                                    <a:gd name="T66" fmla="*/ 614 w 3451"/>
                                    <a:gd name="T67" fmla="*/ 3046 h 3451"/>
                                    <a:gd name="T68" fmla="*/ 471 w 3451"/>
                                    <a:gd name="T69" fmla="*/ 2911 h 3451"/>
                                    <a:gd name="T70" fmla="*/ 345 w 3451"/>
                                    <a:gd name="T71" fmla="*/ 2761 h 3451"/>
                                    <a:gd name="T72" fmla="*/ 236 w 3451"/>
                                    <a:gd name="T73" fmla="*/ 2596 h 3451"/>
                                    <a:gd name="T74" fmla="*/ 146 w 3451"/>
                                    <a:gd name="T75" fmla="*/ 2420 h 3451"/>
                                    <a:gd name="T76" fmla="*/ 75 w 3451"/>
                                    <a:gd name="T77" fmla="*/ 2233 h 3451"/>
                                    <a:gd name="T78" fmla="*/ 28 w 3451"/>
                                    <a:gd name="T79" fmla="*/ 2036 h 3451"/>
                                    <a:gd name="T80" fmla="*/ 3 w 3451"/>
                                    <a:gd name="T81" fmla="*/ 1831 h 3451"/>
                                    <a:gd name="T82" fmla="*/ 3 w 3451"/>
                                    <a:gd name="T83" fmla="*/ 1620 h 3451"/>
                                    <a:gd name="T84" fmla="*/ 28 w 3451"/>
                                    <a:gd name="T85" fmla="*/ 1416 h 3451"/>
                                    <a:gd name="T86" fmla="*/ 75 w 3451"/>
                                    <a:gd name="T87" fmla="*/ 1219 h 3451"/>
                                    <a:gd name="T88" fmla="*/ 146 w 3451"/>
                                    <a:gd name="T89" fmla="*/ 1032 h 3451"/>
                                    <a:gd name="T90" fmla="*/ 236 w 3451"/>
                                    <a:gd name="T91" fmla="*/ 855 h 3451"/>
                                    <a:gd name="T92" fmla="*/ 345 w 3451"/>
                                    <a:gd name="T93" fmla="*/ 691 h 3451"/>
                                    <a:gd name="T94" fmla="*/ 471 w 3451"/>
                                    <a:gd name="T95" fmla="*/ 542 h 3451"/>
                                    <a:gd name="T96" fmla="*/ 614 w 3451"/>
                                    <a:gd name="T97" fmla="*/ 407 h 3451"/>
                                    <a:gd name="T98" fmla="*/ 771 w 3451"/>
                                    <a:gd name="T99" fmla="*/ 288 h 3451"/>
                                    <a:gd name="T100" fmla="*/ 941 w 3451"/>
                                    <a:gd name="T101" fmla="*/ 189 h 3451"/>
                                    <a:gd name="T102" fmla="*/ 1123 w 3451"/>
                                    <a:gd name="T103" fmla="*/ 109 h 3451"/>
                                    <a:gd name="T104" fmla="*/ 1315 w 3451"/>
                                    <a:gd name="T105" fmla="*/ 49 h 3451"/>
                                    <a:gd name="T106" fmla="*/ 1516 w 3451"/>
                                    <a:gd name="T107" fmla="*/ 13 h 3451"/>
                                    <a:gd name="T108" fmla="*/ 1725 w 3451"/>
                                    <a:gd name="T109" fmla="*/ 0 h 34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3451" h="3451">
                                      <a:moveTo>
                                        <a:pt x="1725" y="0"/>
                                      </a:moveTo>
                                      <a:lnTo>
                                        <a:pt x="1725" y="0"/>
                                      </a:lnTo>
                                      <a:lnTo>
                                        <a:pt x="1831" y="4"/>
                                      </a:lnTo>
                                      <a:lnTo>
                                        <a:pt x="1933" y="13"/>
                                      </a:lnTo>
                                      <a:lnTo>
                                        <a:pt x="2035" y="29"/>
                                      </a:lnTo>
                                      <a:lnTo>
                                        <a:pt x="2134" y="49"/>
                                      </a:lnTo>
                                      <a:lnTo>
                                        <a:pt x="2232" y="77"/>
                                      </a:lnTo>
                                      <a:lnTo>
                                        <a:pt x="2327" y="109"/>
                                      </a:lnTo>
                                      <a:lnTo>
                                        <a:pt x="2419" y="146"/>
                                      </a:lnTo>
                                      <a:lnTo>
                                        <a:pt x="2509" y="189"/>
                                      </a:lnTo>
                                      <a:lnTo>
                                        <a:pt x="2596" y="236"/>
                                      </a:lnTo>
                                      <a:lnTo>
                                        <a:pt x="2679" y="288"/>
                                      </a:lnTo>
                                      <a:lnTo>
                                        <a:pt x="2760" y="345"/>
                                      </a:lnTo>
                                      <a:lnTo>
                                        <a:pt x="2837" y="407"/>
                                      </a:lnTo>
                                      <a:lnTo>
                                        <a:pt x="2909" y="472"/>
                                      </a:lnTo>
                                      <a:lnTo>
                                        <a:pt x="2979" y="542"/>
                                      </a:lnTo>
                                      <a:lnTo>
                                        <a:pt x="3044" y="614"/>
                                      </a:lnTo>
                                      <a:lnTo>
                                        <a:pt x="3105" y="691"/>
                                      </a:lnTo>
                                      <a:lnTo>
                                        <a:pt x="3163" y="772"/>
                                      </a:lnTo>
                                      <a:lnTo>
                                        <a:pt x="3215" y="855"/>
                                      </a:lnTo>
                                      <a:lnTo>
                                        <a:pt x="3262" y="942"/>
                                      </a:lnTo>
                                      <a:lnTo>
                                        <a:pt x="3305" y="1032"/>
                                      </a:lnTo>
                                      <a:lnTo>
                                        <a:pt x="3342" y="1124"/>
                                      </a:lnTo>
                                      <a:lnTo>
                                        <a:pt x="3374" y="1219"/>
                                      </a:lnTo>
                                      <a:lnTo>
                                        <a:pt x="3402" y="1317"/>
                                      </a:lnTo>
                                      <a:lnTo>
                                        <a:pt x="3422" y="1416"/>
                                      </a:lnTo>
                                      <a:lnTo>
                                        <a:pt x="3438" y="1518"/>
                                      </a:lnTo>
                                      <a:lnTo>
                                        <a:pt x="3447" y="1620"/>
                                      </a:lnTo>
                                      <a:lnTo>
                                        <a:pt x="3451" y="1726"/>
                                      </a:lnTo>
                                      <a:lnTo>
                                        <a:pt x="3447" y="1831"/>
                                      </a:lnTo>
                                      <a:lnTo>
                                        <a:pt x="3438" y="1935"/>
                                      </a:lnTo>
                                      <a:lnTo>
                                        <a:pt x="3422" y="2036"/>
                                      </a:lnTo>
                                      <a:lnTo>
                                        <a:pt x="3402" y="2136"/>
                                      </a:lnTo>
                                      <a:lnTo>
                                        <a:pt x="3374" y="2233"/>
                                      </a:lnTo>
                                      <a:lnTo>
                                        <a:pt x="3342" y="2328"/>
                                      </a:lnTo>
                                      <a:lnTo>
                                        <a:pt x="3305" y="2420"/>
                                      </a:lnTo>
                                      <a:lnTo>
                                        <a:pt x="3262" y="2510"/>
                                      </a:lnTo>
                                      <a:lnTo>
                                        <a:pt x="3215" y="2596"/>
                                      </a:lnTo>
                                      <a:lnTo>
                                        <a:pt x="3163" y="2680"/>
                                      </a:lnTo>
                                      <a:lnTo>
                                        <a:pt x="3105" y="2761"/>
                                      </a:lnTo>
                                      <a:lnTo>
                                        <a:pt x="3044" y="2837"/>
                                      </a:lnTo>
                                      <a:lnTo>
                                        <a:pt x="2979" y="2911"/>
                                      </a:lnTo>
                                      <a:lnTo>
                                        <a:pt x="2909" y="2980"/>
                                      </a:lnTo>
                                      <a:lnTo>
                                        <a:pt x="2837" y="3046"/>
                                      </a:lnTo>
                                      <a:lnTo>
                                        <a:pt x="2760" y="3106"/>
                                      </a:lnTo>
                                      <a:lnTo>
                                        <a:pt x="2679" y="3163"/>
                                      </a:lnTo>
                                      <a:lnTo>
                                        <a:pt x="2596" y="3215"/>
                                      </a:lnTo>
                                      <a:lnTo>
                                        <a:pt x="2509" y="3262"/>
                                      </a:lnTo>
                                      <a:lnTo>
                                        <a:pt x="2419" y="3305"/>
                                      </a:lnTo>
                                      <a:lnTo>
                                        <a:pt x="2327" y="3343"/>
                                      </a:lnTo>
                                      <a:lnTo>
                                        <a:pt x="2232" y="3376"/>
                                      </a:lnTo>
                                      <a:lnTo>
                                        <a:pt x="2134" y="3402"/>
                                      </a:lnTo>
                                      <a:lnTo>
                                        <a:pt x="2035" y="3423"/>
                                      </a:lnTo>
                                      <a:lnTo>
                                        <a:pt x="1933" y="3438"/>
                                      </a:lnTo>
                                      <a:lnTo>
                                        <a:pt x="1831" y="3448"/>
                                      </a:lnTo>
                                      <a:lnTo>
                                        <a:pt x="1725" y="3451"/>
                                      </a:lnTo>
                                      <a:lnTo>
                                        <a:pt x="1620" y="3448"/>
                                      </a:lnTo>
                                      <a:lnTo>
                                        <a:pt x="1516" y="3438"/>
                                      </a:lnTo>
                                      <a:lnTo>
                                        <a:pt x="1415" y="3423"/>
                                      </a:lnTo>
                                      <a:lnTo>
                                        <a:pt x="1315" y="3402"/>
                                      </a:lnTo>
                                      <a:lnTo>
                                        <a:pt x="1218" y="3376"/>
                                      </a:lnTo>
                                      <a:lnTo>
                                        <a:pt x="1123" y="3343"/>
                                      </a:lnTo>
                                      <a:lnTo>
                                        <a:pt x="1031" y="3305"/>
                                      </a:lnTo>
                                      <a:lnTo>
                                        <a:pt x="941" y="3262"/>
                                      </a:lnTo>
                                      <a:lnTo>
                                        <a:pt x="855" y="3215"/>
                                      </a:lnTo>
                                      <a:lnTo>
                                        <a:pt x="771" y="3163"/>
                                      </a:lnTo>
                                      <a:lnTo>
                                        <a:pt x="690" y="3106"/>
                                      </a:lnTo>
                                      <a:lnTo>
                                        <a:pt x="614" y="3046"/>
                                      </a:lnTo>
                                      <a:lnTo>
                                        <a:pt x="540" y="2980"/>
                                      </a:lnTo>
                                      <a:lnTo>
                                        <a:pt x="471" y="2911"/>
                                      </a:lnTo>
                                      <a:lnTo>
                                        <a:pt x="405" y="2837"/>
                                      </a:lnTo>
                                      <a:lnTo>
                                        <a:pt x="345" y="2761"/>
                                      </a:lnTo>
                                      <a:lnTo>
                                        <a:pt x="288" y="2680"/>
                                      </a:lnTo>
                                      <a:lnTo>
                                        <a:pt x="236" y="2596"/>
                                      </a:lnTo>
                                      <a:lnTo>
                                        <a:pt x="189" y="2510"/>
                                      </a:lnTo>
                                      <a:lnTo>
                                        <a:pt x="146" y="2420"/>
                                      </a:lnTo>
                                      <a:lnTo>
                                        <a:pt x="108" y="2328"/>
                                      </a:lnTo>
                                      <a:lnTo>
                                        <a:pt x="75" y="2233"/>
                                      </a:lnTo>
                                      <a:lnTo>
                                        <a:pt x="49" y="2136"/>
                                      </a:lnTo>
                                      <a:lnTo>
                                        <a:pt x="28" y="2036"/>
                                      </a:lnTo>
                                      <a:lnTo>
                                        <a:pt x="13" y="1935"/>
                                      </a:lnTo>
                                      <a:lnTo>
                                        <a:pt x="3" y="1831"/>
                                      </a:lnTo>
                                      <a:lnTo>
                                        <a:pt x="0" y="1726"/>
                                      </a:lnTo>
                                      <a:lnTo>
                                        <a:pt x="3" y="1620"/>
                                      </a:lnTo>
                                      <a:lnTo>
                                        <a:pt x="13" y="1518"/>
                                      </a:lnTo>
                                      <a:lnTo>
                                        <a:pt x="28" y="1416"/>
                                      </a:lnTo>
                                      <a:lnTo>
                                        <a:pt x="49" y="1317"/>
                                      </a:lnTo>
                                      <a:lnTo>
                                        <a:pt x="75" y="1219"/>
                                      </a:lnTo>
                                      <a:lnTo>
                                        <a:pt x="108" y="1124"/>
                                      </a:lnTo>
                                      <a:lnTo>
                                        <a:pt x="146" y="1032"/>
                                      </a:lnTo>
                                      <a:lnTo>
                                        <a:pt x="189" y="942"/>
                                      </a:lnTo>
                                      <a:lnTo>
                                        <a:pt x="236" y="855"/>
                                      </a:lnTo>
                                      <a:lnTo>
                                        <a:pt x="288" y="772"/>
                                      </a:lnTo>
                                      <a:lnTo>
                                        <a:pt x="345" y="691"/>
                                      </a:lnTo>
                                      <a:lnTo>
                                        <a:pt x="405" y="614"/>
                                      </a:lnTo>
                                      <a:lnTo>
                                        <a:pt x="471" y="542"/>
                                      </a:lnTo>
                                      <a:lnTo>
                                        <a:pt x="540" y="472"/>
                                      </a:lnTo>
                                      <a:lnTo>
                                        <a:pt x="614" y="407"/>
                                      </a:lnTo>
                                      <a:lnTo>
                                        <a:pt x="690" y="345"/>
                                      </a:lnTo>
                                      <a:lnTo>
                                        <a:pt x="771" y="288"/>
                                      </a:lnTo>
                                      <a:lnTo>
                                        <a:pt x="855" y="236"/>
                                      </a:lnTo>
                                      <a:lnTo>
                                        <a:pt x="941" y="189"/>
                                      </a:lnTo>
                                      <a:lnTo>
                                        <a:pt x="1031" y="146"/>
                                      </a:lnTo>
                                      <a:lnTo>
                                        <a:pt x="1123" y="109"/>
                                      </a:lnTo>
                                      <a:lnTo>
                                        <a:pt x="1218" y="77"/>
                                      </a:lnTo>
                                      <a:lnTo>
                                        <a:pt x="1315" y="49"/>
                                      </a:lnTo>
                                      <a:lnTo>
                                        <a:pt x="1415" y="29"/>
                                      </a:lnTo>
                                      <a:lnTo>
                                        <a:pt x="1516" y="13"/>
                                      </a:lnTo>
                                      <a:lnTo>
                                        <a:pt x="1620" y="4"/>
                                      </a:lnTo>
                                      <a:lnTo>
                                        <a:pt x="1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LinkedI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3" y="102"/>
                                  <a:ext cx="203" cy="202"/>
                                </a:xfrm>
                                <a:custGeom>
                                  <a:avLst/>
                                  <a:gdLst>
                                    <a:gd name="T0" fmla="*/ 362 w 1619"/>
                                    <a:gd name="T1" fmla="*/ 537 h 1615"/>
                                    <a:gd name="T2" fmla="*/ 27 w 1619"/>
                                    <a:gd name="T3" fmla="*/ 1615 h 1615"/>
                                    <a:gd name="T4" fmla="*/ 1217 w 1619"/>
                                    <a:gd name="T5" fmla="*/ 509 h 1615"/>
                                    <a:gd name="T6" fmla="*/ 1314 w 1619"/>
                                    <a:gd name="T7" fmla="*/ 517 h 1615"/>
                                    <a:gd name="T8" fmla="*/ 1396 w 1619"/>
                                    <a:gd name="T9" fmla="*/ 538 h 1615"/>
                                    <a:gd name="T10" fmla="*/ 1462 w 1619"/>
                                    <a:gd name="T11" fmla="*/ 571 h 1615"/>
                                    <a:gd name="T12" fmla="*/ 1514 w 1619"/>
                                    <a:gd name="T13" fmla="*/ 617 h 1615"/>
                                    <a:gd name="T14" fmla="*/ 1554 w 1619"/>
                                    <a:gd name="T15" fmla="*/ 673 h 1615"/>
                                    <a:gd name="T16" fmla="*/ 1582 w 1619"/>
                                    <a:gd name="T17" fmla="*/ 738 h 1615"/>
                                    <a:gd name="T18" fmla="*/ 1601 w 1619"/>
                                    <a:gd name="T19" fmla="*/ 811 h 1615"/>
                                    <a:gd name="T20" fmla="*/ 1613 w 1619"/>
                                    <a:gd name="T21" fmla="*/ 892 h 1615"/>
                                    <a:gd name="T22" fmla="*/ 1618 w 1619"/>
                                    <a:gd name="T23" fmla="*/ 978 h 1615"/>
                                    <a:gd name="T24" fmla="*/ 1619 w 1619"/>
                                    <a:gd name="T25" fmla="*/ 1615 h 1615"/>
                                    <a:gd name="T26" fmla="*/ 1284 w 1619"/>
                                    <a:gd name="T27" fmla="*/ 1091 h 1615"/>
                                    <a:gd name="T28" fmla="*/ 1283 w 1619"/>
                                    <a:gd name="T29" fmla="*/ 1042 h 1615"/>
                                    <a:gd name="T30" fmla="*/ 1281 w 1619"/>
                                    <a:gd name="T31" fmla="*/ 993 h 1615"/>
                                    <a:gd name="T32" fmla="*/ 1273 w 1619"/>
                                    <a:gd name="T33" fmla="*/ 945 h 1615"/>
                                    <a:gd name="T34" fmla="*/ 1261 w 1619"/>
                                    <a:gd name="T35" fmla="*/ 901 h 1615"/>
                                    <a:gd name="T36" fmla="*/ 1240 w 1619"/>
                                    <a:gd name="T37" fmla="*/ 862 h 1615"/>
                                    <a:gd name="T38" fmla="*/ 1208 w 1619"/>
                                    <a:gd name="T39" fmla="*/ 832 h 1615"/>
                                    <a:gd name="T40" fmla="*/ 1166 w 1619"/>
                                    <a:gd name="T41" fmla="*/ 812 h 1615"/>
                                    <a:gd name="T42" fmla="*/ 1109 w 1619"/>
                                    <a:gd name="T43" fmla="*/ 805 h 1615"/>
                                    <a:gd name="T44" fmla="*/ 1047 w 1619"/>
                                    <a:gd name="T45" fmla="*/ 812 h 1615"/>
                                    <a:gd name="T46" fmla="*/ 999 w 1619"/>
                                    <a:gd name="T47" fmla="*/ 831 h 1615"/>
                                    <a:gd name="T48" fmla="*/ 963 w 1619"/>
                                    <a:gd name="T49" fmla="*/ 861 h 1615"/>
                                    <a:gd name="T50" fmla="*/ 937 w 1619"/>
                                    <a:gd name="T51" fmla="*/ 901 h 1615"/>
                                    <a:gd name="T52" fmla="*/ 921 w 1619"/>
                                    <a:gd name="T53" fmla="*/ 947 h 1615"/>
                                    <a:gd name="T54" fmla="*/ 912 w 1619"/>
                                    <a:gd name="T55" fmla="*/ 998 h 1615"/>
                                    <a:gd name="T56" fmla="*/ 908 w 1619"/>
                                    <a:gd name="T57" fmla="*/ 1054 h 1615"/>
                                    <a:gd name="T58" fmla="*/ 908 w 1619"/>
                                    <a:gd name="T59" fmla="*/ 1615 h 1615"/>
                                    <a:gd name="T60" fmla="*/ 573 w 1619"/>
                                    <a:gd name="T61" fmla="*/ 537 h 1615"/>
                                    <a:gd name="T62" fmla="*/ 894 w 1619"/>
                                    <a:gd name="T63" fmla="*/ 684 h 1615"/>
                                    <a:gd name="T64" fmla="*/ 913 w 1619"/>
                                    <a:gd name="T65" fmla="*/ 660 h 1615"/>
                                    <a:gd name="T66" fmla="*/ 950 w 1619"/>
                                    <a:gd name="T67" fmla="*/ 615 h 1615"/>
                                    <a:gd name="T68" fmla="*/ 999 w 1619"/>
                                    <a:gd name="T69" fmla="*/ 574 h 1615"/>
                                    <a:gd name="T70" fmla="*/ 1060 w 1619"/>
                                    <a:gd name="T71" fmla="*/ 541 h 1615"/>
                                    <a:gd name="T72" fmla="*/ 1133 w 1619"/>
                                    <a:gd name="T73" fmla="*/ 518 h 1615"/>
                                    <a:gd name="T74" fmla="*/ 1217 w 1619"/>
                                    <a:gd name="T75" fmla="*/ 509 h 1615"/>
                                    <a:gd name="T76" fmla="*/ 229 w 1619"/>
                                    <a:gd name="T77" fmla="*/ 3 h 1615"/>
                                    <a:gd name="T78" fmla="*/ 293 w 1619"/>
                                    <a:gd name="T79" fmla="*/ 26 h 1615"/>
                                    <a:gd name="T80" fmla="*/ 343 w 1619"/>
                                    <a:gd name="T81" fmla="*/ 69 h 1615"/>
                                    <a:gd name="T82" fmla="*/ 377 w 1619"/>
                                    <a:gd name="T83" fmla="*/ 126 h 1615"/>
                                    <a:gd name="T84" fmla="*/ 389 w 1619"/>
                                    <a:gd name="T85" fmla="*/ 194 h 1615"/>
                                    <a:gd name="T86" fmla="*/ 377 w 1619"/>
                                    <a:gd name="T87" fmla="*/ 262 h 1615"/>
                                    <a:gd name="T88" fmla="*/ 343 w 1619"/>
                                    <a:gd name="T89" fmla="*/ 320 h 1615"/>
                                    <a:gd name="T90" fmla="*/ 293 w 1619"/>
                                    <a:gd name="T91" fmla="*/ 363 h 1615"/>
                                    <a:gd name="T92" fmla="*/ 229 w 1619"/>
                                    <a:gd name="T93" fmla="*/ 386 h 1615"/>
                                    <a:gd name="T94" fmla="*/ 160 w 1619"/>
                                    <a:gd name="T95" fmla="*/ 386 h 1615"/>
                                    <a:gd name="T96" fmla="*/ 96 w 1619"/>
                                    <a:gd name="T97" fmla="*/ 363 h 1615"/>
                                    <a:gd name="T98" fmla="*/ 46 w 1619"/>
                                    <a:gd name="T99" fmla="*/ 320 h 1615"/>
                                    <a:gd name="T100" fmla="*/ 12 w 1619"/>
                                    <a:gd name="T101" fmla="*/ 262 h 1615"/>
                                    <a:gd name="T102" fmla="*/ 0 w 1619"/>
                                    <a:gd name="T103" fmla="*/ 194 h 1615"/>
                                    <a:gd name="T104" fmla="*/ 12 w 1619"/>
                                    <a:gd name="T105" fmla="*/ 126 h 1615"/>
                                    <a:gd name="T106" fmla="*/ 46 w 1619"/>
                                    <a:gd name="T107" fmla="*/ 69 h 1615"/>
                                    <a:gd name="T108" fmla="*/ 96 w 1619"/>
                                    <a:gd name="T109" fmla="*/ 26 h 1615"/>
                                    <a:gd name="T110" fmla="*/ 160 w 1619"/>
                                    <a:gd name="T111" fmla="*/ 3 h 16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1619" h="1615">
                                      <a:moveTo>
                                        <a:pt x="27" y="537"/>
                                      </a:moveTo>
                                      <a:lnTo>
                                        <a:pt x="362" y="537"/>
                                      </a:lnTo>
                                      <a:lnTo>
                                        <a:pt x="362" y="1615"/>
                                      </a:lnTo>
                                      <a:lnTo>
                                        <a:pt x="27" y="1615"/>
                                      </a:lnTo>
                                      <a:lnTo>
                                        <a:pt x="27" y="537"/>
                                      </a:lnTo>
                                      <a:close/>
                                      <a:moveTo>
                                        <a:pt x="1217" y="509"/>
                                      </a:moveTo>
                                      <a:lnTo>
                                        <a:pt x="1268" y="511"/>
                                      </a:lnTo>
                                      <a:lnTo>
                                        <a:pt x="1314" y="517"/>
                                      </a:lnTo>
                                      <a:lnTo>
                                        <a:pt x="1357" y="526"/>
                                      </a:lnTo>
                                      <a:lnTo>
                                        <a:pt x="1396" y="538"/>
                                      </a:lnTo>
                                      <a:lnTo>
                                        <a:pt x="1430" y="553"/>
                                      </a:lnTo>
                                      <a:lnTo>
                                        <a:pt x="1462" y="571"/>
                                      </a:lnTo>
                                      <a:lnTo>
                                        <a:pt x="1489" y="593"/>
                                      </a:lnTo>
                                      <a:lnTo>
                                        <a:pt x="1514" y="617"/>
                                      </a:lnTo>
                                      <a:lnTo>
                                        <a:pt x="1535" y="643"/>
                                      </a:lnTo>
                                      <a:lnTo>
                                        <a:pt x="1554" y="673"/>
                                      </a:lnTo>
                                      <a:lnTo>
                                        <a:pt x="1569" y="704"/>
                                      </a:lnTo>
                                      <a:lnTo>
                                        <a:pt x="1582" y="738"/>
                                      </a:lnTo>
                                      <a:lnTo>
                                        <a:pt x="1593" y="773"/>
                                      </a:lnTo>
                                      <a:lnTo>
                                        <a:pt x="1601" y="811"/>
                                      </a:lnTo>
                                      <a:lnTo>
                                        <a:pt x="1609" y="851"/>
                                      </a:lnTo>
                                      <a:lnTo>
                                        <a:pt x="1613" y="892"/>
                                      </a:lnTo>
                                      <a:lnTo>
                                        <a:pt x="1616" y="934"/>
                                      </a:lnTo>
                                      <a:lnTo>
                                        <a:pt x="1618" y="978"/>
                                      </a:lnTo>
                                      <a:lnTo>
                                        <a:pt x="1619" y="1023"/>
                                      </a:lnTo>
                                      <a:lnTo>
                                        <a:pt x="1619" y="1615"/>
                                      </a:lnTo>
                                      <a:lnTo>
                                        <a:pt x="1284" y="1615"/>
                                      </a:lnTo>
                                      <a:lnTo>
                                        <a:pt x="1284" y="1091"/>
                                      </a:lnTo>
                                      <a:lnTo>
                                        <a:pt x="1284" y="1066"/>
                                      </a:lnTo>
                                      <a:lnTo>
                                        <a:pt x="1283" y="1042"/>
                                      </a:lnTo>
                                      <a:lnTo>
                                        <a:pt x="1282" y="1018"/>
                                      </a:lnTo>
                                      <a:lnTo>
                                        <a:pt x="1281" y="993"/>
                                      </a:lnTo>
                                      <a:lnTo>
                                        <a:pt x="1278" y="969"/>
                                      </a:lnTo>
                                      <a:lnTo>
                                        <a:pt x="1273" y="945"/>
                                      </a:lnTo>
                                      <a:lnTo>
                                        <a:pt x="1268" y="922"/>
                                      </a:lnTo>
                                      <a:lnTo>
                                        <a:pt x="1261" y="901"/>
                                      </a:lnTo>
                                      <a:lnTo>
                                        <a:pt x="1251" y="881"/>
                                      </a:lnTo>
                                      <a:lnTo>
                                        <a:pt x="1240" y="862"/>
                                      </a:lnTo>
                                      <a:lnTo>
                                        <a:pt x="1226" y="845"/>
                                      </a:lnTo>
                                      <a:lnTo>
                                        <a:pt x="1208" y="832"/>
                                      </a:lnTo>
                                      <a:lnTo>
                                        <a:pt x="1189" y="820"/>
                                      </a:lnTo>
                                      <a:lnTo>
                                        <a:pt x="1166" y="812"/>
                                      </a:lnTo>
                                      <a:lnTo>
                                        <a:pt x="1139" y="807"/>
                                      </a:lnTo>
                                      <a:lnTo>
                                        <a:pt x="1109" y="805"/>
                                      </a:lnTo>
                                      <a:lnTo>
                                        <a:pt x="1076" y="807"/>
                                      </a:lnTo>
                                      <a:lnTo>
                                        <a:pt x="1047" y="812"/>
                                      </a:lnTo>
                                      <a:lnTo>
                                        <a:pt x="1021" y="820"/>
                                      </a:lnTo>
                                      <a:lnTo>
                                        <a:pt x="999" y="831"/>
                                      </a:lnTo>
                                      <a:lnTo>
                                        <a:pt x="979" y="845"/>
                                      </a:lnTo>
                                      <a:lnTo>
                                        <a:pt x="963" y="861"/>
                                      </a:lnTo>
                                      <a:lnTo>
                                        <a:pt x="949" y="880"/>
                                      </a:lnTo>
                                      <a:lnTo>
                                        <a:pt x="937" y="901"/>
                                      </a:lnTo>
                                      <a:lnTo>
                                        <a:pt x="929" y="923"/>
                                      </a:lnTo>
                                      <a:lnTo>
                                        <a:pt x="921" y="947"/>
                                      </a:lnTo>
                                      <a:lnTo>
                                        <a:pt x="916" y="972"/>
                                      </a:lnTo>
                                      <a:lnTo>
                                        <a:pt x="912" y="998"/>
                                      </a:lnTo>
                                      <a:lnTo>
                                        <a:pt x="910" y="1026"/>
                                      </a:lnTo>
                                      <a:lnTo>
                                        <a:pt x="908" y="1054"/>
                                      </a:lnTo>
                                      <a:lnTo>
                                        <a:pt x="908" y="1082"/>
                                      </a:lnTo>
                                      <a:lnTo>
                                        <a:pt x="908" y="1615"/>
                                      </a:lnTo>
                                      <a:lnTo>
                                        <a:pt x="573" y="1615"/>
                                      </a:lnTo>
                                      <a:lnTo>
                                        <a:pt x="573" y="537"/>
                                      </a:lnTo>
                                      <a:lnTo>
                                        <a:pt x="894" y="537"/>
                                      </a:lnTo>
                                      <a:lnTo>
                                        <a:pt x="894" y="684"/>
                                      </a:lnTo>
                                      <a:lnTo>
                                        <a:pt x="899" y="684"/>
                                      </a:lnTo>
                                      <a:lnTo>
                                        <a:pt x="913" y="660"/>
                                      </a:lnTo>
                                      <a:lnTo>
                                        <a:pt x="930" y="638"/>
                                      </a:lnTo>
                                      <a:lnTo>
                                        <a:pt x="950" y="615"/>
                                      </a:lnTo>
                                      <a:lnTo>
                                        <a:pt x="973" y="594"/>
                                      </a:lnTo>
                                      <a:lnTo>
                                        <a:pt x="999" y="574"/>
                                      </a:lnTo>
                                      <a:lnTo>
                                        <a:pt x="1028" y="556"/>
                                      </a:lnTo>
                                      <a:lnTo>
                                        <a:pt x="1060" y="541"/>
                                      </a:lnTo>
                                      <a:lnTo>
                                        <a:pt x="1095" y="527"/>
                                      </a:lnTo>
                                      <a:lnTo>
                                        <a:pt x="1133" y="518"/>
                                      </a:lnTo>
                                      <a:lnTo>
                                        <a:pt x="1173" y="511"/>
                                      </a:lnTo>
                                      <a:lnTo>
                                        <a:pt x="1217" y="509"/>
                                      </a:lnTo>
                                      <a:close/>
                                      <a:moveTo>
                                        <a:pt x="195" y="0"/>
                                      </a:moveTo>
                                      <a:lnTo>
                                        <a:pt x="229" y="3"/>
                                      </a:lnTo>
                                      <a:lnTo>
                                        <a:pt x="263" y="12"/>
                                      </a:lnTo>
                                      <a:lnTo>
                                        <a:pt x="293" y="26"/>
                                      </a:lnTo>
                                      <a:lnTo>
                                        <a:pt x="320" y="45"/>
                                      </a:lnTo>
                                      <a:lnTo>
                                        <a:pt x="343" y="69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77" y="126"/>
                                      </a:lnTo>
                                      <a:lnTo>
                                        <a:pt x="386" y="159"/>
                                      </a:lnTo>
                                      <a:lnTo>
                                        <a:pt x="389" y="194"/>
                                      </a:lnTo>
                                      <a:lnTo>
                                        <a:pt x="386" y="230"/>
                                      </a:lnTo>
                                      <a:lnTo>
                                        <a:pt x="377" y="262"/>
                                      </a:lnTo>
                                      <a:lnTo>
                                        <a:pt x="362" y="292"/>
                                      </a:lnTo>
                                      <a:lnTo>
                                        <a:pt x="343" y="320"/>
                                      </a:lnTo>
                                      <a:lnTo>
                                        <a:pt x="320" y="343"/>
                                      </a:lnTo>
                                      <a:lnTo>
                                        <a:pt x="293" y="363"/>
                                      </a:lnTo>
                                      <a:lnTo>
                                        <a:pt x="263" y="376"/>
                                      </a:lnTo>
                                      <a:lnTo>
                                        <a:pt x="229" y="386"/>
                                      </a:lnTo>
                                      <a:lnTo>
                                        <a:pt x="195" y="389"/>
                                      </a:lnTo>
                                      <a:lnTo>
                                        <a:pt x="160" y="386"/>
                                      </a:lnTo>
                                      <a:lnTo>
                                        <a:pt x="127" y="376"/>
                                      </a:lnTo>
                                      <a:lnTo>
                                        <a:pt x="96" y="363"/>
                                      </a:lnTo>
                                      <a:lnTo>
                                        <a:pt x="69" y="343"/>
                                      </a:lnTo>
                                      <a:lnTo>
                                        <a:pt x="46" y="320"/>
                                      </a:lnTo>
                                      <a:lnTo>
                                        <a:pt x="27" y="292"/>
                                      </a:lnTo>
                                      <a:lnTo>
                                        <a:pt x="12" y="262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0" y="194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126"/>
                                      </a:lnTo>
                                      <a:lnTo>
                                        <a:pt x="27" y="97"/>
                                      </a:lnTo>
                                      <a:lnTo>
                                        <a:pt x="46" y="69"/>
                                      </a:lnTo>
                                      <a:lnTo>
                                        <a:pt x="69" y="45"/>
                                      </a:lnTo>
                                      <a:lnTo>
                                        <a:pt x="96" y="26"/>
                                      </a:lnTo>
                                      <a:lnTo>
                                        <a:pt x="127" y="12"/>
                                      </a:lnTo>
                                      <a:lnTo>
                                        <a:pt x="160" y="3"/>
                                      </a:lnTo>
                                      <a:lnTo>
                                        <a:pt x="1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D756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AkObXZtREAAOZjAAAOAAAAAAAAAAAAAAAAAC4CAABkcnMvZTJvRG9jLnhtbFBLAQItABQA&#10;BgAIAAAAIQBoRxvQ2AAAAAMBAAAPAAAAAAAAAAAAAAAAAA8UAABkcnMvZG93bnJldi54bWxQSwUG&#10;AAAAAAQABADzAAAAFBUAAAAA&#10;">
                      <o:lock v:ext="edit" aspectratio="t"/>
  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  </v:shape>
  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DCA94C" w14:textId="77777777" w:rsidR="00621FD0" w:rsidRDefault="00621FD0" w:rsidP="00EF7109">
      <w:pPr>
        <w:pStyle w:val="NoSpacing"/>
      </w:pPr>
    </w:p>
    <w:sectPr w:rsidR="00621FD0" w:rsidSect="004D7F4E">
      <w:footerReference w:type="defaul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00E2" w14:textId="77777777" w:rsidR="00E87622" w:rsidRDefault="00E87622" w:rsidP="00713050">
      <w:pPr>
        <w:spacing w:line="240" w:lineRule="auto"/>
      </w:pPr>
      <w:r>
        <w:separator/>
      </w:r>
    </w:p>
  </w:endnote>
  <w:endnote w:type="continuationSeparator" w:id="0">
    <w:p w14:paraId="15E25CD5" w14:textId="77777777" w:rsidR="00E87622" w:rsidRDefault="00E87622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92363" w14:textId="3CC9EDC2" w:rsidR="00C2098A" w:rsidRDefault="00C2098A" w:rsidP="00D91A74">
    <w:pPr>
      <w:pStyle w:val="Footer"/>
      <w:jc w:val="left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521B" w14:textId="77777777" w:rsidR="00E87622" w:rsidRDefault="00E87622" w:rsidP="00713050">
      <w:pPr>
        <w:spacing w:line="240" w:lineRule="auto"/>
      </w:pPr>
      <w:r>
        <w:separator/>
      </w:r>
    </w:p>
  </w:footnote>
  <w:footnote w:type="continuationSeparator" w:id="0">
    <w:p w14:paraId="788957B6" w14:textId="77777777" w:rsidR="00E87622" w:rsidRDefault="00E87622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1F"/>
    <w:rsid w:val="000162F3"/>
    <w:rsid w:val="00022E2F"/>
    <w:rsid w:val="000353A6"/>
    <w:rsid w:val="0006350A"/>
    <w:rsid w:val="000803B2"/>
    <w:rsid w:val="00082AF7"/>
    <w:rsid w:val="000B0C2C"/>
    <w:rsid w:val="000E5C48"/>
    <w:rsid w:val="0011675E"/>
    <w:rsid w:val="00125981"/>
    <w:rsid w:val="00125AB1"/>
    <w:rsid w:val="00135EC8"/>
    <w:rsid w:val="00151C62"/>
    <w:rsid w:val="00184BAC"/>
    <w:rsid w:val="001B403A"/>
    <w:rsid w:val="00217980"/>
    <w:rsid w:val="00223B22"/>
    <w:rsid w:val="00236E19"/>
    <w:rsid w:val="00247A2D"/>
    <w:rsid w:val="00271662"/>
    <w:rsid w:val="0027404F"/>
    <w:rsid w:val="00284544"/>
    <w:rsid w:val="002854AB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3A05FE"/>
    <w:rsid w:val="004077FB"/>
    <w:rsid w:val="00424DD9"/>
    <w:rsid w:val="00443F85"/>
    <w:rsid w:val="004717C5"/>
    <w:rsid w:val="004A7665"/>
    <w:rsid w:val="004D4DB9"/>
    <w:rsid w:val="004D7F4E"/>
    <w:rsid w:val="004F4687"/>
    <w:rsid w:val="00543DB7"/>
    <w:rsid w:val="0055382B"/>
    <w:rsid w:val="005A530F"/>
    <w:rsid w:val="005D4417"/>
    <w:rsid w:val="00610578"/>
    <w:rsid w:val="00621FD0"/>
    <w:rsid w:val="00641630"/>
    <w:rsid w:val="006658C4"/>
    <w:rsid w:val="00674A6E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96BFE"/>
    <w:rsid w:val="007C16C5"/>
    <w:rsid w:val="007C7C1A"/>
    <w:rsid w:val="00811117"/>
    <w:rsid w:val="00864D4A"/>
    <w:rsid w:val="008A1907"/>
    <w:rsid w:val="008C44E9"/>
    <w:rsid w:val="008E1D0F"/>
    <w:rsid w:val="00916468"/>
    <w:rsid w:val="009D6855"/>
    <w:rsid w:val="009F75B3"/>
    <w:rsid w:val="00A056FC"/>
    <w:rsid w:val="00A238EE"/>
    <w:rsid w:val="00A3627D"/>
    <w:rsid w:val="00A42540"/>
    <w:rsid w:val="00A51A78"/>
    <w:rsid w:val="00A95CA6"/>
    <w:rsid w:val="00A961DC"/>
    <w:rsid w:val="00AD211F"/>
    <w:rsid w:val="00AD22CE"/>
    <w:rsid w:val="00B56E1F"/>
    <w:rsid w:val="00B60A88"/>
    <w:rsid w:val="00B66BFE"/>
    <w:rsid w:val="00C018EF"/>
    <w:rsid w:val="00C05502"/>
    <w:rsid w:val="00C2098A"/>
    <w:rsid w:val="00C20CF3"/>
    <w:rsid w:val="00C57D37"/>
    <w:rsid w:val="00C7741E"/>
    <w:rsid w:val="00C93781"/>
    <w:rsid w:val="00CA3DF1"/>
    <w:rsid w:val="00CA4581"/>
    <w:rsid w:val="00CA56C1"/>
    <w:rsid w:val="00CE18D5"/>
    <w:rsid w:val="00D123DB"/>
    <w:rsid w:val="00D87154"/>
    <w:rsid w:val="00D91A74"/>
    <w:rsid w:val="00E024C9"/>
    <w:rsid w:val="00E22E87"/>
    <w:rsid w:val="00E8007E"/>
    <w:rsid w:val="00E87622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0B150"/>
  <w15:chartTrackingRefBased/>
  <w15:docId w15:val="{868742BD-745F-4E00-B3BD-420B5663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D91A74"/>
    <w:pPr>
      <w:suppressAutoHyphens/>
      <w:autoSpaceDN w:val="0"/>
      <w:spacing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mule-project-on-dock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ngm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77ED990D224245A4B3531077D8E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FBA30-4940-4C34-9AC4-5DCBE4CEF3A0}"/>
      </w:docPartPr>
      <w:docPartBody>
        <w:p w:rsidR="003C3B4E" w:rsidRDefault="002E4699">
          <w:pPr>
            <w:pStyle w:val="D777ED990D224245A4B3531077D8EC26"/>
          </w:pPr>
          <w:r>
            <w:t>YN</w:t>
          </w:r>
        </w:p>
      </w:docPartBody>
    </w:docPart>
    <w:docPart>
      <w:docPartPr>
        <w:name w:val="AD7B2D7D6B7C419A9FBE5AE3A7A6A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D2A33-9029-4DEB-B8E9-F2E38887E3F7}"/>
      </w:docPartPr>
      <w:docPartBody>
        <w:p w:rsidR="003C3B4E" w:rsidRDefault="002E4699">
          <w:pPr>
            <w:pStyle w:val="AD7B2D7D6B7C419A9FBE5AE3A7A6ADD5"/>
          </w:pPr>
          <w:r>
            <w:t>Your name</w:t>
          </w:r>
        </w:p>
      </w:docPartBody>
    </w:docPart>
    <w:docPart>
      <w:docPartPr>
        <w:name w:val="92A5419195E64B2F9418CF0C14907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92E10-6092-4C5A-96CB-2E8352CAF5D4}"/>
      </w:docPartPr>
      <w:docPartBody>
        <w:p w:rsidR="003C3B4E" w:rsidRDefault="002E4699">
          <w:pPr>
            <w:pStyle w:val="92A5419195E64B2F9418CF0C149079FA"/>
          </w:pPr>
          <w:r>
            <w:t>Recipient Name</w:t>
          </w:r>
        </w:p>
      </w:docPartBody>
    </w:docPart>
    <w:docPart>
      <w:docPartPr>
        <w:name w:val="2A58332F8CE947BFA6517C2EF8003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CFCE-7A9A-4D69-BD6B-FE40AB8D93EF}"/>
      </w:docPartPr>
      <w:docPartBody>
        <w:p w:rsidR="003C3B4E" w:rsidRDefault="002E4699">
          <w:pPr>
            <w:pStyle w:val="2A58332F8CE947BFA6517C2EF8003BD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E"/>
    <w:rsid w:val="000F0C20"/>
    <w:rsid w:val="0017554E"/>
    <w:rsid w:val="002E4699"/>
    <w:rsid w:val="003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77ED990D224245A4B3531077D8EC26">
    <w:name w:val="D777ED990D224245A4B3531077D8EC26"/>
  </w:style>
  <w:style w:type="paragraph" w:customStyle="1" w:styleId="F9EDCFBCFD054D328B49C3C74C3D7A02">
    <w:name w:val="F9EDCFBCFD054D328B49C3C74C3D7A02"/>
  </w:style>
  <w:style w:type="paragraph" w:customStyle="1" w:styleId="3CBAD309A5B846D4841FE2254F12CDAE">
    <w:name w:val="3CBAD309A5B846D4841FE2254F12CDAE"/>
  </w:style>
  <w:style w:type="paragraph" w:customStyle="1" w:styleId="5A2F763C720D42AEB4F138E443E5C2AB">
    <w:name w:val="5A2F763C720D42AEB4F138E443E5C2AB"/>
  </w:style>
  <w:style w:type="paragraph" w:customStyle="1" w:styleId="94A934F97FA54805B0D2559A25CD0A73">
    <w:name w:val="94A934F97FA54805B0D2559A25CD0A73"/>
  </w:style>
  <w:style w:type="paragraph" w:customStyle="1" w:styleId="B79507B1941E41838C746954DA60BD84">
    <w:name w:val="B79507B1941E41838C746954DA60BD84"/>
  </w:style>
  <w:style w:type="paragraph" w:customStyle="1" w:styleId="AD7B2D7D6B7C419A9FBE5AE3A7A6ADD5">
    <w:name w:val="AD7B2D7D6B7C419A9FBE5AE3A7A6ADD5"/>
  </w:style>
  <w:style w:type="paragraph" w:customStyle="1" w:styleId="A4732742421F4F6EAF7D9F675B4A3652">
    <w:name w:val="A4732742421F4F6EAF7D9F675B4A3652"/>
  </w:style>
  <w:style w:type="paragraph" w:customStyle="1" w:styleId="C2E1A8A028AD46C58A350E5079138A2B">
    <w:name w:val="C2E1A8A028AD46C58A350E5079138A2B"/>
  </w:style>
  <w:style w:type="paragraph" w:customStyle="1" w:styleId="92A5419195E64B2F9418CF0C149079FA">
    <w:name w:val="92A5419195E64B2F9418CF0C149079FA"/>
  </w:style>
  <w:style w:type="paragraph" w:customStyle="1" w:styleId="E7425A724EEE4A40BA05A790E8B83C2C">
    <w:name w:val="E7425A724EEE4A40BA05A790E8B83C2C"/>
  </w:style>
  <w:style w:type="paragraph" w:customStyle="1" w:styleId="40B952E79ED6431883F12A623112C909">
    <w:name w:val="40B952E79ED6431883F12A623112C909"/>
  </w:style>
  <w:style w:type="paragraph" w:customStyle="1" w:styleId="4A7CF8AA3EE944FB9218F458960566BC">
    <w:name w:val="4A7CF8AA3EE944FB9218F458960566BC"/>
  </w:style>
  <w:style w:type="paragraph" w:customStyle="1" w:styleId="B2FA2EFF1BD2450296FECB09ACB89150">
    <w:name w:val="B2FA2EFF1BD2450296FECB09ACB89150"/>
  </w:style>
  <w:style w:type="paragraph" w:customStyle="1" w:styleId="75A6B08BD43A44D4A23A6F4145CA9D66">
    <w:name w:val="75A6B08BD43A44D4A23A6F4145CA9D66"/>
  </w:style>
  <w:style w:type="paragraph" w:customStyle="1" w:styleId="05A14750A0B043D495D00852D408F778">
    <w:name w:val="05A14750A0B043D495D00852D408F778"/>
  </w:style>
  <w:style w:type="paragraph" w:customStyle="1" w:styleId="1C7569431A684DE586886C6B461574F3">
    <w:name w:val="1C7569431A684DE586886C6B461574F3"/>
  </w:style>
  <w:style w:type="paragraph" w:customStyle="1" w:styleId="A0AB8263D23545688FCD63773F05AF66">
    <w:name w:val="A0AB8263D23545688FCD63773F05AF66"/>
  </w:style>
  <w:style w:type="paragraph" w:customStyle="1" w:styleId="2A58332F8CE947BFA6517C2EF8003BD1">
    <w:name w:val="2A58332F8CE947BFA6517C2EF8003BD1"/>
  </w:style>
  <w:style w:type="paragraph" w:customStyle="1" w:styleId="E9A0078D3E0F45C5B2C45C1BA4C310E3">
    <w:name w:val="E9A0078D3E0F45C5B2C45C1BA4C310E3"/>
    <w:rsid w:val="0017554E"/>
  </w:style>
  <w:style w:type="paragraph" w:customStyle="1" w:styleId="F7AF85F7A4934D3AA9EFBC89079B782F">
    <w:name w:val="F7AF85F7A4934D3AA9EFBC89079B782F"/>
    <w:rsid w:val="0017554E"/>
  </w:style>
  <w:style w:type="paragraph" w:customStyle="1" w:styleId="7F2DB911A0414E3C9A6211F1A8FC645C">
    <w:name w:val="7F2DB911A0414E3C9A6211F1A8FC645C"/>
    <w:rsid w:val="0017554E"/>
  </w:style>
  <w:style w:type="paragraph" w:customStyle="1" w:styleId="A4BE1C1DFE9A4CDDA10CC2285856CC2D">
    <w:name w:val="A4BE1C1DFE9A4CDDA10CC2285856CC2D"/>
    <w:rsid w:val="00175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21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report 2 :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GÜMÜŞ</dc:creator>
  <cp:keywords>GROUP3</cp:keywords>
  <dc:description/>
  <cp:lastModifiedBy>Ceren GÜMÜŞ</cp:lastModifiedBy>
  <cp:revision>20</cp:revision>
  <dcterms:created xsi:type="dcterms:W3CDTF">2020-01-11T22:27:00Z</dcterms:created>
  <dcterms:modified xsi:type="dcterms:W3CDTF">2020-01-11T22:54:00Z</dcterms:modified>
  <cp:contentStatus>DEPLOY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